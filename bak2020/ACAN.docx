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1980"/>
        <w:gridCol w:w="1046"/>
        <w:gridCol w:w="826"/>
      </w:tblGrid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ACAN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chr15:89345951-89347024</w:t>
            </w:r>
          </w:p>
        </w:tc>
        <w:tc>
          <w:tcPr>
            <w:tcW w:w="1980" w:type="dxa"/>
          </w:tcPr>
          <w:p w:rsidR="00595424" w:rsidRDefault="00595424" w:rsidP="004E3101">
            <w:r>
              <w:t>PAN-CANCER</w:t>
            </w:r>
          </w:p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GRIN2A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chr16:10276435-10277501</w:t>
            </w:r>
          </w:p>
        </w:tc>
        <w:tc>
          <w:tcPr>
            <w:tcW w:w="1980" w:type="dxa"/>
          </w:tcPr>
          <w:p w:rsidR="00595424" w:rsidRDefault="00595424" w:rsidP="004E3101"/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HLA-DQB1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chr6:32632183-32633188</w:t>
            </w:r>
          </w:p>
        </w:tc>
        <w:tc>
          <w:tcPr>
            <w:tcW w:w="1980" w:type="dxa"/>
          </w:tcPr>
          <w:p w:rsidR="00595424" w:rsidRDefault="00595424" w:rsidP="004E3101">
            <w:r>
              <w:t>GWAS</w:t>
            </w:r>
          </w:p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HLA-DRB1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chr6:32558232-32559239</w:t>
            </w:r>
          </w:p>
        </w:tc>
        <w:tc>
          <w:tcPr>
            <w:tcW w:w="1980" w:type="dxa"/>
          </w:tcPr>
          <w:p w:rsidR="00595424" w:rsidRDefault="00595424" w:rsidP="004E3101">
            <w:r>
              <w:t>GWAS</w:t>
            </w:r>
          </w:p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HLA-A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chr6:29910703-29911251</w:t>
            </w:r>
          </w:p>
        </w:tc>
        <w:tc>
          <w:tcPr>
            <w:tcW w:w="1980" w:type="dxa"/>
          </w:tcPr>
          <w:p w:rsidR="00595424" w:rsidRDefault="00595424" w:rsidP="004E3101">
            <w:r>
              <w:t>GWAS</w:t>
            </w:r>
          </w:p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595424" w:rsidTr="003E0F49">
        <w:tc>
          <w:tcPr>
            <w:tcW w:w="1435" w:type="dxa"/>
          </w:tcPr>
          <w:p w:rsidR="00595424" w:rsidRPr="00E2734B" w:rsidRDefault="00595424" w:rsidP="004E31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SEPT9</w:t>
            </w:r>
          </w:p>
        </w:tc>
        <w:tc>
          <w:tcPr>
            <w:tcW w:w="3330" w:type="dxa"/>
          </w:tcPr>
          <w:p w:rsidR="00595424" w:rsidRPr="00E2734B" w:rsidRDefault="0059542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734B">
              <w:rPr>
                <w:rFonts w:ascii="Calibri" w:hAnsi="Calibri" w:cs="Calibri"/>
                <w:color w:val="000000"/>
                <w:sz w:val="22"/>
                <w:szCs w:val="22"/>
              </w:rPr>
              <w:t>chr17:75447296-75447880</w:t>
            </w:r>
          </w:p>
        </w:tc>
        <w:tc>
          <w:tcPr>
            <w:tcW w:w="1980" w:type="dxa"/>
          </w:tcPr>
          <w:p w:rsidR="00595424" w:rsidRDefault="00595424" w:rsidP="004E3101"/>
        </w:tc>
        <w:tc>
          <w:tcPr>
            <w:tcW w:w="1046" w:type="dxa"/>
          </w:tcPr>
          <w:p w:rsidR="00595424" w:rsidRDefault="00595424" w:rsidP="004E3101"/>
        </w:tc>
        <w:tc>
          <w:tcPr>
            <w:tcW w:w="826" w:type="dxa"/>
          </w:tcPr>
          <w:p w:rsidR="00595424" w:rsidRDefault="00595424" w:rsidP="004E3101"/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AHRR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chr5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374135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374471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FGF8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103536092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103536593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SHOX2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chr3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157812139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4B4A40">
              <w:rPr>
                <w:rFonts w:ascii="Calibri" w:hAnsi="Calibri" w:cs="Calibri"/>
                <w:color w:val="000000"/>
                <w:sz w:val="22"/>
                <w:szCs w:val="22"/>
              </w:rPr>
              <w:t>157812762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F2RL3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A0869">
              <w:rPr>
                <w:rFonts w:ascii="Calibri" w:hAnsi="Calibri" w:cs="Calibri"/>
                <w:color w:val="000000"/>
                <w:sz w:val="22"/>
                <w:szCs w:val="22"/>
              </w:rPr>
              <w:t>chr19:16,999,346-17,000,117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PADI4</w:t>
            </w:r>
          </w:p>
        </w:tc>
        <w:tc>
          <w:tcPr>
            <w:tcW w:w="3330" w:type="dxa"/>
            <w:vAlign w:val="bottom"/>
          </w:tcPr>
          <w:p w:rsidR="00307633" w:rsidRPr="00CA0869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558F">
              <w:rPr>
                <w:rFonts w:ascii="Calibri" w:hAnsi="Calibri" w:cs="Calibri"/>
                <w:color w:val="000000"/>
                <w:sz w:val="22"/>
                <w:szCs w:val="22"/>
              </w:rPr>
              <w:t>chr1:17,634,426-17,634,894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NTSR1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04BB">
              <w:rPr>
                <w:rFonts w:ascii="Calibri" w:hAnsi="Calibri" w:cs="Calibri"/>
                <w:color w:val="000000"/>
                <w:sz w:val="22"/>
                <w:szCs w:val="22"/>
              </w:rPr>
              <w:t>chr20:61,340,262-61,340,678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GALR1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AEF">
              <w:rPr>
                <w:rFonts w:ascii="Calibri" w:hAnsi="Calibri" w:cs="Calibri"/>
                <w:color w:val="000000"/>
                <w:sz w:val="22"/>
                <w:szCs w:val="22"/>
              </w:rPr>
              <w:t>chr18:74,961,548-74,962,625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AGTR1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AEF">
              <w:rPr>
                <w:rFonts w:ascii="Calibri" w:hAnsi="Calibri" w:cs="Calibri"/>
                <w:color w:val="000000"/>
                <w:sz w:val="22"/>
                <w:szCs w:val="22"/>
              </w:rPr>
              <w:t>chr3:148,415,323-148,416,076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APC</w:t>
            </w:r>
          </w:p>
        </w:tc>
        <w:tc>
          <w:tcPr>
            <w:tcW w:w="3330" w:type="dxa"/>
            <w:vAlign w:val="bottom"/>
          </w:tcPr>
          <w:p w:rsidR="00307633" w:rsidRPr="00CE6AEF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BF8">
              <w:rPr>
                <w:rFonts w:ascii="Calibri" w:hAnsi="Calibri" w:cs="Calibri"/>
                <w:color w:val="000000"/>
                <w:sz w:val="22"/>
                <w:szCs w:val="22"/>
              </w:rPr>
              <w:t>chr5:112,072,997-112,073,866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GSC</w:t>
            </w:r>
          </w:p>
        </w:tc>
        <w:tc>
          <w:tcPr>
            <w:tcW w:w="3330" w:type="dxa"/>
            <w:vAlign w:val="bottom"/>
          </w:tcPr>
          <w:p w:rsidR="00307633" w:rsidRPr="00CF3BF8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520">
              <w:rPr>
                <w:rFonts w:ascii="Calibri" w:hAnsi="Calibri" w:cs="Calibri"/>
                <w:color w:val="000000"/>
                <w:sz w:val="22"/>
                <w:szCs w:val="22"/>
              </w:rPr>
              <w:t>chr14:95,237,019-95,237,833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D21A4" w:rsidTr="003E0F49">
        <w:tc>
          <w:tcPr>
            <w:tcW w:w="1435" w:type="dxa"/>
            <w:vAlign w:val="bottom"/>
          </w:tcPr>
          <w:p w:rsidR="002D21A4" w:rsidRDefault="002D21A4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GSC2</w:t>
            </w:r>
          </w:p>
        </w:tc>
        <w:tc>
          <w:tcPr>
            <w:tcW w:w="3330" w:type="dxa"/>
            <w:vAlign w:val="bottom"/>
          </w:tcPr>
          <w:p w:rsidR="002D21A4" w:rsidRPr="00C12520" w:rsidRDefault="002D21A4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21A4">
              <w:rPr>
                <w:rFonts w:ascii="Calibri" w:hAnsi="Calibri" w:cs="Calibri"/>
                <w:color w:val="000000"/>
                <w:sz w:val="22"/>
                <w:szCs w:val="22"/>
              </w:rPr>
              <w:t>chr22:19,137,281-19,137,817</w:t>
            </w:r>
          </w:p>
        </w:tc>
        <w:tc>
          <w:tcPr>
            <w:tcW w:w="1980" w:type="dxa"/>
            <w:vAlign w:val="bottom"/>
          </w:tcPr>
          <w:p w:rsidR="002D21A4" w:rsidRDefault="002D21A4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2D21A4" w:rsidRDefault="002D21A4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2D21A4" w:rsidRDefault="002D21A4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E339C" w:rsidTr="003E0F49">
        <w:tc>
          <w:tcPr>
            <w:tcW w:w="1435" w:type="dxa"/>
            <w:vAlign w:val="bottom"/>
          </w:tcPr>
          <w:p w:rsidR="00FE339C" w:rsidRDefault="00FE339C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PD-L1</w:t>
            </w:r>
          </w:p>
        </w:tc>
        <w:tc>
          <w:tcPr>
            <w:tcW w:w="3330" w:type="dxa"/>
            <w:vAlign w:val="bottom"/>
          </w:tcPr>
          <w:p w:rsidR="00FE339C" w:rsidRPr="002D21A4" w:rsidRDefault="00FE339C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39C">
              <w:rPr>
                <w:rFonts w:ascii="Calibri" w:hAnsi="Calibri" w:cs="Calibri"/>
                <w:color w:val="000000"/>
                <w:sz w:val="22"/>
                <w:szCs w:val="22"/>
              </w:rPr>
              <w:t>chr9:5,449,910-5,450,762</w:t>
            </w:r>
          </w:p>
        </w:tc>
        <w:tc>
          <w:tcPr>
            <w:tcW w:w="1980" w:type="dxa"/>
            <w:vAlign w:val="bottom"/>
          </w:tcPr>
          <w:p w:rsidR="00FE339C" w:rsidRDefault="00FE339C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FE339C" w:rsidRDefault="00FE339C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FE339C" w:rsidRDefault="00FE339C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ALDH1A2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chr15:58,357,519-58,358,129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C2orf40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chr2:106,681,757-106,682,419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CDO1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chr5:115,152,095-115,152,722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CTNNA3</w:t>
            </w:r>
          </w:p>
        </w:tc>
        <w:tc>
          <w:tcPr>
            <w:tcW w:w="3330" w:type="dxa"/>
            <w:vAlign w:val="bottom"/>
          </w:tcPr>
          <w:p w:rsidR="00307633" w:rsidRDefault="00307633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EPB41L3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chr18:5,543,098-5,543,678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EYA4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chr6:133,562,083-133,563,297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FAT4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chr4:126,237,399-126,238,270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FLT3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chr13:28,674,035-28,674,706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GATA5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chr20:61,050,194-61,051,180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GPC5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chr13:92,050,901-92,051,465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KLF4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chr9:110,249,647-110,250,224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MAPK10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chr4:87,281,073-87,281,728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NTRK3</w:t>
            </w:r>
          </w:p>
        </w:tc>
        <w:tc>
          <w:tcPr>
            <w:tcW w:w="3330" w:type="dxa"/>
            <w:vAlign w:val="bottom"/>
          </w:tcPr>
          <w:p w:rsidR="00307633" w:rsidRDefault="00643191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3191">
              <w:rPr>
                <w:rFonts w:ascii="Calibri" w:hAnsi="Calibri" w:cs="Calibri"/>
                <w:color w:val="000000"/>
                <w:sz w:val="22"/>
                <w:szCs w:val="22"/>
              </w:rPr>
              <w:t>chr15:88,798,169-88,799,147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PCDH10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chr4:134,071,501-134,072,300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SFRP1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chr8:41,165,838-41,167,163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ZBTB16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chr11:113,930,307-113,931,106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USP44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chr12:95,941,859-95,942,589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CRTAC1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chr10:99,790,574-99,791,164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DLGAP2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chr8:1,649,168-1,649,805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NRXN1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chr2:51,259,087-51,260,014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PCSK2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chr20:17,206,516-17,206,967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PLD5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chr1:242,686,991-242,687,798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TAC1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chr7:97,360,968-97,361,614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TMEM132C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chr12:128,751,314-128,752,227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VWC2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chr7:49,812,970-49,813,716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2F0B86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ZNF132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chr19:58,951,185-58,951,575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479B">
              <w:rPr>
                <w:rFonts w:ascii="Calibri" w:hAnsi="Calibri" w:cs="Calibri"/>
                <w:color w:val="000000"/>
                <w:sz w:val="22"/>
                <w:szCs w:val="22"/>
              </w:rPr>
              <w:t>LINC01798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chr2:66,802,849-66,804,923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479B">
              <w:rPr>
                <w:rFonts w:ascii="Calibri" w:hAnsi="Calibri" w:cs="Calibri"/>
                <w:color w:val="000000"/>
                <w:sz w:val="22"/>
                <w:szCs w:val="22"/>
              </w:rPr>
              <w:t>LINC00643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chr14:62,583,110-62,585,084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07633" w:rsidTr="003E0F49">
        <w:tc>
          <w:tcPr>
            <w:tcW w:w="1435" w:type="dxa"/>
            <w:vAlign w:val="bottom"/>
          </w:tcPr>
          <w:p w:rsidR="00307633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479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LINC00982</w:t>
            </w:r>
          </w:p>
        </w:tc>
        <w:tc>
          <w:tcPr>
            <w:tcW w:w="3330" w:type="dxa"/>
            <w:vAlign w:val="bottom"/>
          </w:tcPr>
          <w:p w:rsidR="00307633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chr1:2,984,282-2,984,955</w:t>
            </w:r>
          </w:p>
        </w:tc>
        <w:tc>
          <w:tcPr>
            <w:tcW w:w="1980" w:type="dxa"/>
            <w:vAlign w:val="bottom"/>
          </w:tcPr>
          <w:p w:rsidR="00307633" w:rsidRDefault="00307633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307633" w:rsidRDefault="00307633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479B" w:rsidTr="003E0F49">
        <w:tc>
          <w:tcPr>
            <w:tcW w:w="1435" w:type="dxa"/>
            <w:vAlign w:val="bottom"/>
          </w:tcPr>
          <w:p w:rsidR="0010479B" w:rsidRP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479B">
              <w:rPr>
                <w:rFonts w:ascii="Calibri" w:hAnsi="Calibri" w:cs="Calibri"/>
                <w:color w:val="000000"/>
                <w:sz w:val="22"/>
                <w:szCs w:val="22"/>
              </w:rPr>
              <w:t>LINC01197</w:t>
            </w:r>
          </w:p>
        </w:tc>
        <w:tc>
          <w:tcPr>
            <w:tcW w:w="3330" w:type="dxa"/>
            <w:vAlign w:val="bottom"/>
          </w:tcPr>
          <w:p w:rsidR="0010479B" w:rsidRDefault="003E0F49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0F49">
              <w:rPr>
                <w:rFonts w:ascii="Calibri" w:hAnsi="Calibri" w:cs="Calibri"/>
                <w:color w:val="000000"/>
                <w:sz w:val="22"/>
                <w:szCs w:val="22"/>
              </w:rPr>
              <w:t>chr15:95,869,870-95,870,373</w:t>
            </w:r>
          </w:p>
        </w:tc>
        <w:tc>
          <w:tcPr>
            <w:tcW w:w="1980" w:type="dxa"/>
            <w:vAlign w:val="bottom"/>
          </w:tcPr>
          <w:p w:rsidR="0010479B" w:rsidRDefault="0010479B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479B" w:rsidTr="003E0F49">
        <w:tc>
          <w:tcPr>
            <w:tcW w:w="1435" w:type="dxa"/>
            <w:vAlign w:val="bottom"/>
          </w:tcPr>
          <w:p w:rsidR="0010479B" w:rsidRP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479B">
              <w:rPr>
                <w:rFonts w:ascii="Calibri" w:hAnsi="Calibri" w:cs="Calibri"/>
                <w:color w:val="000000"/>
                <w:sz w:val="22"/>
                <w:szCs w:val="22"/>
              </w:rPr>
              <w:t>HIF3A</w:t>
            </w:r>
          </w:p>
        </w:tc>
        <w:tc>
          <w:tcPr>
            <w:tcW w:w="3330" w:type="dxa"/>
            <w:vAlign w:val="bottom"/>
          </w:tcPr>
          <w:p w:rsidR="0010479B" w:rsidRDefault="00C72B7F" w:rsidP="004B4A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B7F">
              <w:rPr>
                <w:rFonts w:ascii="Calibri" w:hAnsi="Calibri" w:cs="Calibri"/>
                <w:color w:val="000000"/>
                <w:sz w:val="22"/>
                <w:szCs w:val="22"/>
              </w:rPr>
              <w:t>chr19:46,800,065-46,800,567</w:t>
            </w:r>
          </w:p>
        </w:tc>
        <w:tc>
          <w:tcPr>
            <w:tcW w:w="1980" w:type="dxa"/>
            <w:vAlign w:val="bottom"/>
          </w:tcPr>
          <w:p w:rsidR="0010479B" w:rsidRDefault="0010479B" w:rsidP="003076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vAlign w:val="bottom"/>
          </w:tcPr>
          <w:p w:rsid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</w:tcPr>
          <w:p w:rsidR="0010479B" w:rsidRDefault="0010479B" w:rsidP="00307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B0016" w:rsidRDefault="00BB0016"/>
    <w:p w:rsidR="00BB45BC" w:rsidRDefault="00BB45BC"/>
    <w:p w:rsidR="00381414" w:rsidRDefault="00381414"/>
    <w:p w:rsidR="007C2D99" w:rsidRDefault="007C2D99"/>
    <w:p w:rsidR="007C2D99" w:rsidRPr="007C2D99" w:rsidRDefault="007C2D99" w:rsidP="007C2D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0000"/>
          <w:sz w:val="20"/>
          <w:szCs w:val="20"/>
        </w:rPr>
      </w:pPr>
      <w:r w:rsidRPr="007C2D99">
        <w:rPr>
          <w:rFonts w:ascii="Consolas" w:hAnsi="Consolas" w:cs="Courier New"/>
          <w:color w:val="000000"/>
          <w:sz w:val="20"/>
          <w:szCs w:val="20"/>
        </w:rPr>
        <w:t xml:space="preserve">5′-GGACGTATTTGGAAAATCGGG-3′ </w:t>
      </w:r>
    </w:p>
    <w:p w:rsidR="007C2D99" w:rsidRPr="007C2D99" w:rsidRDefault="007C2D99" w:rsidP="007C2D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0000"/>
          <w:sz w:val="20"/>
          <w:szCs w:val="20"/>
        </w:rPr>
      </w:pPr>
      <w:r w:rsidRPr="007C2D99">
        <w:rPr>
          <w:rFonts w:ascii="Consolas" w:hAnsi="Consolas" w:cs="Courier New"/>
          <w:color w:val="000000"/>
          <w:sz w:val="20"/>
          <w:szCs w:val="20"/>
        </w:rPr>
        <w:t>5′-AATCTCGCGATACGCCGTT-3′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5′-TTGAGTTGTGGTGGGTTTTATTTAG-3′ 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5′-TCATCTCACTAAAAAATACCAAACA-3′.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5’-TTGGTTAGGTGTGGGATATAGTT-3’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5’-CAAAAAATCAAAAAATTCCCTTTCC-3’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Line-1 F     5′TTATTAGGGAGTGTTAGATAGTGGG3′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Line-1 R     5′CCTCTAAACCAAATATAAAAT ATAATCTC3′</w:t>
      </w:r>
      <w:r>
        <w:rPr>
          <w:rStyle w:val="token"/>
          <w:rFonts w:ascii="Consolas" w:hAnsi="Consolas"/>
          <w:color w:val="999999"/>
        </w:rPr>
        <w:t>;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ALU-C4 F     5’GGTTAGGTATAGTGGTTTATATTTGTAATTTTAGTA3’</w:t>
      </w:r>
    </w:p>
    <w:p w:rsidR="007C2D99" w:rsidRDefault="007C2D99" w:rsidP="007C2D9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ALU-C4 R     5’ATTAACTAAACTAATCTTAAACTCCTAACCTCA3’</w:t>
      </w:r>
    </w:p>
    <w:p w:rsidR="007C2D99" w:rsidRDefault="007C2D99"/>
    <w:p w:rsidR="00381414" w:rsidRDefault="00381414"/>
    <w:p w:rsidR="00501C2E" w:rsidRDefault="00501C2E"/>
    <w:p w:rsidR="00501C2E" w:rsidRDefault="00501C2E">
      <w:r>
        <w:t>GRIN2A (</w:t>
      </w:r>
      <w:r w:rsidRPr="00501C2E">
        <w:t>chr16:10,276,435-10,277,501</w:t>
      </w:r>
      <w:r>
        <w:t xml:space="preserve">) was found hyper-methylated in multiple cancer tissues. </w:t>
      </w:r>
    </w:p>
    <w:p w:rsidR="00501C2E" w:rsidRDefault="00501C2E"/>
    <w:p w:rsidR="00501C2E" w:rsidRDefault="00501C2E">
      <w:r>
        <w:t>ACAN</w:t>
      </w:r>
    </w:p>
    <w:p w:rsidR="00501C2E" w:rsidRDefault="00501C2E"/>
    <w:sectPr w:rsidR="00501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BC"/>
    <w:rsid w:val="00023659"/>
    <w:rsid w:val="000C2D99"/>
    <w:rsid w:val="0010479B"/>
    <w:rsid w:val="001257CE"/>
    <w:rsid w:val="001272C9"/>
    <w:rsid w:val="001E6061"/>
    <w:rsid w:val="002D21A4"/>
    <w:rsid w:val="002F0B86"/>
    <w:rsid w:val="00307633"/>
    <w:rsid w:val="00381414"/>
    <w:rsid w:val="003E0F49"/>
    <w:rsid w:val="004B4A40"/>
    <w:rsid w:val="004E3101"/>
    <w:rsid w:val="00501C2E"/>
    <w:rsid w:val="00595424"/>
    <w:rsid w:val="00643191"/>
    <w:rsid w:val="00682AC3"/>
    <w:rsid w:val="006C088F"/>
    <w:rsid w:val="00711E11"/>
    <w:rsid w:val="0074558F"/>
    <w:rsid w:val="007977CC"/>
    <w:rsid w:val="007C2D99"/>
    <w:rsid w:val="008F3CF6"/>
    <w:rsid w:val="00941FEC"/>
    <w:rsid w:val="00A83564"/>
    <w:rsid w:val="00B9366C"/>
    <w:rsid w:val="00BB0016"/>
    <w:rsid w:val="00BB45BC"/>
    <w:rsid w:val="00C12520"/>
    <w:rsid w:val="00C2405B"/>
    <w:rsid w:val="00C72B7F"/>
    <w:rsid w:val="00C75420"/>
    <w:rsid w:val="00CA0869"/>
    <w:rsid w:val="00CE6AEF"/>
    <w:rsid w:val="00CF3BF8"/>
    <w:rsid w:val="00D804BB"/>
    <w:rsid w:val="00DF48B8"/>
    <w:rsid w:val="00E13247"/>
    <w:rsid w:val="00E2734B"/>
    <w:rsid w:val="00EF2021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C3598"/>
  <w15:chartTrackingRefBased/>
  <w15:docId w15:val="{B4EA9B9D-5722-4111-88BF-5E8EA499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2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D9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7C2D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ED90B084.dotm</Template>
  <TotalTime>429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34</cp:revision>
  <dcterms:created xsi:type="dcterms:W3CDTF">2019-03-20T23:47:00Z</dcterms:created>
  <dcterms:modified xsi:type="dcterms:W3CDTF">2019-03-21T06:57:00Z</dcterms:modified>
</cp:coreProperties>
</file>