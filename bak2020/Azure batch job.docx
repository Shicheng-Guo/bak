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1F0" w:rsidRDefault="00C267CD">
      <w:r>
        <w:t>Paper:</w:t>
      </w:r>
    </w:p>
    <w:p w:rsidR="00C267CD" w:rsidRDefault="00C267CD"/>
    <w:p w:rsidR="00C267CD" w:rsidRDefault="00C267CD">
      <w:r>
        <w:t>1, FGF6</w:t>
      </w:r>
    </w:p>
    <w:p w:rsidR="00C267CD" w:rsidRDefault="00C267CD">
      <w:r>
        <w:t>2, DDT-8</w:t>
      </w:r>
    </w:p>
    <w:p w:rsidR="00C267CD" w:rsidRDefault="00C267CD">
      <w:r>
        <w:t>3, CHOL</w:t>
      </w:r>
    </w:p>
    <w:p w:rsidR="00C267CD" w:rsidRDefault="00C267CD">
      <w:r>
        <w:t>4, pheWAS</w:t>
      </w:r>
    </w:p>
    <w:p w:rsidR="00C267CD" w:rsidRDefault="00C267CD">
      <w:r>
        <w:t>5, cell-free circulation DNA</w:t>
      </w:r>
    </w:p>
    <w:p w:rsidR="00C267CD" w:rsidRDefault="00C267CD">
      <w:r>
        <w:t>6, Autism</w:t>
      </w:r>
    </w:p>
    <w:p w:rsidR="00C267CD" w:rsidRDefault="00C267CD">
      <w:bookmarkStart w:id="0" w:name="_GoBack"/>
      <w:bookmarkEnd w:id="0"/>
    </w:p>
    <w:p w:rsidR="00FD4F41" w:rsidRDefault="008D0C70" w:rsidP="008D0C70">
      <w:r>
        <w:t>7,</w:t>
      </w:r>
      <w:r w:rsidR="00FD4F41">
        <w:t>Azure batch job</w:t>
      </w:r>
    </w:p>
    <w:p w:rsidR="00FD4F41" w:rsidRDefault="008D0C70" w:rsidP="008D0C70">
      <w:r>
        <w:t>8,</w:t>
      </w:r>
      <w:r w:rsidR="00FD4F41">
        <w:t>FGF6 paper</w:t>
      </w:r>
    </w:p>
    <w:p w:rsidR="00FD4F41" w:rsidRDefault="008D0C70" w:rsidP="008D0C70">
      <w:r>
        <w:t>9,</w:t>
      </w:r>
      <w:r w:rsidR="00FD4F41">
        <w:t>PheWAS paper</w:t>
      </w:r>
    </w:p>
    <w:p w:rsidR="00FD4F41" w:rsidRDefault="008D0C70" w:rsidP="008D0C70">
      <w:r>
        <w:t>10,</w:t>
      </w:r>
      <w:r w:rsidR="00FD4F41">
        <w:t>Liver paper</w:t>
      </w:r>
    </w:p>
    <w:p w:rsidR="00FD4F41" w:rsidRDefault="008D0C70" w:rsidP="008D0C70">
      <w:r>
        <w:t>11,</w:t>
      </w:r>
      <w:r w:rsidR="000572FF">
        <w:t xml:space="preserve">Multiple Autoimmune disease paper. </w:t>
      </w:r>
    </w:p>
    <w:p w:rsidR="000572FF" w:rsidRDefault="000572FF" w:rsidP="008930FC">
      <w:pPr>
        <w:pStyle w:val="ListParagraph"/>
      </w:pPr>
    </w:p>
    <w:p w:rsidR="008930FC" w:rsidRDefault="008930FC" w:rsidP="008930FC"/>
    <w:p w:rsidR="008930FC" w:rsidRDefault="008930FC" w:rsidP="008930FC">
      <w:r>
        <w:t>Apply Associate Editor for frontier in Genetics</w:t>
      </w:r>
    </w:p>
    <w:p w:rsidR="008930FC" w:rsidRDefault="008930FC" w:rsidP="008930FC"/>
    <w:p w:rsidR="008930FC" w:rsidRDefault="008930FC" w:rsidP="008930FC">
      <w:r w:rsidRPr="008930FC">
        <w:t>https://www.frontiersin.org/Journal/SuggestJournal.aspx</w:t>
      </w:r>
    </w:p>
    <w:sectPr w:rsidR="00893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33A0"/>
    <w:multiLevelType w:val="hybridMultilevel"/>
    <w:tmpl w:val="09B2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41"/>
    <w:rsid w:val="000572FF"/>
    <w:rsid w:val="00495D58"/>
    <w:rsid w:val="005B5098"/>
    <w:rsid w:val="008930FC"/>
    <w:rsid w:val="008D0C70"/>
    <w:rsid w:val="009F44C1"/>
    <w:rsid w:val="00B47869"/>
    <w:rsid w:val="00C267CD"/>
    <w:rsid w:val="00D62AB9"/>
    <w:rsid w:val="00F751F0"/>
    <w:rsid w:val="00F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7A7745BF.dotm</Template>
  <TotalTime>492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5</cp:revision>
  <dcterms:created xsi:type="dcterms:W3CDTF">2018-07-07T02:33:00Z</dcterms:created>
  <dcterms:modified xsi:type="dcterms:W3CDTF">2018-07-08T01:24:00Z</dcterms:modified>
</cp:coreProperties>
</file>