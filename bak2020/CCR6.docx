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9D" w:rsidRDefault="00CE059D" w:rsidP="00951043"/>
    <w:p w:rsidR="00CE059D" w:rsidRDefault="00CE059D" w:rsidP="00951043"/>
    <w:p w:rsidR="00CE059D" w:rsidRDefault="00CE059D" w:rsidP="00951043">
      <w:bookmarkStart w:id="0" w:name="_GoBack"/>
      <w:bookmarkEnd w:id="0"/>
    </w:p>
    <w:p w:rsidR="00CE059D" w:rsidRDefault="00CE059D" w:rsidP="00951043"/>
    <w:p w:rsidR="00CE059D" w:rsidRDefault="00CE059D" w:rsidP="00951043"/>
    <w:p w:rsidR="00CE059D" w:rsidRDefault="00CE059D" w:rsidP="00951043"/>
    <w:p w:rsidR="00CE059D" w:rsidRDefault="00CE059D" w:rsidP="00951043"/>
    <w:p w:rsidR="00CE059D" w:rsidRDefault="00CE059D" w:rsidP="00951043"/>
    <w:p w:rsidR="00CE059D" w:rsidRDefault="00CE059D" w:rsidP="00951043"/>
    <w:p w:rsidR="00951043" w:rsidRDefault="00951043" w:rsidP="00951043">
      <w:r w:rsidRPr="00951043">
        <w:t>rs3093024</w:t>
      </w:r>
      <w:r>
        <w:fldChar w:fldCharType="begin">
          <w:fldData xml:space="preserve">PGF1dGhvcj5TaGllbHMsIFAuIEcuPC9hdXRob3I+PGF1dGhvcj5IZXJyaWNrLCBBLjwvYXV0aG9y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</w:fldData>
        </w:fldChar>
      </w:r>
      <w:r w:rsidR="00F45EA5">
        <w:instrText xml:space="preserve"> ADDIN EN.CITE </w:instrText>
      </w:r>
      <w:r w:rsidR="00F45EA5">
        <w:fldChar w:fldCharType="begin">
          <w:fldData xml:space="preserve">PEVuZE5vdGU+PENpdGU+PEF1dGhvcj5LdW5pc2F0bzwvQXV0aG9yPjxZZWFyPjIwMTg8L1llYXI+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==
</w:fldData>
        </w:fldChar>
      </w:r>
      <w:r w:rsidR="00F45EA5">
        <w:instrText xml:space="preserve"> ADDIN EN.CITE.DATA </w:instrText>
      </w:r>
      <w:r w:rsidR="00F45EA5">
        <w:fldChar w:fldCharType="end"/>
      </w:r>
      <w:r w:rsidR="00F45EA5">
        <w:fldChar w:fldCharType="begin">
          <w:fldData xml:space="preserve">PGF1dGhvcj5TaGllbHMsIFAuIEcuPC9hdXRob3I+PGF1dGhvcj5IZXJyaWNrLCBBLjwvYXV0aG9y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</w:fldData>
        </w:fldChar>
      </w:r>
      <w:r w:rsidR="00F45EA5">
        <w:instrText xml:space="preserve"> ADDIN EN.CITE.DATA </w:instrText>
      </w:r>
      <w:r w:rsidR="00F45EA5">
        <w:fldChar w:fldCharType="end"/>
      </w:r>
      <w:r>
        <w:fldChar w:fldCharType="separate"/>
      </w:r>
      <w:r w:rsidR="00F45EA5" w:rsidRPr="00F45EA5">
        <w:rPr>
          <w:noProof/>
          <w:vertAlign w:val="superscript"/>
        </w:rPr>
        <w:t>1-12</w:t>
      </w:r>
      <w:r>
        <w:fldChar w:fldCharType="end"/>
      </w:r>
    </w:p>
    <w:p w:rsidR="00951043" w:rsidRDefault="00951043" w:rsidP="00951043"/>
    <w:p w:rsidR="00951043" w:rsidRDefault="00951043" w:rsidP="00951043">
      <w:r w:rsidRPr="00951043">
        <w:t>rs3093023</w:t>
      </w:r>
      <w:r>
        <w:fldChar w:fldCharType="begin">
          <w:fldData xml:space="preserve">PEVuZE5vdGU+PENpdGU+PEF1dGhvcj5DaGVuPC9BdXRob3I+PFllYXI+MjAxNTwvWWVhcj48UmVj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PEVuZE5vdGU+PENpdGU+PEF1dGhvcj5DaGVuPC9BdXRob3I+PFllYXI+MjAxNTwvWWVhcj48UmVj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951043">
        <w:rPr>
          <w:noProof/>
          <w:vertAlign w:val="superscript"/>
        </w:rPr>
        <w:t>3,5,6,11,13-15</w:t>
      </w:r>
      <w:r>
        <w:fldChar w:fldCharType="end"/>
      </w:r>
    </w:p>
    <w:p w:rsidR="00951043" w:rsidRDefault="00951043" w:rsidP="00951043"/>
    <w:p w:rsidR="00951043" w:rsidRDefault="00951043" w:rsidP="00951043">
      <w:r w:rsidRPr="00951043">
        <w:t>rs1854853</w:t>
      </w:r>
      <w:r>
        <w:fldChar w:fldCharType="begin">
          <w:fldData xml:space="preserve">PEVuZE5vdGU+PENpdGU+PEF1dGhvcj5MZW5nPC9BdXRob3I+PFllYXI+MjAxNjwvWWVhcj48UmVj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PEVuZE5vdGU+PENpdGU+PEF1dGhvcj5MZW5nPC9BdXRob3I+PFllYXI+MjAxNjwvWWVhcj48UmVj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951043">
        <w:rPr>
          <w:noProof/>
          <w:vertAlign w:val="superscript"/>
        </w:rPr>
        <w:t>16,17</w:t>
      </w:r>
      <w:r>
        <w:fldChar w:fldCharType="end"/>
      </w:r>
    </w:p>
    <w:p w:rsidR="00F45EA5" w:rsidRDefault="00F45EA5" w:rsidP="00951043"/>
    <w:p w:rsidR="00F45EA5" w:rsidRDefault="00F45EA5" w:rsidP="00951043">
      <w:r w:rsidRPr="00F45EA5">
        <w:t>rs3093023</w:t>
      </w:r>
      <w:r>
        <w:fldChar w:fldCharType="begin">
          <w:fldData xml:space="preserve">PEVuZE5vdGU+PENpdGU+PEF1dGhvcj5DaGVuPC9BdXRob3I+PFllYXI+MjAxNTwvWWVhcj48UmVj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PEVuZE5vdGU+PENpdGU+PEF1dGhvcj5DaGVuPC9BdXRob3I+PFllYXI+MjAxNTwvWWVhcj48UmVj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F45EA5">
        <w:rPr>
          <w:noProof/>
          <w:vertAlign w:val="superscript"/>
        </w:rPr>
        <w:t>3,5,6,11,13-15</w:t>
      </w:r>
      <w:r>
        <w:fldChar w:fldCharType="end"/>
      </w:r>
    </w:p>
    <w:p w:rsidR="00F45EA5" w:rsidRDefault="00F45EA5" w:rsidP="00951043"/>
    <w:p w:rsidR="00951043" w:rsidRDefault="00951043" w:rsidP="00951043"/>
    <w:p w:rsidR="00F45EA5" w:rsidRPr="00F45EA5" w:rsidRDefault="00951043" w:rsidP="00F45EA5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45EA5" w:rsidRPr="00F45EA5">
        <w:t>1.</w:t>
      </w:r>
      <w:r w:rsidR="00F45EA5" w:rsidRPr="00F45EA5">
        <w:tab/>
        <w:t>Kunisato, T.</w:t>
      </w:r>
      <w:r w:rsidR="00F45EA5" w:rsidRPr="00F45EA5">
        <w:rPr>
          <w:i/>
        </w:rPr>
        <w:t xml:space="preserve"> et al.</w:t>
      </w:r>
      <w:r w:rsidR="00F45EA5" w:rsidRPr="00F45EA5">
        <w:t xml:space="preserve"> Polymorphisms in Th17-related genes and the pathogenesis of autoimmune thyroid disease. </w:t>
      </w:r>
      <w:r w:rsidR="00F45EA5" w:rsidRPr="00F45EA5">
        <w:rPr>
          <w:i/>
        </w:rPr>
        <w:t>Autoimmunity</w:t>
      </w:r>
      <w:r w:rsidR="00F45EA5" w:rsidRPr="00F45EA5">
        <w:t>, 1-10 (2018).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2.</w:t>
      </w:r>
      <w:r w:rsidRPr="00F45EA5">
        <w:tab/>
        <w:t>Ochoa, E.</w:t>
      </w:r>
      <w:r w:rsidRPr="00F45EA5">
        <w:rPr>
          <w:i/>
        </w:rPr>
        <w:t xml:space="preserve"> et al.</w:t>
      </w:r>
      <w:r w:rsidRPr="00F45EA5">
        <w:t xml:space="preserve"> Confirmation of CCR6 as a risk factor for anti-topoisomerase I antibodies in systemic sclerosis. </w:t>
      </w:r>
      <w:r w:rsidRPr="00F45EA5">
        <w:rPr>
          <w:i/>
        </w:rPr>
        <w:t>Clin Exp Rheumatol</w:t>
      </w:r>
      <w:r w:rsidRPr="00F45EA5">
        <w:t xml:space="preserve"> </w:t>
      </w:r>
      <w:r w:rsidRPr="00F45EA5">
        <w:rPr>
          <w:b/>
        </w:rPr>
        <w:t>33</w:t>
      </w:r>
      <w:r w:rsidRPr="00F45EA5">
        <w:t>, S31-5 (2015).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3.</w:t>
      </w:r>
      <w:r w:rsidRPr="00F45EA5">
        <w:tab/>
        <w:t>Chen, X.J.</w:t>
      </w:r>
      <w:r w:rsidRPr="00F45EA5">
        <w:rPr>
          <w:i/>
        </w:rPr>
        <w:t xml:space="preserve"> et al.</w:t>
      </w:r>
      <w:r w:rsidRPr="00F45EA5">
        <w:t xml:space="preserve"> RNASET2 tag SNP but not CCR6 polymorphisms is associated with autoimmune thyroid diseases in the Chinese Han population. </w:t>
      </w:r>
      <w:r w:rsidRPr="00F45EA5">
        <w:rPr>
          <w:i/>
        </w:rPr>
        <w:t>BMC Med Genet</w:t>
      </w:r>
      <w:r w:rsidRPr="00F45EA5">
        <w:t xml:space="preserve"> </w:t>
      </w:r>
      <w:r w:rsidRPr="00F45EA5">
        <w:rPr>
          <w:b/>
        </w:rPr>
        <w:t>16</w:t>
      </w:r>
      <w:r w:rsidRPr="00F45EA5">
        <w:t>, 11 (2015).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4.</w:t>
      </w:r>
      <w:r w:rsidRPr="00F45EA5">
        <w:tab/>
        <w:t>Matoshvili, M.</w:t>
      </w:r>
      <w:r w:rsidRPr="00F45EA5">
        <w:rPr>
          <w:i/>
        </w:rPr>
        <w:t xml:space="preserve"> et al.</w:t>
      </w:r>
      <w:r w:rsidRPr="00F45EA5">
        <w:t xml:space="preserve"> Evaluation of blood redox-balance, nitric oxide content and CCR6 rs3093024 in the genetic susceptibility during psoriasis. </w:t>
      </w:r>
      <w:r w:rsidRPr="00F45EA5">
        <w:rPr>
          <w:i/>
        </w:rPr>
        <w:t>Georgian Med News</w:t>
      </w:r>
      <w:r w:rsidRPr="00F45EA5">
        <w:t>, 37-43 (2015).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5.</w:t>
      </w:r>
      <w:r w:rsidRPr="00F45EA5">
        <w:tab/>
        <w:t>Yi, X.</w:t>
      </w:r>
      <w:r w:rsidRPr="00F45EA5">
        <w:rPr>
          <w:i/>
        </w:rPr>
        <w:t xml:space="preserve"> et al.</w:t>
      </w:r>
      <w:r w:rsidRPr="00F45EA5">
        <w:t xml:space="preserve"> FGFR1OP tagSNP but not CCR6 polymorphisms are associated with Vogt-Koyanagi-Harada syndrome in Chinese Han. </w:t>
      </w:r>
      <w:r w:rsidRPr="00F45EA5">
        <w:rPr>
          <w:i/>
        </w:rPr>
        <w:t>PLoS One</w:t>
      </w:r>
      <w:r w:rsidRPr="00F45EA5">
        <w:t xml:space="preserve"> </w:t>
      </w:r>
      <w:r w:rsidRPr="00F45EA5">
        <w:rPr>
          <w:b/>
        </w:rPr>
        <w:t>8</w:t>
      </w:r>
      <w:r w:rsidRPr="00F45EA5">
        <w:t>, e69358 (2013).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6.</w:t>
      </w:r>
      <w:r w:rsidRPr="00F45EA5">
        <w:tab/>
        <w:t xml:space="preserve">Deng, F.Y., Lei, S.F., Zhu, H., Zhang, Y.H. &amp; Zhang, Z.L. Integrative analyses for functional mechanisms underlying associations for rheumatoid arthritis. </w:t>
      </w:r>
      <w:r w:rsidRPr="00F45EA5">
        <w:rPr>
          <w:i/>
        </w:rPr>
        <w:t>J Rheumatol</w:t>
      </w:r>
      <w:r w:rsidRPr="00F45EA5">
        <w:t xml:space="preserve"> </w:t>
      </w:r>
      <w:r w:rsidRPr="00F45EA5">
        <w:rPr>
          <w:b/>
        </w:rPr>
        <w:t>40</w:t>
      </w:r>
      <w:r w:rsidRPr="00F45EA5">
        <w:t>, 1063-8 (2013).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7.</w:t>
      </w:r>
      <w:r w:rsidRPr="00F45EA5">
        <w:tab/>
        <w:t>Suzuki, T.</w:t>
      </w:r>
      <w:r w:rsidRPr="00F45EA5">
        <w:rPr>
          <w:i/>
        </w:rPr>
        <w:t xml:space="preserve"> et al.</w:t>
      </w:r>
      <w:r w:rsidRPr="00F45EA5">
        <w:t xml:space="preserve"> PADI4 and HLA-DRB1 are genetic risks for radiographic progression in RA patients, independent of ACPA status: results from the IORRA cohort study. </w:t>
      </w:r>
      <w:r w:rsidRPr="00F45EA5">
        <w:rPr>
          <w:i/>
        </w:rPr>
        <w:t>PLoS One</w:t>
      </w:r>
      <w:r w:rsidRPr="00F45EA5">
        <w:t xml:space="preserve"> </w:t>
      </w:r>
      <w:r w:rsidRPr="00F45EA5">
        <w:rPr>
          <w:b/>
        </w:rPr>
        <w:t>8</w:t>
      </w:r>
      <w:r w:rsidRPr="00F45EA5">
        <w:t>, e61045 (2013).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8.</w:t>
      </w:r>
      <w:r w:rsidRPr="00F45EA5">
        <w:tab/>
        <w:t>Serrano, A.</w:t>
      </w:r>
      <w:r w:rsidRPr="00F45EA5">
        <w:rPr>
          <w:i/>
        </w:rPr>
        <w:t xml:space="preserve"> et al.</w:t>
      </w:r>
      <w:r w:rsidRPr="00F45EA5">
        <w:t xml:space="preserve"> A case-control study suggests that the CCR6 locus is not involved in the susceptibility to giant cell arteritis. </w:t>
      </w:r>
      <w:r w:rsidRPr="00F45EA5">
        <w:rPr>
          <w:i/>
        </w:rPr>
        <w:t>Clin Exp Rheumatol</w:t>
      </w:r>
      <w:r w:rsidRPr="00F45EA5">
        <w:t xml:space="preserve"> </w:t>
      </w:r>
      <w:r w:rsidRPr="00F45EA5">
        <w:rPr>
          <w:b/>
        </w:rPr>
        <w:t>31</w:t>
      </w:r>
      <w:r w:rsidRPr="00F45EA5">
        <w:t>, S5-8 (2013).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9.</w:t>
      </w:r>
      <w:r w:rsidRPr="00F45EA5">
        <w:tab/>
        <w:t>Chang, W.C.</w:t>
      </w:r>
      <w:r w:rsidRPr="00F45EA5">
        <w:rPr>
          <w:i/>
        </w:rPr>
        <w:t xml:space="preserve"> et al.</w:t>
      </w:r>
      <w:r w:rsidRPr="00F45EA5">
        <w:t xml:space="preserve"> A single-nucleotide polymorphism of CCR6 (rs3093024) is associated with susceptibility to rheumatoid arthritis but not ankylosing spondylitis, in a Taiwanese population. </w:t>
      </w:r>
      <w:r w:rsidRPr="00F45EA5">
        <w:rPr>
          <w:i/>
        </w:rPr>
        <w:t>J Rheumatol</w:t>
      </w:r>
      <w:r w:rsidRPr="00F45EA5">
        <w:t xml:space="preserve"> </w:t>
      </w:r>
      <w:r w:rsidRPr="00F45EA5">
        <w:rPr>
          <w:b/>
        </w:rPr>
        <w:t>39</w:t>
      </w:r>
      <w:r w:rsidRPr="00F45EA5">
        <w:t>, 1765-6 (2012).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10.</w:t>
      </w:r>
      <w:r w:rsidRPr="00F45EA5">
        <w:tab/>
        <w:t>Teng, E.</w:t>
      </w:r>
      <w:r w:rsidRPr="00F45EA5">
        <w:rPr>
          <w:i/>
        </w:rPr>
        <w:t xml:space="preserve"> et al.</w:t>
      </w:r>
      <w:r w:rsidRPr="00F45EA5">
        <w:t xml:space="preserve"> Analysis of a genome-wide association study-linked locus (CCR6) in Asian rheumatoid arthritis. </w:t>
      </w:r>
      <w:r w:rsidRPr="00F45EA5">
        <w:rPr>
          <w:i/>
        </w:rPr>
        <w:t>DNA Cell Biol</w:t>
      </w:r>
      <w:r w:rsidRPr="00F45EA5">
        <w:t xml:space="preserve"> </w:t>
      </w:r>
      <w:r w:rsidRPr="00F45EA5">
        <w:rPr>
          <w:b/>
        </w:rPr>
        <w:t>31</w:t>
      </w:r>
      <w:r w:rsidRPr="00F45EA5">
        <w:t>, 607-10 (2012).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11.</w:t>
      </w:r>
      <w:r w:rsidRPr="00F45EA5">
        <w:tab/>
        <w:t xml:space="preserve">Yi, X., Yang, P., Du, L., Jiang, Z. &amp; Li, F. There is no association of CCR6 polymorphisms with susceptibility to Behcet's disease in two Chinese Han populations. </w:t>
      </w:r>
      <w:r w:rsidRPr="00F45EA5">
        <w:rPr>
          <w:i/>
        </w:rPr>
        <w:t>Br J Ophthalmol</w:t>
      </w:r>
      <w:r w:rsidRPr="00F45EA5">
        <w:t xml:space="preserve"> </w:t>
      </w:r>
      <w:r w:rsidRPr="00F45EA5">
        <w:rPr>
          <w:b/>
        </w:rPr>
        <w:t>95</w:t>
      </w:r>
      <w:r w:rsidRPr="00F45EA5">
        <w:t>, 1603-6 (2011).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12.</w:t>
      </w:r>
      <w:r w:rsidRPr="00F45EA5">
        <w:tab/>
        <w:t>Kochi, Y.</w:t>
      </w:r>
      <w:r w:rsidRPr="00F45EA5">
        <w:rPr>
          <w:i/>
        </w:rPr>
        <w:t xml:space="preserve"> et al.</w:t>
      </w:r>
      <w:r w:rsidRPr="00F45EA5">
        <w:t xml:space="preserve"> A regulatory variant in CCR6 is associated with rheumatoid arthritis susceptibility. </w:t>
      </w:r>
      <w:r w:rsidRPr="00F45EA5">
        <w:rPr>
          <w:i/>
        </w:rPr>
        <w:t>Nat Genet</w:t>
      </w:r>
      <w:r w:rsidRPr="00F45EA5">
        <w:t xml:space="preserve"> </w:t>
      </w:r>
      <w:r w:rsidRPr="00F45EA5">
        <w:rPr>
          <w:b/>
        </w:rPr>
        <w:t>42</w:t>
      </w:r>
      <w:r w:rsidRPr="00F45EA5">
        <w:t>, 515-9 (2010).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13.</w:t>
      </w:r>
      <w:r w:rsidRPr="00F45EA5">
        <w:tab/>
        <w:t>Koumakis, E.</w:t>
      </w:r>
      <w:r w:rsidRPr="00F45EA5">
        <w:rPr>
          <w:i/>
        </w:rPr>
        <w:t xml:space="preserve"> et al.</w:t>
      </w:r>
      <w:r w:rsidRPr="00F45EA5">
        <w:t xml:space="preserve"> A regulatory variant in CCR6 is associated with susceptibility to antitopoisomerase-positive systemic sclerosis. </w:t>
      </w:r>
      <w:r w:rsidRPr="00F45EA5">
        <w:rPr>
          <w:i/>
        </w:rPr>
        <w:t>Arthritis Rheum</w:t>
      </w:r>
      <w:r w:rsidRPr="00F45EA5">
        <w:t xml:space="preserve"> </w:t>
      </w:r>
      <w:r w:rsidRPr="00F45EA5">
        <w:rPr>
          <w:b/>
        </w:rPr>
        <w:t>65</w:t>
      </w:r>
      <w:r w:rsidRPr="00F45EA5">
        <w:t>, 3202-8 (2013).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14.</w:t>
      </w:r>
      <w:r w:rsidRPr="00F45EA5">
        <w:tab/>
        <w:t>Broen, K.</w:t>
      </w:r>
      <w:r w:rsidRPr="00F45EA5">
        <w:rPr>
          <w:i/>
        </w:rPr>
        <w:t xml:space="preserve"> et al.</w:t>
      </w:r>
      <w:r w:rsidRPr="00F45EA5">
        <w:t xml:space="preserve"> Polymorphisms in CCR6 are associated with chronic graft-versus-host disease and invasive fungal disease in matched-related hematopoietic stem cell transplantation. </w:t>
      </w:r>
      <w:r w:rsidRPr="00F45EA5">
        <w:rPr>
          <w:i/>
        </w:rPr>
        <w:t>Biol Blood Marrow Transplant</w:t>
      </w:r>
      <w:r w:rsidRPr="00F45EA5">
        <w:t xml:space="preserve"> </w:t>
      </w:r>
      <w:r w:rsidRPr="00F45EA5">
        <w:rPr>
          <w:b/>
        </w:rPr>
        <w:t>17</w:t>
      </w:r>
      <w:r w:rsidRPr="00F45EA5">
        <w:t>, 1443-9 (2011).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15.</w:t>
      </w:r>
      <w:r w:rsidRPr="00F45EA5">
        <w:tab/>
        <w:t>Hughes, L.B.</w:t>
      </w:r>
      <w:r w:rsidRPr="00F45EA5">
        <w:rPr>
          <w:i/>
        </w:rPr>
        <w:t xml:space="preserve"> et al.</w:t>
      </w:r>
      <w:r w:rsidRPr="00F45EA5">
        <w:t xml:space="preserve"> Most common single-nucleotide polymorphisms associated with rheumatoid arthritis in persons of European ancestry confer risk of rheumatoid arthritis in African Americans. </w:t>
      </w:r>
      <w:r w:rsidRPr="00F45EA5">
        <w:rPr>
          <w:i/>
        </w:rPr>
        <w:t>Arthritis Rheum</w:t>
      </w:r>
      <w:r w:rsidRPr="00F45EA5">
        <w:t xml:space="preserve"> </w:t>
      </w:r>
      <w:r w:rsidRPr="00F45EA5">
        <w:rPr>
          <w:b/>
        </w:rPr>
        <w:t>62</w:t>
      </w:r>
      <w:r w:rsidRPr="00F45EA5">
        <w:t>, 3547-53 (2010).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lastRenderedPageBreak/>
        <w:t>16.</w:t>
      </w:r>
      <w:r w:rsidRPr="00F45EA5">
        <w:tab/>
        <w:t>Leng, R.X.</w:t>
      </w:r>
      <w:r w:rsidRPr="00F45EA5">
        <w:rPr>
          <w:i/>
        </w:rPr>
        <w:t xml:space="preserve"> et al.</w:t>
      </w:r>
      <w:r w:rsidRPr="00F45EA5">
        <w:t xml:space="preserve"> Evidence of epistatic interaction between DPP4 and CCR6 in patients with rheumatoid arthritis. </w:t>
      </w:r>
      <w:r w:rsidRPr="00F45EA5">
        <w:rPr>
          <w:i/>
        </w:rPr>
        <w:t>Rheumatology (Oxford)</w:t>
      </w:r>
      <w:r w:rsidRPr="00F45EA5">
        <w:t xml:space="preserve"> </w:t>
      </w:r>
      <w:r w:rsidRPr="00F45EA5">
        <w:rPr>
          <w:b/>
        </w:rPr>
        <w:t>55</w:t>
      </w:r>
      <w:r w:rsidRPr="00F45EA5">
        <w:t>, 2230-2236 (2016).</w:t>
      </w:r>
    </w:p>
    <w:p w:rsidR="00F45EA5" w:rsidRPr="00F45EA5" w:rsidRDefault="00F45EA5" w:rsidP="00F45EA5">
      <w:pPr>
        <w:pStyle w:val="EndNoteBibliography"/>
        <w:ind w:left="720" w:hanging="720"/>
      </w:pPr>
      <w:r w:rsidRPr="00F45EA5">
        <w:t>17.</w:t>
      </w:r>
      <w:r w:rsidRPr="00F45EA5">
        <w:tab/>
        <w:t>Jiang, L.</w:t>
      </w:r>
      <w:r w:rsidRPr="00F45EA5">
        <w:rPr>
          <w:i/>
        </w:rPr>
        <w:t xml:space="preserve"> et al.</w:t>
      </w:r>
      <w:r w:rsidRPr="00F45EA5">
        <w:t xml:space="preserve"> Novel risk loci for rheumatoid arthritis in Han Chinese and congruence with risk variants in Europeans. </w:t>
      </w:r>
      <w:r w:rsidRPr="00F45EA5">
        <w:rPr>
          <w:i/>
        </w:rPr>
        <w:t>Arthritis Rheumatol</w:t>
      </w:r>
      <w:r w:rsidRPr="00F45EA5">
        <w:t xml:space="preserve"> </w:t>
      </w:r>
      <w:r w:rsidRPr="00F45EA5">
        <w:rPr>
          <w:b/>
        </w:rPr>
        <w:t>66</w:t>
      </w:r>
      <w:r w:rsidRPr="00F45EA5">
        <w:t>, 1121-32 (2014).</w:t>
      </w:r>
    </w:p>
    <w:p w:rsidR="00322F66" w:rsidRPr="00951043" w:rsidRDefault="00951043" w:rsidP="00951043">
      <w:r>
        <w:fldChar w:fldCharType="end"/>
      </w:r>
    </w:p>
    <w:sectPr w:rsidR="00322F66" w:rsidRPr="00951043" w:rsidSect="00F45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wserdepdw2wbexd5aptwdtrzeaw922edsx&quot;&gt;RA-Pharmacogenetics&lt;record-ids&gt;&lt;item&gt;12171&lt;/item&gt;&lt;item&gt;12172&lt;/item&gt;&lt;item&gt;12173&lt;/item&gt;&lt;item&gt;12174&lt;/item&gt;&lt;item&gt;12175&lt;/item&gt;&lt;item&gt;12176&lt;/item&gt;&lt;item&gt;12177&lt;/item&gt;&lt;item&gt;12178&lt;/item&gt;&lt;item&gt;12179&lt;/item&gt;&lt;item&gt;12180&lt;/item&gt;&lt;item&gt;12181&lt;/item&gt;&lt;item&gt;12182&lt;/item&gt;&lt;item&gt;12183&lt;/item&gt;&lt;item&gt;12184&lt;/item&gt;&lt;item&gt;12185&lt;/item&gt;&lt;item&gt;12186&lt;/item&gt;&lt;item&gt;12187&lt;/item&gt;&lt;item&gt;12188&lt;/item&gt;&lt;item&gt;12189&lt;/item&gt;&lt;item&gt;12190&lt;/item&gt;&lt;item&gt;12191&lt;/item&gt;&lt;item&gt;12194&lt;/item&gt;&lt;item&gt;12195&lt;/item&gt;&lt;item&gt;12196&lt;/item&gt;&lt;item&gt;12197&lt;/item&gt;&lt;item&gt;12198&lt;/item&gt;&lt;item&gt;12199&lt;/item&gt;&lt;item&gt;12200&lt;/item&gt;&lt;item&gt;12201&lt;/item&gt;&lt;item&gt;12202&lt;/item&gt;&lt;item&gt;12203&lt;/item&gt;&lt;item&gt;12204&lt;/item&gt;&lt;item&gt;12205&lt;/item&gt;&lt;item&gt;12206&lt;/item&gt;&lt;item&gt;12207&lt;/item&gt;&lt;item&gt;12208&lt;/item&gt;&lt;item&gt;12209&lt;/item&gt;&lt;item&gt;12210&lt;/item&gt;&lt;item&gt;12211&lt;/item&gt;&lt;item&gt;12212&lt;/item&gt;&lt;/record-ids&gt;&lt;/item&gt;&lt;/Libraries&gt;"/>
  </w:docVars>
  <w:rsids>
    <w:rsidRoot w:val="00951043"/>
    <w:rsid w:val="00322F66"/>
    <w:rsid w:val="00951043"/>
    <w:rsid w:val="00CE059D"/>
    <w:rsid w:val="00F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B4DCF"/>
  <w15:chartTrackingRefBased/>
  <w15:docId w15:val="{8B39B34E-6F37-4B48-986D-D35C9FA8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51043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1043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51043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1043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2AE7F207.dotm</Template>
  <TotalTime>913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2020-02-08T04:12:00Z</dcterms:created>
  <dcterms:modified xsi:type="dcterms:W3CDTF">2020-02-08T19:28:00Z</dcterms:modified>
</cp:coreProperties>
</file>