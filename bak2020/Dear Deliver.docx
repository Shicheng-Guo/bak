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8C" w:rsidRDefault="005055E6">
      <w:bookmarkStart w:id="0" w:name="_GoBack"/>
      <w:r>
        <w:t xml:space="preserve">Dear Deliver, </w:t>
      </w:r>
    </w:p>
    <w:p w:rsidR="005055E6" w:rsidRDefault="005055E6"/>
    <w:p w:rsidR="005055E6" w:rsidRDefault="005055E6">
      <w:r>
        <w:t xml:space="preserve">Please leave my package on the nearby chair if you cannot open the door and find me. </w:t>
      </w:r>
      <w:proofErr w:type="gramStart"/>
      <w:r>
        <w:t>Or</w:t>
      </w:r>
      <w:proofErr w:type="gramEnd"/>
      <w:r>
        <w:t xml:space="preserve"> you can call me 281-685-5882. </w:t>
      </w:r>
    </w:p>
    <w:p w:rsidR="005055E6" w:rsidRDefault="005055E6"/>
    <w:p w:rsidR="005055E6" w:rsidRDefault="005055E6" w:rsidP="005055E6">
      <w:r>
        <w:t xml:space="preserve">619 Laurel Ct. #202, </w:t>
      </w:r>
      <w:r>
        <w:t>Shicheng Guo</w:t>
      </w:r>
    </w:p>
    <w:p w:rsidR="005055E6" w:rsidRDefault="005055E6"/>
    <w:p w:rsidR="005055E6" w:rsidRDefault="005055E6">
      <w:r>
        <w:t xml:space="preserve">Thanks. </w:t>
      </w:r>
    </w:p>
    <w:p w:rsidR="005055E6" w:rsidRDefault="005055E6"/>
    <w:p w:rsidR="005055E6" w:rsidRDefault="005055E6">
      <w:r>
        <w:t>Shicheng Guo</w:t>
      </w:r>
      <w:bookmarkEnd w:id="0"/>
    </w:p>
    <w:sectPr w:rsidR="005055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E6"/>
    <w:rsid w:val="0033418C"/>
    <w:rsid w:val="005055E6"/>
    <w:rsid w:val="006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9BC0C"/>
  <w15:chartTrackingRefBased/>
  <w15:docId w15:val="{31890F6C-8AD0-4E6E-89BB-40F1A600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68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6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132DD99C.dotm</Template>
  <TotalTime>489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cp:lastPrinted>2019-01-23T05:38:00Z</cp:lastPrinted>
  <dcterms:created xsi:type="dcterms:W3CDTF">2019-01-20T21:43:00Z</dcterms:created>
  <dcterms:modified xsi:type="dcterms:W3CDTF">2019-01-23T23:51:00Z</dcterms:modified>
</cp:coreProperties>
</file>