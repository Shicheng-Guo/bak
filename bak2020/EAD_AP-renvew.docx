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3D" w:rsidRDefault="002673C5" w:rsidP="002673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建一个楼，集中一下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的相关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话题，和整理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处理时间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======================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2673C5" w:rsidRDefault="002673C5" w:rsidP="002673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-----2017-7-21 update-------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2017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月底开始，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EAD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在有效期到期之前提交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请的，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可以自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动获得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180 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有效期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2673C5" w:rsidRDefault="002673C5" w:rsidP="002673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基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础知识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combo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卡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过期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180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天之内可以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renewal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&gt;180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天之前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file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的申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不接受。（注：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17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年中由提前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120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天改成了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180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天。我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觉得主要是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处理时间更长了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另外，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EAD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对你的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485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没有任何帮助。因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NSC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TSC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都是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专门的一个部门（小组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）在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审理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资料清单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Arial" w:hAnsi="Arial" w:cs="Arial"/>
          <w:color w:val="000000"/>
          <w:sz w:val="21"/>
          <w:szCs w:val="21"/>
        </w:rPr>
        <w:br/>
      </w:r>
      <w:bookmarkStart w:id="0" w:name="_GoBack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cover letter</w:t>
      </w:r>
      <w:r>
        <w:rPr>
          <w:rFonts w:ascii="Arial" w:hAnsi="Arial" w:cs="Arial"/>
          <w:color w:val="000000"/>
          <w:sz w:val="21"/>
          <w:szCs w:val="21"/>
        </w:rPr>
        <w:br/>
      </w:r>
      <w:bookmarkEnd w:id="0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照片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张（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g1145 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（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登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记你的手机和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email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，到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时候自动发状态更新不用你收到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case#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再自己去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订阅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了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765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表格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131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表格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上次收到工卡的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mailer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（随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来的那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张纸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，上面有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barcode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="004A080C">
        <w:rPr>
          <w:rFonts w:ascii="Arial" w:hAnsi="Arial" w:cs="Arial"/>
          <w:color w:val="000000"/>
          <w:sz w:val="21"/>
          <w:szCs w:val="21"/>
          <w:shd w:val="clear" w:color="auto" w:fill="FFFFFF"/>
        </w:rPr>
        <w:t>Original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copy is </w:t>
      </w:r>
      <w:r w:rsidR="004A080C">
        <w:rPr>
          <w:rFonts w:ascii="Arial" w:hAnsi="Arial" w:cs="Arial"/>
          <w:color w:val="000000"/>
          <w:sz w:val="21"/>
          <w:szCs w:val="21"/>
          <w:shd w:val="clear" w:color="auto" w:fill="FFFFFF"/>
        </w:rPr>
        <w:t>best. Photo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copy would also work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485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收据复印件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现在的工卡的正反面复印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件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护照复印件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不是必须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费用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没有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额外收费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If you file your I-485 after July 30, 2011 there is no additional fees (Please confirm in I-131instr.pdf) If you file your I-485 after July 30, 2011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2673C5" w:rsidRPr="002673C5" w:rsidRDefault="002673C5" w:rsidP="002673C5"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there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no additional fees (Please confirm in I-131instr.pdf)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快到期了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还没有批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请，怎么办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好像可以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给移民局打电话发传真，请求加速处理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让单位出个信证明没有新的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你就会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丢工作之类的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寄全家多份申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大信封套小信封，或者用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folder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分隔一下。或者用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夹子（曲别针）夹一下，区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分两份申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然后附上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letter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，装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进大信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封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邮寄地址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基于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pending485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的是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9)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邮寄地址在这里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4" w:anchor="Lockbox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http://www.uscis.gov/i-765-addresses#Lockbox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Addresses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填表的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问题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15.current immigration status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以后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current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immigration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status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可填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“AOS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-Pending”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or AOS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11.have you ever before applied for EAD...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日期写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RD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吗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12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13 Last</w:t>
      </w:r>
      <w:r w:rsidR="005C04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Entry into USA</w:t>
      </w:r>
      <w:r w:rsidR="005C04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都如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实填写对吗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17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，和我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们无关对吧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？</w:t>
      </w:r>
    </w:p>
    <w:sectPr w:rsidR="002673C5" w:rsidRPr="002673C5" w:rsidSect="002673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C5"/>
    <w:rsid w:val="002673C5"/>
    <w:rsid w:val="004A080C"/>
    <w:rsid w:val="00545455"/>
    <w:rsid w:val="005C04F5"/>
    <w:rsid w:val="006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910F9"/>
  <w15:chartTrackingRefBased/>
  <w15:docId w15:val="{72FA0902-7D94-4F2A-8F4D-7B4F0559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354202522291012220gmail-msolistparagraph">
    <w:name w:val="m_8354202522291012220gmail-msolistparagraph"/>
    <w:basedOn w:val="Normal"/>
    <w:rsid w:val="002673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67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cis.gov/i-765-addr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FFA7CAF9.dotm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2019-04-15T22:37:00Z</dcterms:created>
  <dcterms:modified xsi:type="dcterms:W3CDTF">2019-04-15T22:37:00Z</dcterms:modified>
</cp:coreProperties>
</file>