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3C5" w:rsidRDefault="002673C5" w:rsidP="002673C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建一个楼，集中一下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AP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renew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的相关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话题，和整理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renew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处理时间</w:t>
      </w:r>
      <w:proofErr w:type="spellEnd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======================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-----2017-7-21 update-------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从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2017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月底开始，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EAD </w:t>
      </w:r>
      <w:proofErr w:type="spellStart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在有效期到期之前提交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renew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申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请的，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EAD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可以自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动获得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180 </w:t>
      </w:r>
      <w:proofErr w:type="spellStart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有效期</w:t>
      </w:r>
      <w:proofErr w:type="spellEnd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 w:val="21"/>
          <w:szCs w:val="21"/>
        </w:rPr>
        <w:br/>
      </w:r>
    </w:p>
    <w:p w:rsidR="002673C5" w:rsidRDefault="002673C5" w:rsidP="002673C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基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础知识</w:t>
      </w:r>
      <w:proofErr w:type="spellEnd"/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combo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卡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过期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180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天之内可以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file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renewal</w:t>
      </w:r>
      <w:proofErr w:type="spellEnd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。在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&gt;180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天之前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file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的申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请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不接受。（注：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17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年中由提前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120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天改成了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180</w:t>
      </w:r>
      <w:proofErr w:type="spellStart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天。我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觉得主要是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EAD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的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处理时间更长了</w:t>
      </w:r>
      <w:proofErr w:type="spellEnd"/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。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）</w:t>
      </w:r>
      <w:proofErr w:type="spellStart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另外，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renew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EAD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对你的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485 </w:t>
      </w:r>
      <w:proofErr w:type="spellStart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没有任何帮助。因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为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NSC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TSC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都是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专门的一个部门（小组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）在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审理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EAD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AP</w:t>
      </w:r>
      <w:proofErr w:type="spellEnd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===</w:t>
      </w:r>
      <w:proofErr w:type="spellStart"/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资料清单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===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cover letter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照片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4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张（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AP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EAD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）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g1145 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（</w:t>
      </w:r>
      <w:proofErr w:type="spellStart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登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记你的手机和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email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，到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时候自动发状态更新不用你收到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case#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再自己去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订阅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了</w:t>
      </w:r>
      <w:proofErr w:type="spellEnd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）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765 </w:t>
      </w:r>
      <w:proofErr w:type="spellStart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表格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131 </w:t>
      </w:r>
      <w:proofErr w:type="spellStart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表格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上次收到工卡的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mailer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（随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EAD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来的那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张纸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，上面有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barcode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r w:rsidR="004A080C">
        <w:rPr>
          <w:rFonts w:ascii="Arial" w:hAnsi="Arial" w:cs="Arial"/>
          <w:color w:val="000000"/>
          <w:sz w:val="21"/>
          <w:szCs w:val="21"/>
          <w:shd w:val="clear" w:color="auto" w:fill="FFFFFF"/>
        </w:rPr>
        <w:t>Original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copy is </w:t>
      </w:r>
      <w:r w:rsidR="004A080C">
        <w:rPr>
          <w:rFonts w:ascii="Arial" w:hAnsi="Arial" w:cs="Arial"/>
          <w:color w:val="000000"/>
          <w:sz w:val="21"/>
          <w:szCs w:val="21"/>
          <w:shd w:val="clear" w:color="auto" w:fill="FFFFFF"/>
        </w:rPr>
        <w:t>best. Photo</w:t>
      </w: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copy would also work?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）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485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收据复印件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现在的工卡的正反面复印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件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护照复印件</w:t>
      </w:r>
      <w:proofErr w:type="spellEnd"/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(</w:t>
      </w:r>
      <w:proofErr w:type="spellStart"/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不是必须</w:t>
      </w:r>
      <w:proofErr w:type="spellEnd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）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===</w:t>
      </w:r>
      <w:proofErr w:type="spellStart"/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费用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===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没有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额外收费</w:t>
      </w:r>
      <w:proofErr w:type="spellEnd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If you file your I-485 after July 30, 2011 there is no additional fees (Please confirm in I-131instr.pdf) If you file your I-485 after July 30, 2011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2673C5" w:rsidRPr="002673C5" w:rsidRDefault="002673C5" w:rsidP="002673C5"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there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is no additional fees (Please confirm in I-131instr.pdf)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===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EAD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快到期了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还没有批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renew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申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请，怎么办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===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好像可以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给移民局打电话发传真，请求加速处理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。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让单位出个信证明没有新的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ead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你就会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丢工作之类的</w:t>
      </w:r>
      <w:proofErr w:type="spellEnd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===</w:t>
      </w:r>
      <w:proofErr w:type="spellStart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寄全家多份申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请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===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大信封套小信封，或者用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file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folder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分隔一下。或者用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夹子（曲别针）夹一下，区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分两份申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请</w:t>
      </w:r>
      <w:proofErr w:type="spellEnd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然后附上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cover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letter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，装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进大信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封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===</w:t>
      </w:r>
      <w:proofErr w:type="spellStart"/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邮寄地址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===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基于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pending485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的是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c(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9)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，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邮寄地址在这里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hyperlink r:id="rId4" w:anchor="Lockbox" w:tgtFrame="_blank" w:history="1">
        <w:r>
          <w:rPr>
            <w:rStyle w:val="Hyperlink"/>
            <w:rFonts w:ascii="Arial" w:hAnsi="Arial" w:cs="Arial"/>
            <w:color w:val="1155CC"/>
            <w:sz w:val="21"/>
            <w:szCs w:val="21"/>
            <w:shd w:val="clear" w:color="auto" w:fill="FFFFFF"/>
          </w:rPr>
          <w:t>http://www.uscis.gov/i-765-addresses#Lockbox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Addresses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===</w:t>
      </w:r>
      <w:proofErr w:type="spellStart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填表的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问题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===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15.current immigration status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EAD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以后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current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immigration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status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可填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“AOS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-Pending”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or AOS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11.have you ever before applied for EAD...</w:t>
      </w:r>
      <w:proofErr w:type="spellStart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日期写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RD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吗</w:t>
      </w:r>
      <w:proofErr w:type="spellEnd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？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Yes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12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13 Last</w:t>
      </w:r>
      <w:r w:rsidR="005C04F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Entry into USA</w:t>
      </w:r>
      <w:r w:rsidR="005C04F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都如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实填写对吗</w:t>
      </w:r>
      <w:proofErr w:type="spellEnd"/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？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Yes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17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，和我</w:t>
      </w:r>
      <w:r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shd w:val="clear" w:color="auto" w:fill="FFFFFF"/>
        </w:rPr>
        <w:t>们无关对吧</w:t>
      </w:r>
      <w:r>
        <w:rPr>
          <w:rFonts w:ascii="MS Gothic" w:eastAsia="MS Gothic" w:hAnsi="MS Gothic" w:cs="MS Gothic" w:hint="eastAsia"/>
          <w:color w:val="000000"/>
          <w:sz w:val="21"/>
          <w:szCs w:val="21"/>
          <w:shd w:val="clear" w:color="auto" w:fill="FFFFFF"/>
        </w:rPr>
        <w:t>？</w:t>
      </w:r>
    </w:p>
    <w:sectPr w:rsidR="002673C5" w:rsidRPr="002673C5" w:rsidSect="002673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3C5"/>
    <w:rsid w:val="002673C5"/>
    <w:rsid w:val="004A080C"/>
    <w:rsid w:val="00545455"/>
    <w:rsid w:val="005C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910F9"/>
  <w15:chartTrackingRefBased/>
  <w15:docId w15:val="{72FA0902-7D94-4F2A-8F4D-7B4F0559E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8354202522291012220gmail-msolistparagraph">
    <w:name w:val="m_8354202522291012220gmail-msolistparagraph"/>
    <w:basedOn w:val="Normal"/>
    <w:rsid w:val="002673C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673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scis.gov/i-765-addres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FFA7CAF9.dotm</Template>
  <TotalTime>4</TotalTime>
  <Pages>1</Pages>
  <Words>195</Words>
  <Characters>1115</Characters>
  <Application>Microsoft Office Word</Application>
  <DocSecurity>0</DocSecurity>
  <Lines>9</Lines>
  <Paragraphs>2</Paragraphs>
  <ScaleCrop>false</ScaleCrop>
  <Company>MCHS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3</cp:revision>
  <dcterms:created xsi:type="dcterms:W3CDTF">2019-04-15T22:23:00Z</dcterms:created>
  <dcterms:modified xsi:type="dcterms:W3CDTF">2019-04-15T22:28:00Z</dcterms:modified>
</cp:coreProperties>
</file>