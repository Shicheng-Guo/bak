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58" w:rsidRDefault="00516CCC">
      <w:bookmarkStart w:id="0" w:name="_GoBack"/>
      <w:r>
        <w:t>Epigenetics and rheumatoid arthritis</w:t>
      </w:r>
    </w:p>
    <w:bookmarkEnd w:id="0"/>
    <w:p w:rsidR="00516CCC" w:rsidRDefault="00516CCC"/>
    <w:p w:rsidR="00516CCC" w:rsidRDefault="00516CCC"/>
    <w:p w:rsidR="00516CCC" w:rsidRDefault="00516CCC"/>
    <w:p w:rsidR="00516CCC" w:rsidRDefault="00516CCC"/>
    <w:p w:rsidR="00516CCC" w:rsidRDefault="00516CCC">
      <w:r>
        <w:fldChar w:fldCharType="begin">
          <w:fldData xml:space="preserve">MT5Nb2xlY3VsYXIgaW1tdW5vbG9neTwvYWJici0xPjwvcGVyaW9kaWNhbD48cGFnZXM+MTItODwv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PEVuZE5vdGU+PENpdGU+PEF1dGhvcj5Uc2VuZzwvQXV0aG9yPjxZZWFyPjIwMTk8L1llYXI+PFJl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==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ZiBNZWRpY2FsIEdlbmV0aWNzLCBNdWdsYSBTaXRraSBLb2NtYW4gVW5pdmVyc2l0eSBTY2hvb2wg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==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cnRtZW50IG9mIFRoZXJhcGV1dGljcywgVW5pdmVyc2l0eSBvZiBGcmFuY2hlLUNvbXRlLCAyNTAw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==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MT5Nb2xlY3VsYXIgaW1tdW5vbG9neTwvYWJici0xPjwvcGVyaW9kaWNhbD48cGFnZXM+MTItODwv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516CCC">
        <w:rPr>
          <w:noProof/>
          <w:vertAlign w:val="superscript"/>
        </w:rPr>
        <w:t>1-46</w:t>
      </w:r>
      <w:r>
        <w:fldChar w:fldCharType="end"/>
      </w:r>
    </w:p>
    <w:p w:rsidR="00516CCC" w:rsidRDefault="00516CCC"/>
    <w:p w:rsidR="00516CCC" w:rsidRPr="00516CCC" w:rsidRDefault="00516CCC" w:rsidP="00516CCC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16CCC">
        <w:t>1.</w:t>
      </w:r>
      <w:r w:rsidRPr="00516CCC">
        <w:tab/>
        <w:t>Tseng, C.C.</w:t>
      </w:r>
      <w:r w:rsidRPr="00516CCC">
        <w:rPr>
          <w:i/>
        </w:rPr>
        <w:t xml:space="preserve"> et al.</w:t>
      </w:r>
      <w:r w:rsidRPr="00516CCC">
        <w:t xml:space="preserve"> Next-Generation Sequencing Profiles of the Methylome and Transcriptome in Peripheral Blood Mononuclear Cells of Rheumatoid Arthritis. </w:t>
      </w:r>
      <w:r w:rsidRPr="00516CCC">
        <w:rPr>
          <w:i/>
        </w:rPr>
        <w:t>J Clin Med</w:t>
      </w:r>
      <w:r w:rsidRPr="00516CCC">
        <w:t xml:space="preserve"> </w:t>
      </w:r>
      <w:r w:rsidRPr="00516CCC">
        <w:rPr>
          <w:b/>
        </w:rPr>
        <w:t>8</w:t>
      </w:r>
      <w:r w:rsidRPr="00516CCC">
        <w:t>(2019).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2.</w:t>
      </w:r>
      <w:r w:rsidRPr="00516CCC">
        <w:tab/>
        <w:t xml:space="preserve">Ciechomska, M., Roszkowski, L. &amp; Maslinski, W. DNA Methylation as a Future Therapeutic and Diagnostic Target in Rheumatoid Arthritis. </w:t>
      </w:r>
      <w:r w:rsidRPr="00516CCC">
        <w:rPr>
          <w:i/>
        </w:rPr>
        <w:t>Cells</w:t>
      </w:r>
      <w:r w:rsidRPr="00516CCC">
        <w:t xml:space="preserve"> </w:t>
      </w:r>
      <w:r w:rsidRPr="00516CCC">
        <w:rPr>
          <w:b/>
        </w:rPr>
        <w:t>8</w:t>
      </w:r>
      <w:r w:rsidRPr="00516CCC">
        <w:t>(2019).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3.</w:t>
      </w:r>
      <w:r w:rsidRPr="00516CCC">
        <w:tab/>
        <w:t>Nemtsova, M.V.</w:t>
      </w:r>
      <w:r w:rsidRPr="00516CCC">
        <w:rPr>
          <w:i/>
        </w:rPr>
        <w:t xml:space="preserve"> et al.</w:t>
      </w:r>
      <w:r w:rsidRPr="00516CCC">
        <w:t xml:space="preserve"> Epigenetic Changes in the Pathogenesis of Rheumatoid Arthritis. </w:t>
      </w:r>
      <w:r w:rsidRPr="00516CCC">
        <w:rPr>
          <w:i/>
        </w:rPr>
        <w:t>Front Genet</w:t>
      </w:r>
      <w:r w:rsidRPr="00516CCC">
        <w:t xml:space="preserve"> </w:t>
      </w:r>
      <w:r w:rsidRPr="00516CCC">
        <w:rPr>
          <w:b/>
        </w:rPr>
        <w:t>10</w:t>
      </w:r>
      <w:r w:rsidRPr="00516CCC">
        <w:t>, 570 (2019).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4.</w:t>
      </w:r>
      <w:r w:rsidRPr="00516CCC">
        <w:tab/>
        <w:t>Ince-Askan, H.</w:t>
      </w:r>
      <w:r w:rsidRPr="00516CCC">
        <w:rPr>
          <w:i/>
        </w:rPr>
        <w:t xml:space="preserve"> et al.</w:t>
      </w:r>
      <w:r w:rsidRPr="00516CCC">
        <w:t xml:space="preserve"> Altered DNA methylation in children born to mothers with rheumatoid arthritis during pregnancy. </w:t>
      </w:r>
      <w:r w:rsidRPr="00516CCC">
        <w:rPr>
          <w:i/>
        </w:rPr>
        <w:t>Ann Rheum Dis</w:t>
      </w:r>
      <w:r w:rsidRPr="00516CCC">
        <w:t xml:space="preserve"> </w:t>
      </w:r>
      <w:r w:rsidRPr="00516CCC">
        <w:rPr>
          <w:b/>
        </w:rPr>
        <w:t>78</w:t>
      </w:r>
      <w:r w:rsidRPr="00516CCC">
        <w:t>, 1198-1204 (2019).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5.</w:t>
      </w:r>
      <w:r w:rsidRPr="00516CCC">
        <w:tab/>
        <w:t>Tseng, C.C.</w:t>
      </w:r>
      <w:r w:rsidRPr="00516CCC">
        <w:rPr>
          <w:i/>
        </w:rPr>
        <w:t xml:space="preserve"> et al.</w:t>
      </w:r>
      <w:r w:rsidRPr="00516CCC">
        <w:t xml:space="preserve"> Genetic and Epigenetic Alteration of the Programmed Cell Death 1 (PDCD1) in Rheumatoid Arthritis. </w:t>
      </w:r>
      <w:r w:rsidRPr="00516CCC">
        <w:rPr>
          <w:i/>
        </w:rPr>
        <w:t>Eur J Clin Invest</w:t>
      </w:r>
      <w:r w:rsidRPr="00516CCC">
        <w:t>, e13094 (2019).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6.</w:t>
      </w:r>
      <w:r w:rsidRPr="00516CCC">
        <w:tab/>
        <w:t>Ocsko, T.</w:t>
      </w:r>
      <w:r w:rsidRPr="00516CCC">
        <w:rPr>
          <w:i/>
        </w:rPr>
        <w:t xml:space="preserve"> et al.</w:t>
      </w:r>
      <w:r w:rsidRPr="00516CCC">
        <w:t xml:space="preserve"> Transcription factor Zbtb38 downregulates the expression of anti-inflammatory IL1r2 in mouse model of rheumatoid arthritis. </w:t>
      </w:r>
      <w:r w:rsidRPr="00516CCC">
        <w:rPr>
          <w:i/>
        </w:rPr>
        <w:t>Biochim Biophys Acta Gene Regul Mech</w:t>
      </w:r>
      <w:r w:rsidRPr="00516CCC">
        <w:t xml:space="preserve"> </w:t>
      </w:r>
      <w:r w:rsidRPr="00516CCC">
        <w:rPr>
          <w:b/>
        </w:rPr>
        <w:t>1861</w:t>
      </w:r>
      <w:r w:rsidRPr="00516CCC">
        <w:t>, 1040-1047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7.</w:t>
      </w:r>
      <w:r w:rsidRPr="00516CCC">
        <w:tab/>
        <w:t>Webster, A.P.</w:t>
      </w:r>
      <w:r w:rsidRPr="00516CCC">
        <w:rPr>
          <w:i/>
        </w:rPr>
        <w:t xml:space="preserve"> et al.</w:t>
      </w:r>
      <w:r w:rsidRPr="00516CCC">
        <w:t xml:space="preserve"> Increased DNA methylation variability in rheumatoid arthritis-discordant monozygotic twins. </w:t>
      </w:r>
      <w:r w:rsidRPr="00516CCC">
        <w:rPr>
          <w:i/>
        </w:rPr>
        <w:t>Genome Med</w:t>
      </w:r>
      <w:r w:rsidRPr="00516CCC">
        <w:t xml:space="preserve"> </w:t>
      </w:r>
      <w:r w:rsidRPr="00516CCC">
        <w:rPr>
          <w:b/>
        </w:rPr>
        <w:t>10</w:t>
      </w:r>
      <w:r w:rsidRPr="00516CCC">
        <w:t>, 64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8.</w:t>
      </w:r>
      <w:r w:rsidRPr="00516CCC">
        <w:tab/>
        <w:t xml:space="preserve">Firestein, G.S. Pathogenesis of Rheumatoid Arthritis: The Intersection of Genetics and Epigenetics. </w:t>
      </w:r>
      <w:r w:rsidRPr="00516CCC">
        <w:rPr>
          <w:i/>
        </w:rPr>
        <w:t>Trans Am Clin Climatol Assoc</w:t>
      </w:r>
      <w:r w:rsidRPr="00516CCC">
        <w:t xml:space="preserve"> </w:t>
      </w:r>
      <w:r w:rsidRPr="00516CCC">
        <w:rPr>
          <w:b/>
        </w:rPr>
        <w:t>129</w:t>
      </w:r>
      <w:r w:rsidRPr="00516CCC">
        <w:t>, 171-182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9.</w:t>
      </w:r>
      <w:r w:rsidRPr="00516CCC">
        <w:tab/>
        <w:t>Mousavi, M.J.</w:t>
      </w:r>
      <w:r w:rsidRPr="00516CCC">
        <w:rPr>
          <w:i/>
        </w:rPr>
        <w:t xml:space="preserve"> et al.</w:t>
      </w:r>
      <w:r w:rsidRPr="00516CCC">
        <w:t xml:space="preserve"> Implications of the noncoding RNAs in rheumatoid arthritis pathogenesis. </w:t>
      </w:r>
      <w:r w:rsidRPr="00516CCC">
        <w:rPr>
          <w:i/>
        </w:rPr>
        <w:t>J Cell Physiol</w:t>
      </w:r>
      <w:r w:rsidRPr="00516CCC">
        <w:t xml:space="preserve"> </w:t>
      </w:r>
      <w:r w:rsidRPr="00516CCC">
        <w:rPr>
          <w:b/>
        </w:rPr>
        <w:t>234</w:t>
      </w:r>
      <w:r w:rsidRPr="00516CCC">
        <w:t>, 335-347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10.</w:t>
      </w:r>
      <w:r w:rsidRPr="00516CCC">
        <w:tab/>
        <w:t>Ai, R.</w:t>
      </w:r>
      <w:r w:rsidRPr="00516CCC">
        <w:rPr>
          <w:i/>
        </w:rPr>
        <w:t xml:space="preserve"> et al.</w:t>
      </w:r>
      <w:r w:rsidRPr="00516CCC">
        <w:t xml:space="preserve"> Comprehensive epigenetic landscape of rheumatoid arthritis fibroblast-like synoviocytes. </w:t>
      </w:r>
      <w:r w:rsidRPr="00516CCC">
        <w:rPr>
          <w:i/>
        </w:rPr>
        <w:t>Nat Commun</w:t>
      </w:r>
      <w:r w:rsidRPr="00516CCC">
        <w:t xml:space="preserve"> </w:t>
      </w:r>
      <w:r w:rsidRPr="00516CCC">
        <w:rPr>
          <w:b/>
        </w:rPr>
        <w:t>9</w:t>
      </w:r>
      <w:r w:rsidRPr="00516CCC">
        <w:t>, 1921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11.</w:t>
      </w:r>
      <w:r w:rsidRPr="00516CCC">
        <w:tab/>
        <w:t xml:space="preserve">Okada, Y. [Diagnosis and treatment of rheumatoid arthritis:toward the best practice. Statistical genetics and rheumatoid arthritis.]. </w:t>
      </w:r>
      <w:r w:rsidRPr="00516CCC">
        <w:rPr>
          <w:i/>
        </w:rPr>
        <w:t>Clin Calcium</w:t>
      </w:r>
      <w:r w:rsidRPr="00516CCC">
        <w:t xml:space="preserve"> </w:t>
      </w:r>
      <w:r w:rsidRPr="00516CCC">
        <w:rPr>
          <w:b/>
        </w:rPr>
        <w:t>28</w:t>
      </w:r>
      <w:r w:rsidRPr="00516CCC">
        <w:t>, 611-618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12.</w:t>
      </w:r>
      <w:r w:rsidRPr="00516CCC">
        <w:tab/>
        <w:t>Anaparti, V.</w:t>
      </w:r>
      <w:r w:rsidRPr="00516CCC">
        <w:rPr>
          <w:i/>
        </w:rPr>
        <w:t xml:space="preserve"> et al.</w:t>
      </w:r>
      <w:r w:rsidRPr="00516CCC">
        <w:t xml:space="preserve"> Whole blood microRNA expression pattern differentiates patients with rheumatoid arthritis, their seropositive first-degree relatives, and healthy unrelated control subjects. </w:t>
      </w:r>
      <w:r w:rsidRPr="00516CCC">
        <w:rPr>
          <w:i/>
        </w:rPr>
        <w:t>Arthritis Res Ther</w:t>
      </w:r>
      <w:r w:rsidRPr="00516CCC">
        <w:t xml:space="preserve"> </w:t>
      </w:r>
      <w:r w:rsidRPr="00516CCC">
        <w:rPr>
          <w:b/>
        </w:rPr>
        <w:t>19</w:t>
      </w:r>
      <w:r w:rsidRPr="00516CCC">
        <w:t>, 249 (2017).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13.</w:t>
      </w:r>
      <w:r w:rsidRPr="00516CCC">
        <w:tab/>
        <w:t xml:space="preserve">Asadipour, M., Hassan-Zadeh, V., Aryaeian, N., Shahram, F. &amp; Mahmoudi, M. Histone variants expression in peripheral blood mononuclear cells of patients with rheumatoid arthritis. </w:t>
      </w:r>
      <w:r w:rsidRPr="00516CCC">
        <w:rPr>
          <w:i/>
        </w:rPr>
        <w:t>Int J Rheum Dis</w:t>
      </w:r>
      <w:r w:rsidRPr="00516CCC">
        <w:t xml:space="preserve"> </w:t>
      </w:r>
      <w:r w:rsidRPr="00516CCC">
        <w:rPr>
          <w:b/>
        </w:rPr>
        <w:t>21</w:t>
      </w:r>
      <w:r w:rsidRPr="00516CCC">
        <w:t>, 1831-1837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14.</w:t>
      </w:r>
      <w:r w:rsidRPr="00516CCC">
        <w:tab/>
        <w:t xml:space="preserve">Kara, M., Yolbas, S., Sahin, C. &amp; Koca, S.S. Changes in sirtuin 2 and sirtuin 3 mRNA expressions in rheumatoid arthritis. </w:t>
      </w:r>
      <w:r w:rsidRPr="00516CCC">
        <w:rPr>
          <w:i/>
        </w:rPr>
        <w:t>Eur J Rheumatol</w:t>
      </w:r>
      <w:r w:rsidRPr="00516CCC">
        <w:t xml:space="preserve"> </w:t>
      </w:r>
      <w:r w:rsidRPr="00516CCC">
        <w:rPr>
          <w:b/>
        </w:rPr>
        <w:t>4</w:t>
      </w:r>
      <w:r w:rsidRPr="00516CCC">
        <w:t>, 83-86 (2017).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15.</w:t>
      </w:r>
      <w:r w:rsidRPr="00516CCC">
        <w:tab/>
        <w:t>Tavasolian, F.</w:t>
      </w:r>
      <w:r w:rsidRPr="00516CCC">
        <w:rPr>
          <w:i/>
        </w:rPr>
        <w:t xml:space="preserve"> et al.</w:t>
      </w:r>
      <w:r w:rsidRPr="00516CCC">
        <w:t xml:space="preserve"> Altered Expression of MicroRNAs in Rheumatoid Arthritis. </w:t>
      </w:r>
      <w:r w:rsidRPr="00516CCC">
        <w:rPr>
          <w:i/>
        </w:rPr>
        <w:t>J Cell Biochem</w:t>
      </w:r>
      <w:r w:rsidRPr="00516CCC">
        <w:t xml:space="preserve"> </w:t>
      </w:r>
      <w:r w:rsidRPr="00516CCC">
        <w:rPr>
          <w:b/>
        </w:rPr>
        <w:t>119</w:t>
      </w:r>
      <w:r w:rsidRPr="00516CCC">
        <w:t>, 478-487 (2018).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16.</w:t>
      </w:r>
      <w:r w:rsidRPr="00516CCC">
        <w:tab/>
        <w:t xml:space="preserve">Araki, Y. &amp; Mimura, T. Matrix Metalloproteinase Gene Activation Resulting from Disordred Epigenetic Mechanisms in Rheumatoid Arthritis. </w:t>
      </w:r>
      <w:r w:rsidRPr="00516CCC">
        <w:rPr>
          <w:i/>
        </w:rPr>
        <w:t>Int J Mol Sci</w:t>
      </w:r>
      <w:r w:rsidRPr="00516CCC">
        <w:t xml:space="preserve"> </w:t>
      </w:r>
      <w:r w:rsidRPr="00516CCC">
        <w:rPr>
          <w:b/>
        </w:rPr>
        <w:t>18</w:t>
      </w:r>
      <w:r w:rsidRPr="00516CCC">
        <w:t>(2017).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17.</w:t>
      </w:r>
      <w:r w:rsidRPr="00516CCC">
        <w:tab/>
        <w:t xml:space="preserve">Doody, K.M., Bottini, N. &amp; Firestein, G.S. Epigenetic alterations in rheumatoid arthritis fibroblast-like synoviocytes. </w:t>
      </w:r>
      <w:r w:rsidRPr="00516CCC">
        <w:rPr>
          <w:i/>
        </w:rPr>
        <w:t>Epigenomics</w:t>
      </w:r>
      <w:r w:rsidRPr="00516CCC">
        <w:t xml:space="preserve"> </w:t>
      </w:r>
      <w:r w:rsidRPr="00516CCC">
        <w:rPr>
          <w:b/>
        </w:rPr>
        <w:t>9</w:t>
      </w:r>
      <w:r w:rsidRPr="00516CCC">
        <w:t>, 479-492 (2017).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18.</w:t>
      </w:r>
      <w:r w:rsidRPr="00516CCC">
        <w:tab/>
        <w:t xml:space="preserve">Frank-Bertoncelj, M., Klein, K. &amp; Gay, S. Interplay between genetic and epigenetic mechanisms in rheumatoid arthritis. </w:t>
      </w:r>
      <w:r w:rsidRPr="00516CCC">
        <w:rPr>
          <w:i/>
        </w:rPr>
        <w:t>Epigenomics</w:t>
      </w:r>
      <w:r w:rsidRPr="00516CCC">
        <w:t xml:space="preserve"> </w:t>
      </w:r>
      <w:r w:rsidRPr="00516CCC">
        <w:rPr>
          <w:b/>
        </w:rPr>
        <w:t>9</w:t>
      </w:r>
      <w:r w:rsidRPr="00516CCC">
        <w:t>, 493-504 (2017).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19.</w:t>
      </w:r>
      <w:r w:rsidRPr="00516CCC">
        <w:tab/>
        <w:t xml:space="preserve">Kolarz, B. &amp; Majdan, M. Epigenetic aspects of rheumatoid arthritis: contribution of non-coding RNAs. </w:t>
      </w:r>
      <w:r w:rsidRPr="00516CCC">
        <w:rPr>
          <w:i/>
        </w:rPr>
        <w:t>Semin Arthritis Rheum</w:t>
      </w:r>
      <w:r w:rsidRPr="00516CCC">
        <w:t xml:space="preserve"> </w:t>
      </w:r>
      <w:r w:rsidRPr="00516CCC">
        <w:rPr>
          <w:b/>
        </w:rPr>
        <w:t>46</w:t>
      </w:r>
      <w:r w:rsidRPr="00516CCC">
        <w:t>, 724-731 (2017).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20.</w:t>
      </w:r>
      <w:r w:rsidRPr="00516CCC">
        <w:tab/>
        <w:t>Gomez-Cabrero, D.</w:t>
      </w:r>
      <w:r w:rsidRPr="00516CCC">
        <w:rPr>
          <w:i/>
        </w:rPr>
        <w:t xml:space="preserve"> et al.</w:t>
      </w:r>
      <w:r w:rsidRPr="00516CCC">
        <w:t xml:space="preserve"> High-specificity bioinformatics framework for epigenomic profiling of discordant twins reveals specific and shared markers for ACPA and ACPA-positive rheumatoid arthritis. </w:t>
      </w:r>
      <w:r w:rsidRPr="00516CCC">
        <w:rPr>
          <w:i/>
        </w:rPr>
        <w:t>Genome Med</w:t>
      </w:r>
      <w:r w:rsidRPr="00516CCC">
        <w:t xml:space="preserve"> </w:t>
      </w:r>
      <w:r w:rsidRPr="00516CCC">
        <w:rPr>
          <w:b/>
        </w:rPr>
        <w:t>8</w:t>
      </w:r>
      <w:r w:rsidRPr="00516CCC">
        <w:t>, 124 (2016).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21.</w:t>
      </w:r>
      <w:r w:rsidRPr="00516CCC">
        <w:tab/>
        <w:t>Hammaker, D.</w:t>
      </w:r>
      <w:r w:rsidRPr="00516CCC">
        <w:rPr>
          <w:i/>
        </w:rPr>
        <w:t xml:space="preserve"> et al.</w:t>
      </w:r>
      <w:r w:rsidRPr="00516CCC">
        <w:t xml:space="preserve"> LBH Gene Transcription Regulation by the Interplay of an Enhancer Risk Allele and DNA Methylation in Rheumatoid Arthritis. </w:t>
      </w:r>
      <w:r w:rsidRPr="00516CCC">
        <w:rPr>
          <w:i/>
        </w:rPr>
        <w:t>Arthritis Rheumatol</w:t>
      </w:r>
      <w:r w:rsidRPr="00516CCC">
        <w:t xml:space="preserve"> </w:t>
      </w:r>
      <w:r w:rsidRPr="00516CCC">
        <w:rPr>
          <w:b/>
        </w:rPr>
        <w:t>68</w:t>
      </w:r>
      <w:r w:rsidRPr="00516CCC">
        <w:t>, 2637-2645 (2016).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lastRenderedPageBreak/>
        <w:t>22.</w:t>
      </w:r>
      <w:r w:rsidRPr="00516CCC">
        <w:tab/>
        <w:t>Kriegsmann, M.</w:t>
      </w:r>
      <w:r w:rsidRPr="00516CCC">
        <w:rPr>
          <w:i/>
        </w:rPr>
        <w:t xml:space="preserve"> et al.</w:t>
      </w:r>
      <w:r w:rsidRPr="00516CCC">
        <w:t xml:space="preserve"> Expression of miR-146a, miR-155, and miR-223 in formalin-fixed paraffin-embedded synovial tissues of patients with rheumatoid arthritis and osteoarthritis. </w:t>
      </w:r>
      <w:r w:rsidRPr="00516CCC">
        <w:rPr>
          <w:i/>
        </w:rPr>
        <w:t>Virchows Arch</w:t>
      </w:r>
      <w:r w:rsidRPr="00516CCC">
        <w:t xml:space="preserve"> </w:t>
      </w:r>
      <w:r w:rsidRPr="00516CCC">
        <w:rPr>
          <w:b/>
        </w:rPr>
        <w:t>469</w:t>
      </w:r>
      <w:r w:rsidRPr="00516CCC">
        <w:t>, 93-100 (2016).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23.</w:t>
      </w:r>
      <w:r w:rsidRPr="00516CCC">
        <w:tab/>
        <w:t xml:space="preserve">Cribbs, A., Feldmann, M. &amp; Oppermann, U. Towards an understanding of the role of DNA methylation in rheumatoid arthritis: therapeutic and diagnostic implications. </w:t>
      </w:r>
      <w:r w:rsidRPr="00516CCC">
        <w:rPr>
          <w:i/>
        </w:rPr>
        <w:t>Ther Adv Musculoskelet Dis</w:t>
      </w:r>
      <w:r w:rsidRPr="00516CCC">
        <w:t xml:space="preserve"> </w:t>
      </w:r>
      <w:r w:rsidRPr="00516CCC">
        <w:rPr>
          <w:b/>
        </w:rPr>
        <w:t>7</w:t>
      </w:r>
      <w:r w:rsidRPr="00516CCC">
        <w:t>, 206-19 (2015).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24.</w:t>
      </w:r>
      <w:r w:rsidRPr="00516CCC">
        <w:tab/>
        <w:t>Glossop, J.R.</w:t>
      </w:r>
      <w:r w:rsidRPr="00516CCC">
        <w:rPr>
          <w:i/>
        </w:rPr>
        <w:t xml:space="preserve"> et al.</w:t>
      </w:r>
      <w:r w:rsidRPr="00516CCC">
        <w:t xml:space="preserve"> DNA methylation profiling of synovial fluid FLS in rheumatoid arthritis reveals changes common with tissue-derived FLS. </w:t>
      </w:r>
      <w:r w:rsidRPr="00516CCC">
        <w:rPr>
          <w:i/>
        </w:rPr>
        <w:t>Epigenomics</w:t>
      </w:r>
      <w:r w:rsidRPr="00516CCC">
        <w:t xml:space="preserve"> </w:t>
      </w:r>
      <w:r w:rsidRPr="00516CCC">
        <w:rPr>
          <w:b/>
        </w:rPr>
        <w:t>7</w:t>
      </w:r>
      <w:r w:rsidRPr="00516CCC">
        <w:t>, 539-51 (2015).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25.</w:t>
      </w:r>
      <w:r w:rsidRPr="00516CCC">
        <w:tab/>
        <w:t xml:space="preserve">Klein, K. &amp; Gay, S. Epigenetics in rheumatoid arthritis. </w:t>
      </w:r>
      <w:r w:rsidRPr="00516CCC">
        <w:rPr>
          <w:i/>
        </w:rPr>
        <w:t>Curr Opin Rheumatol</w:t>
      </w:r>
      <w:r w:rsidRPr="00516CCC">
        <w:t xml:space="preserve"> </w:t>
      </w:r>
      <w:r w:rsidRPr="00516CCC">
        <w:rPr>
          <w:b/>
        </w:rPr>
        <w:t>27</w:t>
      </w:r>
      <w:r w:rsidRPr="00516CCC">
        <w:t>, 76-82 (2015).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26.</w:t>
      </w:r>
      <w:r w:rsidRPr="00516CCC">
        <w:tab/>
        <w:t xml:space="preserve">Firestein, G.S. The disease formerly known as rheumatoid arthritis. </w:t>
      </w:r>
      <w:r w:rsidRPr="00516CCC">
        <w:rPr>
          <w:i/>
        </w:rPr>
        <w:t>Arthritis Res Ther</w:t>
      </w:r>
      <w:r w:rsidRPr="00516CCC">
        <w:t xml:space="preserve"> </w:t>
      </w:r>
      <w:r w:rsidRPr="00516CCC">
        <w:rPr>
          <w:b/>
        </w:rPr>
        <w:t>16</w:t>
      </w:r>
      <w:r w:rsidRPr="00516CCC">
        <w:t>, 114 (2014).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27.</w:t>
      </w:r>
      <w:r w:rsidRPr="00516CCC">
        <w:tab/>
        <w:t>Wendling, D.</w:t>
      </w:r>
      <w:r w:rsidRPr="00516CCC">
        <w:rPr>
          <w:i/>
        </w:rPr>
        <w:t xml:space="preserve"> et al.</w:t>
      </w:r>
      <w:r w:rsidRPr="00516CCC">
        <w:t xml:space="preserve"> Sirt1 activity in peripheral blood mononuclear cells from patients with rheumatoid arthritis. </w:t>
      </w:r>
      <w:r w:rsidRPr="00516CCC">
        <w:rPr>
          <w:i/>
        </w:rPr>
        <w:t>Joint Bone Spine</w:t>
      </w:r>
      <w:r w:rsidRPr="00516CCC">
        <w:t xml:space="preserve"> </w:t>
      </w:r>
      <w:r w:rsidRPr="00516CCC">
        <w:rPr>
          <w:b/>
        </w:rPr>
        <w:t>81</w:t>
      </w:r>
      <w:r w:rsidRPr="00516CCC">
        <w:t>, 462-3 (2014).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28.</w:t>
      </w:r>
      <w:r w:rsidRPr="00516CCC">
        <w:tab/>
        <w:t xml:space="preserve">Toussirot, E., Wendling, D., Herbein, G. &amp; Cic. Biological treatments given in patients with rheumatoid arthritis or ankylosing spondylitis modify HAT/HDAC (histone acetyltransferase/histone deacetylase) balance. </w:t>
      </w:r>
      <w:r w:rsidRPr="00516CCC">
        <w:rPr>
          <w:i/>
        </w:rPr>
        <w:t>Joint Bone Spine</w:t>
      </w:r>
      <w:r w:rsidRPr="00516CCC">
        <w:t xml:space="preserve"> </w:t>
      </w:r>
      <w:r w:rsidRPr="00516CCC">
        <w:rPr>
          <w:b/>
        </w:rPr>
        <w:t>81</w:t>
      </w:r>
      <w:r w:rsidRPr="00516CCC">
        <w:t>, 544-5 (2014).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29.</w:t>
      </w:r>
      <w:r w:rsidRPr="00516CCC">
        <w:tab/>
        <w:t xml:space="preserve">Glant, T.T., Mikecz, K. &amp; Rauch, T.A. Epigenetics in the pathogenesis of rheumatoid arthritis. </w:t>
      </w:r>
      <w:r w:rsidRPr="00516CCC">
        <w:rPr>
          <w:i/>
        </w:rPr>
        <w:t>BMC Med</w:t>
      </w:r>
      <w:r w:rsidRPr="00516CCC">
        <w:t xml:space="preserve"> </w:t>
      </w:r>
      <w:r w:rsidRPr="00516CCC">
        <w:rPr>
          <w:b/>
        </w:rPr>
        <w:t>12</w:t>
      </w:r>
      <w:r w:rsidRPr="00516CCC">
        <w:t>, 35 (2014).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30.</w:t>
      </w:r>
      <w:r w:rsidRPr="00516CCC">
        <w:tab/>
        <w:t>Wada, T.T.</w:t>
      </w:r>
      <w:r w:rsidRPr="00516CCC">
        <w:rPr>
          <w:i/>
        </w:rPr>
        <w:t xml:space="preserve"> et al.</w:t>
      </w:r>
      <w:r w:rsidRPr="00516CCC">
        <w:t xml:space="preserve"> Aberrant histone acetylation contributes to elevated interleukin-6 production in rheumatoid arthritis synovial fibroblasts. </w:t>
      </w:r>
      <w:r w:rsidRPr="00516CCC">
        <w:rPr>
          <w:i/>
        </w:rPr>
        <w:t>Biochem Biophys Res Commun</w:t>
      </w:r>
      <w:r w:rsidRPr="00516CCC">
        <w:t xml:space="preserve"> </w:t>
      </w:r>
      <w:r w:rsidRPr="00516CCC">
        <w:rPr>
          <w:b/>
        </w:rPr>
        <w:t>444</w:t>
      </w:r>
      <w:r w:rsidRPr="00516CCC">
        <w:t>, 682-6 (2014).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31.</w:t>
      </w:r>
      <w:r w:rsidRPr="00516CCC">
        <w:tab/>
        <w:t xml:space="preserve">Bottini, N. &amp; Firestein, G.S. Epigenetics in rheumatoid arthritis: a primer for rheumatologists. </w:t>
      </w:r>
      <w:r w:rsidRPr="00516CCC">
        <w:rPr>
          <w:i/>
        </w:rPr>
        <w:t>Curr Rheumatol Rep</w:t>
      </w:r>
      <w:r w:rsidRPr="00516CCC">
        <w:t xml:space="preserve"> </w:t>
      </w:r>
      <w:r w:rsidRPr="00516CCC">
        <w:rPr>
          <w:b/>
        </w:rPr>
        <w:t>15</w:t>
      </w:r>
      <w:r w:rsidRPr="00516CCC">
        <w:t>, 372 (2013).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32.</w:t>
      </w:r>
      <w:r w:rsidRPr="00516CCC">
        <w:tab/>
        <w:t xml:space="preserve">Basisht, G.K., Singh, R.H. &amp; Chandola, H. Management of rheumatoid arthritis (Aamavata) using symbiohealth healthcare system. </w:t>
      </w:r>
      <w:r w:rsidRPr="00516CCC">
        <w:rPr>
          <w:i/>
        </w:rPr>
        <w:t>Ayu</w:t>
      </w:r>
      <w:r w:rsidRPr="00516CCC">
        <w:t xml:space="preserve"> </w:t>
      </w:r>
      <w:r w:rsidRPr="00516CCC">
        <w:rPr>
          <w:b/>
        </w:rPr>
        <w:t>33</w:t>
      </w:r>
      <w:r w:rsidRPr="00516CCC">
        <w:t>, 466-74 (2012).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33.</w:t>
      </w:r>
      <w:r w:rsidRPr="00516CCC">
        <w:tab/>
        <w:t xml:space="preserve">Grabiec, A.M. &amp; Reedquist, K.A. The ascent of acetylation in the epigenetics of rheumatoid arthritis. </w:t>
      </w:r>
      <w:r w:rsidRPr="00516CCC">
        <w:rPr>
          <w:i/>
        </w:rPr>
        <w:t>Nat Rev Rheumatol</w:t>
      </w:r>
      <w:r w:rsidRPr="00516CCC">
        <w:t xml:space="preserve"> </w:t>
      </w:r>
      <w:r w:rsidRPr="00516CCC">
        <w:rPr>
          <w:b/>
        </w:rPr>
        <w:t>9</w:t>
      </w:r>
      <w:r w:rsidRPr="00516CCC">
        <w:t>, 311-8 (2013).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34.</w:t>
      </w:r>
      <w:r w:rsidRPr="00516CCC">
        <w:tab/>
        <w:t xml:space="preserve">Leah, E. Rheumatoid arthritis: Cell sorting to sort cause from effect in RA epigenetics. </w:t>
      </w:r>
      <w:r w:rsidRPr="00516CCC">
        <w:rPr>
          <w:i/>
        </w:rPr>
        <w:t>Nat Rev Rheumatol</w:t>
      </w:r>
      <w:r w:rsidRPr="00516CCC">
        <w:t xml:space="preserve"> </w:t>
      </w:r>
      <w:r w:rsidRPr="00516CCC">
        <w:rPr>
          <w:b/>
        </w:rPr>
        <w:t>9</w:t>
      </w:r>
      <w:r w:rsidRPr="00516CCC">
        <w:t>, 134 (2013).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35.</w:t>
      </w:r>
      <w:r w:rsidRPr="00516CCC">
        <w:tab/>
        <w:t xml:space="preserve">Viatte, S., Plant, D. &amp; Raychaudhuri, S. Genetics and epigenetics of rheumatoid arthritis. </w:t>
      </w:r>
      <w:r w:rsidRPr="00516CCC">
        <w:rPr>
          <w:i/>
        </w:rPr>
        <w:t>Nat Rev Rheumatol</w:t>
      </w:r>
      <w:r w:rsidRPr="00516CCC">
        <w:t xml:space="preserve"> </w:t>
      </w:r>
      <w:r w:rsidRPr="00516CCC">
        <w:rPr>
          <w:b/>
        </w:rPr>
        <w:t>9</w:t>
      </w:r>
      <w:r w:rsidRPr="00516CCC">
        <w:t>, 141-53 (2013).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36.</w:t>
      </w:r>
      <w:r w:rsidRPr="00516CCC">
        <w:tab/>
        <w:t xml:space="preserve">Miao, C.G., Yang, Y.Y., He, X. &amp; Li, J. New advances of DNA methylation and histone modifications in rheumatoid arthritis, with special emphasis on MeCP2. </w:t>
      </w:r>
      <w:r w:rsidRPr="00516CCC">
        <w:rPr>
          <w:i/>
        </w:rPr>
        <w:t>Cell Signal</w:t>
      </w:r>
      <w:r w:rsidRPr="00516CCC">
        <w:t xml:space="preserve"> </w:t>
      </w:r>
      <w:r w:rsidRPr="00516CCC">
        <w:rPr>
          <w:b/>
        </w:rPr>
        <w:t>25</w:t>
      </w:r>
      <w:r w:rsidRPr="00516CCC">
        <w:t>, 875-82 (2013).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37.</w:t>
      </w:r>
      <w:r w:rsidRPr="00516CCC">
        <w:tab/>
        <w:t xml:space="preserve">Klein, K., Ospelt, C. &amp; Gay, S. Epigenetic contributions in the development of rheumatoid arthritis. </w:t>
      </w:r>
      <w:r w:rsidRPr="00516CCC">
        <w:rPr>
          <w:i/>
        </w:rPr>
        <w:t>Arthritis Res Ther</w:t>
      </w:r>
      <w:r w:rsidRPr="00516CCC">
        <w:t xml:space="preserve"> </w:t>
      </w:r>
      <w:r w:rsidRPr="00516CCC">
        <w:rPr>
          <w:b/>
        </w:rPr>
        <w:t>14</w:t>
      </w:r>
      <w:r w:rsidRPr="00516CCC">
        <w:t>, 227 (2012).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38.</w:t>
      </w:r>
      <w:r w:rsidRPr="00516CCC">
        <w:tab/>
        <w:t xml:space="preserve">Pieringer, H. &amp; Studnicka-Benke, A. What is causing my arthritis, doctor? A glimpse beyond the usual suspects in the pathogenesis of rheumatoid arthritis. </w:t>
      </w:r>
      <w:r w:rsidRPr="00516CCC">
        <w:rPr>
          <w:i/>
        </w:rPr>
        <w:t>QJM</w:t>
      </w:r>
      <w:r w:rsidRPr="00516CCC">
        <w:t xml:space="preserve"> </w:t>
      </w:r>
      <w:r w:rsidRPr="00516CCC">
        <w:rPr>
          <w:b/>
        </w:rPr>
        <w:t>106</w:t>
      </w:r>
      <w:r w:rsidRPr="00516CCC">
        <w:t>, 219-28 (2013).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39.</w:t>
      </w:r>
      <w:r w:rsidRPr="00516CCC">
        <w:tab/>
        <w:t xml:space="preserve">Nakano, K., Whitaker, J.W., Boyle, D.L., Wang, W. &amp; Firestein, G.S. DNA methylome signature in rheumatoid arthritis. </w:t>
      </w:r>
      <w:r w:rsidRPr="00516CCC">
        <w:rPr>
          <w:i/>
        </w:rPr>
        <w:t>Ann Rheum Dis</w:t>
      </w:r>
      <w:r w:rsidRPr="00516CCC">
        <w:t xml:space="preserve"> </w:t>
      </w:r>
      <w:r w:rsidRPr="00516CCC">
        <w:rPr>
          <w:b/>
        </w:rPr>
        <w:t>72</w:t>
      </w:r>
      <w:r w:rsidRPr="00516CCC">
        <w:t>, 110-7 (2013).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40.</w:t>
      </w:r>
      <w:r w:rsidRPr="00516CCC">
        <w:tab/>
        <w:t xml:space="preserve">Sanchez-Pernaute, O. [Epigenetic therapies, a step beyond biologics for rheumatoid arthritis]. </w:t>
      </w:r>
      <w:r w:rsidRPr="00516CCC">
        <w:rPr>
          <w:i/>
        </w:rPr>
        <w:t>Reumatol Clin</w:t>
      </w:r>
      <w:r w:rsidRPr="00516CCC">
        <w:t xml:space="preserve"> </w:t>
      </w:r>
      <w:r w:rsidRPr="00516CCC">
        <w:rPr>
          <w:b/>
        </w:rPr>
        <w:t>6</w:t>
      </w:r>
      <w:r w:rsidRPr="00516CCC">
        <w:t>, 306-10 (2010).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41.</w:t>
      </w:r>
      <w:r w:rsidRPr="00516CCC">
        <w:tab/>
        <w:t xml:space="preserve">Karouzakis, E., Gay, R.E., Gay, S. &amp; Neidhart, M. Epigenetic deregulation in rheumatoid arthritis. </w:t>
      </w:r>
      <w:r w:rsidRPr="00516CCC">
        <w:rPr>
          <w:i/>
        </w:rPr>
        <w:t>Adv Exp Med Biol</w:t>
      </w:r>
      <w:r w:rsidRPr="00516CCC">
        <w:t xml:space="preserve"> </w:t>
      </w:r>
      <w:r w:rsidRPr="00516CCC">
        <w:rPr>
          <w:b/>
        </w:rPr>
        <w:t>711</w:t>
      </w:r>
      <w:r w:rsidRPr="00516CCC">
        <w:t>, 137-49 (2011).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42.</w:t>
      </w:r>
      <w:r w:rsidRPr="00516CCC">
        <w:tab/>
        <w:t xml:space="preserve">Ospelt, C., Reedquist, K.A., Gay, S. &amp; Tak, P.P. Inflammatory memories: is epigenetics the missing link to persistent stromal cell activation in rheumatoid arthritis? </w:t>
      </w:r>
      <w:r w:rsidRPr="00516CCC">
        <w:rPr>
          <w:i/>
        </w:rPr>
        <w:t>Autoimmun Rev</w:t>
      </w:r>
      <w:r w:rsidRPr="00516CCC">
        <w:t xml:space="preserve"> </w:t>
      </w:r>
      <w:r w:rsidRPr="00516CCC">
        <w:rPr>
          <w:b/>
        </w:rPr>
        <w:t>10</w:t>
      </w:r>
      <w:r w:rsidRPr="00516CCC">
        <w:t>, 519-24 (2011).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43.</w:t>
      </w:r>
      <w:r w:rsidRPr="00516CCC">
        <w:tab/>
        <w:t>Maciejewska-Rodrigues, H.</w:t>
      </w:r>
      <w:r w:rsidRPr="00516CCC">
        <w:rPr>
          <w:i/>
        </w:rPr>
        <w:t xml:space="preserve"> et al.</w:t>
      </w:r>
      <w:r w:rsidRPr="00516CCC">
        <w:t xml:space="preserve"> Epigenetics and rheumatoid arthritis: the role of SENP1 in the regulation of MMP-1 expression. </w:t>
      </w:r>
      <w:r w:rsidRPr="00516CCC">
        <w:rPr>
          <w:i/>
        </w:rPr>
        <w:t>J Autoimmun</w:t>
      </w:r>
      <w:r w:rsidRPr="00516CCC">
        <w:t xml:space="preserve"> </w:t>
      </w:r>
      <w:r w:rsidRPr="00516CCC">
        <w:rPr>
          <w:b/>
        </w:rPr>
        <w:t>35</w:t>
      </w:r>
      <w:r w:rsidRPr="00516CCC">
        <w:t>, 15-22 (2010).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44.</w:t>
      </w:r>
      <w:r w:rsidRPr="00516CCC">
        <w:tab/>
        <w:t xml:space="preserve">Trenkmann, M., Brock, M., Ospelt, C. &amp; Gay, S. Epigenetics in rheumatoid arthritis. </w:t>
      </w:r>
      <w:r w:rsidRPr="00516CCC">
        <w:rPr>
          <w:i/>
        </w:rPr>
        <w:t>Clin Rev Allergy Immunol</w:t>
      </w:r>
      <w:r w:rsidRPr="00516CCC">
        <w:t xml:space="preserve"> </w:t>
      </w:r>
      <w:r w:rsidRPr="00516CCC">
        <w:rPr>
          <w:b/>
        </w:rPr>
        <w:t>39</w:t>
      </w:r>
      <w:r w:rsidRPr="00516CCC">
        <w:t>, 10-9 (2010).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45.</w:t>
      </w:r>
      <w:r w:rsidRPr="00516CCC">
        <w:tab/>
        <w:t xml:space="preserve">Maciejewska Rodrigues, H., Jungel, A., Gay, R.E. &amp; Gay, S. Innate immunity, epigenetics and autoimmunity in rheumatoid arthritis. </w:t>
      </w:r>
      <w:r w:rsidRPr="00516CCC">
        <w:rPr>
          <w:i/>
        </w:rPr>
        <w:t>Mol Immunol</w:t>
      </w:r>
      <w:r w:rsidRPr="00516CCC">
        <w:t xml:space="preserve"> </w:t>
      </w:r>
      <w:r w:rsidRPr="00516CCC">
        <w:rPr>
          <w:b/>
        </w:rPr>
        <w:t>47</w:t>
      </w:r>
      <w:r w:rsidRPr="00516CCC">
        <w:t>, 12-8 (2009).</w:t>
      </w:r>
    </w:p>
    <w:p w:rsidR="00516CCC" w:rsidRPr="00516CCC" w:rsidRDefault="00516CCC" w:rsidP="00516CCC">
      <w:pPr>
        <w:pStyle w:val="EndNoteBibliography"/>
        <w:ind w:left="720" w:hanging="720"/>
      </w:pPr>
      <w:r w:rsidRPr="00516CCC">
        <w:t>46.</w:t>
      </w:r>
      <w:r w:rsidRPr="00516CCC">
        <w:tab/>
        <w:t xml:space="preserve">Sanchez-Pernaute, O., Ospelt, C., Neidhart, M. &amp; Gay, S. Epigenetic clues to rheumatoid arthritis. </w:t>
      </w:r>
      <w:r w:rsidRPr="00516CCC">
        <w:rPr>
          <w:i/>
        </w:rPr>
        <w:t>J Autoimmun</w:t>
      </w:r>
      <w:r w:rsidRPr="00516CCC">
        <w:t xml:space="preserve"> </w:t>
      </w:r>
      <w:r w:rsidRPr="00516CCC">
        <w:rPr>
          <w:b/>
        </w:rPr>
        <w:t>30</w:t>
      </w:r>
      <w:r w:rsidRPr="00516CCC">
        <w:t>, 12-20 (2008).</w:t>
      </w:r>
    </w:p>
    <w:p w:rsidR="00516CCC" w:rsidRDefault="00516CCC">
      <w:r>
        <w:fldChar w:fldCharType="end"/>
      </w:r>
    </w:p>
    <w:sectPr w:rsidR="00516CCC" w:rsidSect="00516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e9xp9a5trtnez0x2pvee92e99dw0wpv5d&quot;&gt;My EndNote Library&lt;record-ids&gt;&lt;item&gt;10711&lt;/item&gt;&lt;item&gt;10712&lt;/item&gt;&lt;item&gt;10713&lt;/item&gt;&lt;item&gt;10714&lt;/item&gt;&lt;item&gt;10715&lt;/item&gt;&lt;item&gt;10716&lt;/item&gt;&lt;item&gt;10717&lt;/item&gt;&lt;item&gt;10718&lt;/item&gt;&lt;item&gt;10719&lt;/item&gt;&lt;item&gt;10720&lt;/item&gt;&lt;item&gt;10721&lt;/item&gt;&lt;item&gt;10722&lt;/item&gt;&lt;item&gt;10723&lt;/item&gt;&lt;item&gt;10724&lt;/item&gt;&lt;item&gt;10725&lt;/item&gt;&lt;item&gt;10726&lt;/item&gt;&lt;item&gt;10727&lt;/item&gt;&lt;item&gt;10728&lt;/item&gt;&lt;item&gt;10729&lt;/item&gt;&lt;item&gt;10730&lt;/item&gt;&lt;item&gt;10731&lt;/item&gt;&lt;item&gt;10732&lt;/item&gt;&lt;item&gt;10733&lt;/item&gt;&lt;item&gt;10734&lt;/item&gt;&lt;item&gt;10735&lt;/item&gt;&lt;item&gt;10736&lt;/item&gt;&lt;item&gt;10737&lt;/item&gt;&lt;item&gt;10738&lt;/item&gt;&lt;item&gt;10739&lt;/item&gt;&lt;item&gt;10740&lt;/item&gt;&lt;item&gt;10741&lt;/item&gt;&lt;item&gt;10742&lt;/item&gt;&lt;item&gt;10743&lt;/item&gt;&lt;item&gt;10744&lt;/item&gt;&lt;item&gt;10745&lt;/item&gt;&lt;item&gt;10746&lt;/item&gt;&lt;item&gt;10747&lt;/item&gt;&lt;item&gt;10748&lt;/item&gt;&lt;item&gt;10749&lt;/item&gt;&lt;item&gt;10750&lt;/item&gt;&lt;item&gt;10751&lt;/item&gt;&lt;item&gt;10752&lt;/item&gt;&lt;item&gt;10753&lt;/item&gt;&lt;item&gt;10754&lt;/item&gt;&lt;item&gt;10755&lt;/item&gt;&lt;item&gt;10756&lt;/item&gt;&lt;/record-ids&gt;&lt;/item&gt;&lt;/Libraries&gt;"/>
  </w:docVars>
  <w:rsids>
    <w:rsidRoot w:val="00516CCC"/>
    <w:rsid w:val="000B3658"/>
    <w:rsid w:val="00516CCC"/>
    <w:rsid w:val="00E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B9233"/>
  <w15:chartTrackingRefBased/>
  <w15:docId w15:val="{F817A7F6-FF4B-4EE2-93A1-C060597A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16CCC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16CCC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16CCC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16CCC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C9425D31.dotm</Template>
  <TotalTime>563</TotalTime>
  <Pages>2</Pages>
  <Words>1190</Words>
  <Characters>6395</Characters>
  <Application>Microsoft Office Word</Application>
  <DocSecurity>0</DocSecurity>
  <Lines>80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2019-09-04T01:36:00Z</dcterms:created>
  <dcterms:modified xsi:type="dcterms:W3CDTF">2019-09-16T02:44:00Z</dcterms:modified>
</cp:coreProperties>
</file>