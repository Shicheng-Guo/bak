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615" w:rsidRDefault="00F57615" w:rsidP="00453FC9">
      <w:pPr>
        <w:spacing w:line="480" w:lineRule="auto"/>
        <w:rPr>
          <w:rFonts w:ascii="Arial" w:hAnsi="Arial" w:cs="Arial"/>
          <w:sz w:val="22"/>
          <w:szCs w:val="22"/>
        </w:rPr>
      </w:pPr>
      <w:r>
        <w:rPr>
          <w:rFonts w:ascii="Arial" w:hAnsi="Arial" w:cs="Arial"/>
          <w:sz w:val="22"/>
          <w:szCs w:val="22"/>
        </w:rPr>
        <w:t>Epigenetics</w:t>
      </w:r>
      <w:r w:rsidR="00F34E11">
        <w:rPr>
          <w:rFonts w:ascii="Arial" w:hAnsi="Arial" w:cs="Arial"/>
          <w:sz w:val="22"/>
          <w:szCs w:val="22"/>
        </w:rPr>
        <w:t xml:space="preserve"> in Precision M</w:t>
      </w:r>
      <w:r w:rsidRPr="00D01A5E">
        <w:rPr>
          <w:rFonts w:ascii="Arial" w:hAnsi="Arial" w:cs="Arial"/>
          <w:sz w:val="22"/>
          <w:szCs w:val="22"/>
        </w:rPr>
        <w:t xml:space="preserve">edicine of </w:t>
      </w:r>
      <w:r w:rsidR="00F34E11">
        <w:rPr>
          <w:rFonts w:ascii="Arial" w:hAnsi="Arial" w:cs="Arial"/>
          <w:sz w:val="22"/>
          <w:szCs w:val="22"/>
        </w:rPr>
        <w:t>R</w:t>
      </w:r>
      <w:r w:rsidRPr="00D01A5E">
        <w:rPr>
          <w:rFonts w:ascii="Arial" w:hAnsi="Arial" w:cs="Arial"/>
          <w:sz w:val="22"/>
          <w:szCs w:val="22"/>
        </w:rPr>
        <w:t xml:space="preserve">heumatoid </w:t>
      </w:r>
      <w:r w:rsidR="00F34E11">
        <w:rPr>
          <w:rFonts w:ascii="Arial" w:hAnsi="Arial" w:cs="Arial"/>
          <w:sz w:val="22"/>
          <w:szCs w:val="22"/>
        </w:rPr>
        <w:t>A</w:t>
      </w:r>
      <w:r w:rsidRPr="00D01A5E">
        <w:rPr>
          <w:rFonts w:ascii="Arial" w:hAnsi="Arial" w:cs="Arial"/>
          <w:sz w:val="22"/>
          <w:szCs w:val="22"/>
        </w:rPr>
        <w:t>rthritis</w:t>
      </w:r>
    </w:p>
    <w:p w:rsidR="00453FC9" w:rsidRDefault="00453FC9" w:rsidP="00453FC9">
      <w:pPr>
        <w:spacing w:line="480" w:lineRule="auto"/>
        <w:rPr>
          <w:rFonts w:ascii="Arial" w:hAnsi="Arial" w:cs="Arial"/>
          <w:sz w:val="22"/>
          <w:szCs w:val="22"/>
        </w:rPr>
      </w:pPr>
    </w:p>
    <w:p w:rsidR="00F57615" w:rsidRDefault="00F57615" w:rsidP="00453FC9">
      <w:pPr>
        <w:spacing w:line="480" w:lineRule="auto"/>
        <w:rPr>
          <w:rFonts w:ascii="Arial" w:hAnsi="Arial" w:cs="Arial"/>
          <w:sz w:val="22"/>
          <w:szCs w:val="22"/>
          <w:vertAlign w:val="superscript"/>
        </w:rPr>
      </w:pPr>
      <w:r>
        <w:rPr>
          <w:rFonts w:ascii="Arial" w:hAnsi="Arial" w:cs="Arial"/>
          <w:sz w:val="22"/>
          <w:szCs w:val="22"/>
        </w:rPr>
        <w:t>Shicheng Guo</w:t>
      </w:r>
      <w:r w:rsidRPr="00BB4832">
        <w:rPr>
          <w:rFonts w:ascii="Arial" w:hAnsi="Arial" w:cs="Arial"/>
          <w:sz w:val="22"/>
          <w:szCs w:val="22"/>
          <w:vertAlign w:val="superscript"/>
        </w:rPr>
        <w:t>1</w:t>
      </w:r>
      <w:r>
        <w:rPr>
          <w:rFonts w:ascii="Arial" w:hAnsi="Arial" w:cs="Arial"/>
          <w:sz w:val="22"/>
          <w:szCs w:val="22"/>
          <w:vertAlign w:val="superscript"/>
        </w:rPr>
        <w:t>#</w:t>
      </w:r>
      <w:r>
        <w:rPr>
          <w:rFonts w:ascii="Arial" w:hAnsi="Arial" w:cs="Arial"/>
          <w:sz w:val="22"/>
          <w:szCs w:val="22"/>
        </w:rPr>
        <w:t>, Lingxia Xu</w:t>
      </w:r>
      <w:r w:rsidRPr="00AD5B39">
        <w:rPr>
          <w:rFonts w:ascii="Arial" w:hAnsi="Arial" w:cs="Arial"/>
          <w:sz w:val="22"/>
          <w:szCs w:val="22"/>
          <w:vertAlign w:val="superscript"/>
        </w:rPr>
        <w:t>2,3,4</w:t>
      </w:r>
      <w:r>
        <w:rPr>
          <w:rFonts w:ascii="Arial" w:hAnsi="Arial" w:cs="Arial"/>
          <w:sz w:val="22"/>
          <w:szCs w:val="22"/>
          <w:vertAlign w:val="superscript"/>
        </w:rPr>
        <w:t>#</w:t>
      </w:r>
      <w:r>
        <w:rPr>
          <w:rFonts w:ascii="Arial" w:hAnsi="Arial" w:cs="Arial"/>
          <w:sz w:val="22"/>
          <w:szCs w:val="22"/>
        </w:rPr>
        <w:t>,</w:t>
      </w:r>
      <w:r w:rsidRPr="00F57615">
        <w:rPr>
          <w:rFonts w:ascii="Arial" w:hAnsi="Arial" w:cs="Arial"/>
          <w:sz w:val="22"/>
          <w:szCs w:val="22"/>
        </w:rPr>
        <w:t xml:space="preserve"> </w:t>
      </w:r>
      <w:r>
        <w:rPr>
          <w:rFonts w:ascii="Arial" w:hAnsi="Arial" w:cs="Arial"/>
          <w:sz w:val="22"/>
          <w:szCs w:val="22"/>
        </w:rPr>
        <w:t>Cen Chang</w:t>
      </w:r>
      <w:r w:rsidRPr="00BB4832">
        <w:rPr>
          <w:rFonts w:ascii="Arial" w:hAnsi="Arial" w:cs="Arial"/>
          <w:sz w:val="22"/>
          <w:szCs w:val="22"/>
          <w:vertAlign w:val="superscript"/>
        </w:rPr>
        <w:t>2</w:t>
      </w:r>
      <w:r>
        <w:rPr>
          <w:rFonts w:ascii="Arial" w:hAnsi="Arial" w:cs="Arial"/>
          <w:sz w:val="22"/>
          <w:szCs w:val="22"/>
          <w:vertAlign w:val="superscript"/>
        </w:rPr>
        <w:t>, 3, 4</w:t>
      </w:r>
      <w:r w:rsidR="00CC6280">
        <w:rPr>
          <w:rFonts w:ascii="Arial" w:hAnsi="Arial" w:cs="Arial"/>
          <w:sz w:val="22"/>
          <w:szCs w:val="22"/>
          <w:vertAlign w:val="superscript"/>
        </w:rPr>
        <w:t>#</w:t>
      </w:r>
      <w:r>
        <w:rPr>
          <w:rFonts w:ascii="Arial" w:hAnsi="Arial" w:cs="Arial"/>
          <w:sz w:val="22"/>
          <w:szCs w:val="22"/>
        </w:rPr>
        <w:t xml:space="preserve">, </w:t>
      </w:r>
      <w:r w:rsidRPr="00BB4832">
        <w:rPr>
          <w:rFonts w:ascii="Arial" w:hAnsi="Arial" w:cs="Arial"/>
          <w:sz w:val="22"/>
          <w:szCs w:val="22"/>
        </w:rPr>
        <w:t>Miriam Shelef</w:t>
      </w:r>
      <w:r>
        <w:rPr>
          <w:rFonts w:ascii="Arial" w:hAnsi="Arial" w:cs="Arial"/>
          <w:sz w:val="22"/>
          <w:szCs w:val="22"/>
          <w:vertAlign w:val="superscript"/>
        </w:rPr>
        <w:t>5, 6</w:t>
      </w:r>
      <w:r w:rsidRPr="00BB4832">
        <w:rPr>
          <w:rFonts w:ascii="Arial" w:hAnsi="Arial" w:cs="Arial"/>
          <w:sz w:val="22"/>
          <w:szCs w:val="22"/>
        </w:rPr>
        <w:t>,</w:t>
      </w:r>
      <w:r>
        <w:rPr>
          <w:rFonts w:ascii="Arial" w:hAnsi="Arial" w:cs="Arial"/>
          <w:color w:val="000000"/>
          <w:sz w:val="18"/>
          <w:szCs w:val="18"/>
          <w:shd w:val="clear" w:color="auto" w:fill="FFFFFF"/>
        </w:rPr>
        <w:t xml:space="preserve"> </w:t>
      </w:r>
      <w:r>
        <w:rPr>
          <w:rFonts w:ascii="Arial" w:hAnsi="Arial" w:cs="Arial"/>
          <w:sz w:val="22"/>
          <w:szCs w:val="22"/>
        </w:rPr>
        <w:t>Steven J. Schrodi</w:t>
      </w:r>
      <w:r w:rsidRPr="00BB4832">
        <w:rPr>
          <w:rFonts w:ascii="Arial" w:hAnsi="Arial" w:cs="Arial"/>
          <w:sz w:val="22"/>
          <w:szCs w:val="22"/>
          <w:vertAlign w:val="superscript"/>
        </w:rPr>
        <w:t>1,</w:t>
      </w:r>
      <w:r>
        <w:rPr>
          <w:rFonts w:ascii="Arial" w:hAnsi="Arial" w:cs="Arial"/>
          <w:sz w:val="22"/>
          <w:szCs w:val="22"/>
          <w:vertAlign w:val="superscript"/>
        </w:rPr>
        <w:t xml:space="preserve"> 7</w:t>
      </w:r>
      <w:r>
        <w:rPr>
          <w:rFonts w:ascii="Arial" w:hAnsi="Arial" w:cs="Arial"/>
          <w:sz w:val="22"/>
          <w:szCs w:val="22"/>
        </w:rPr>
        <w:t>, Dongyi He</w:t>
      </w:r>
      <w:r w:rsidRPr="00BB4832">
        <w:rPr>
          <w:rFonts w:ascii="Arial" w:hAnsi="Arial" w:cs="Arial"/>
          <w:sz w:val="22"/>
          <w:szCs w:val="22"/>
          <w:vertAlign w:val="superscript"/>
        </w:rPr>
        <w:t>2,</w:t>
      </w:r>
      <w:r>
        <w:rPr>
          <w:rFonts w:ascii="Arial" w:hAnsi="Arial" w:cs="Arial"/>
          <w:sz w:val="22"/>
          <w:szCs w:val="22"/>
          <w:vertAlign w:val="superscript"/>
        </w:rPr>
        <w:t xml:space="preserve"> 3</w:t>
      </w:r>
    </w:p>
    <w:p w:rsidR="00453FC9" w:rsidRDefault="00453FC9" w:rsidP="00453FC9">
      <w:pPr>
        <w:shd w:val="clear" w:color="auto" w:fill="FFFFFF"/>
        <w:spacing w:line="480" w:lineRule="auto"/>
        <w:rPr>
          <w:rFonts w:ascii="Arial" w:hAnsi="Arial" w:cs="Arial"/>
          <w:sz w:val="22"/>
        </w:rPr>
      </w:pPr>
    </w:p>
    <w:p w:rsidR="00F57615" w:rsidRPr="0074168C" w:rsidRDefault="00F57615" w:rsidP="00453FC9">
      <w:pPr>
        <w:shd w:val="clear" w:color="auto" w:fill="FFFFFF"/>
        <w:spacing w:line="480" w:lineRule="auto"/>
        <w:rPr>
          <w:rFonts w:ascii="Arial" w:hAnsi="Arial" w:cs="Arial"/>
          <w:sz w:val="22"/>
        </w:rPr>
      </w:pPr>
      <w:r w:rsidRPr="002B2916">
        <w:rPr>
          <w:rFonts w:ascii="Arial" w:hAnsi="Arial" w:cs="Arial"/>
          <w:sz w:val="22"/>
        </w:rPr>
        <w:t>1</w:t>
      </w:r>
      <w:r>
        <w:rPr>
          <w:rFonts w:ascii="Arial" w:hAnsi="Arial" w:cs="Arial"/>
          <w:sz w:val="22"/>
        </w:rPr>
        <w:t>,</w:t>
      </w:r>
      <w:r w:rsidRPr="0074168C">
        <w:rPr>
          <w:rFonts w:ascii="Arial" w:hAnsi="Arial" w:cs="Arial"/>
          <w:sz w:val="22"/>
        </w:rPr>
        <w:t xml:space="preserve"> Center for Precision Medicine Research, Marshfield Clinic Research Institute, Marshfield, WI, </w:t>
      </w:r>
      <w:r>
        <w:rPr>
          <w:rFonts w:ascii="Arial" w:hAnsi="Arial" w:cs="Arial"/>
          <w:sz w:val="22"/>
        </w:rPr>
        <w:t xml:space="preserve">54449 </w:t>
      </w:r>
      <w:r w:rsidRPr="0074168C">
        <w:rPr>
          <w:rFonts w:ascii="Arial" w:hAnsi="Arial" w:cs="Arial"/>
          <w:sz w:val="22"/>
        </w:rPr>
        <w:t>USA</w:t>
      </w:r>
    </w:p>
    <w:p w:rsidR="00F57615" w:rsidRDefault="00F57615" w:rsidP="00453FC9">
      <w:pPr>
        <w:shd w:val="clear" w:color="auto" w:fill="FFFFFF"/>
        <w:spacing w:line="480" w:lineRule="auto"/>
        <w:rPr>
          <w:rFonts w:ascii="Arial" w:hAnsi="Arial" w:cs="Arial"/>
          <w:sz w:val="22"/>
        </w:rPr>
      </w:pPr>
      <w:r w:rsidRPr="002B2916">
        <w:rPr>
          <w:rFonts w:ascii="Arial" w:hAnsi="Arial" w:cs="Arial"/>
          <w:sz w:val="22"/>
        </w:rPr>
        <w:t>2</w:t>
      </w:r>
      <w:r>
        <w:rPr>
          <w:rFonts w:ascii="Arial" w:hAnsi="Arial" w:cs="Arial"/>
          <w:sz w:val="22"/>
        </w:rPr>
        <w:t xml:space="preserve">, </w:t>
      </w:r>
      <w:r w:rsidRPr="002B2916">
        <w:rPr>
          <w:rFonts w:ascii="Arial" w:hAnsi="Arial" w:cs="Arial"/>
          <w:sz w:val="22"/>
        </w:rPr>
        <w:t>Department of Rheumatology, Shanghai Guanghua Hospital of Integrated Traditional and Western Medicine, Shanghai 200052, China</w:t>
      </w:r>
    </w:p>
    <w:p w:rsidR="00F57615" w:rsidRPr="002B2916" w:rsidRDefault="00F57615" w:rsidP="00453FC9">
      <w:pPr>
        <w:shd w:val="clear" w:color="auto" w:fill="FFFFFF"/>
        <w:spacing w:line="480" w:lineRule="auto"/>
        <w:rPr>
          <w:rFonts w:ascii="Arial" w:hAnsi="Arial" w:cs="Arial"/>
          <w:sz w:val="22"/>
        </w:rPr>
      </w:pPr>
      <w:r w:rsidRPr="002B2916">
        <w:rPr>
          <w:rFonts w:ascii="Arial" w:hAnsi="Arial" w:cs="Arial"/>
          <w:sz w:val="22"/>
        </w:rPr>
        <w:t>3</w:t>
      </w:r>
      <w:r>
        <w:rPr>
          <w:rFonts w:ascii="Arial" w:hAnsi="Arial" w:cs="Arial"/>
          <w:sz w:val="22"/>
        </w:rPr>
        <w:t xml:space="preserve">, </w:t>
      </w:r>
      <w:r w:rsidRPr="002B2916">
        <w:rPr>
          <w:rFonts w:ascii="Arial" w:hAnsi="Arial" w:cs="Arial"/>
          <w:sz w:val="22"/>
        </w:rPr>
        <w:t>Arthritis Institute of integrated Traditional and Western medicine, Shanghai Chinese Medicine Research Institute, Shanghai 200052, China</w:t>
      </w:r>
    </w:p>
    <w:p w:rsidR="00F57615" w:rsidRDefault="00F57615" w:rsidP="00453FC9">
      <w:pPr>
        <w:shd w:val="clear" w:color="auto" w:fill="FFFFFF"/>
        <w:spacing w:line="480" w:lineRule="auto"/>
        <w:rPr>
          <w:rFonts w:ascii="Arial" w:hAnsi="Arial" w:cs="Arial"/>
          <w:sz w:val="22"/>
        </w:rPr>
      </w:pPr>
      <w:r>
        <w:rPr>
          <w:rFonts w:ascii="Arial" w:hAnsi="Arial" w:cs="Arial"/>
          <w:sz w:val="22"/>
        </w:rPr>
        <w:t>4,</w:t>
      </w:r>
      <w:r w:rsidRPr="002B2916">
        <w:rPr>
          <w:rFonts w:ascii="Arial" w:hAnsi="Arial" w:cs="Arial"/>
          <w:sz w:val="22"/>
        </w:rPr>
        <w:t xml:space="preserve">School of </w:t>
      </w:r>
      <w:r w:rsidRPr="00390FB3">
        <w:rPr>
          <w:rFonts w:ascii="Arial" w:hAnsi="Arial" w:cs="Arial"/>
          <w:color w:val="FF0000"/>
          <w:sz w:val="22"/>
        </w:rPr>
        <w:t>Pharmacy</w:t>
      </w:r>
      <w:r w:rsidRPr="002B2916">
        <w:rPr>
          <w:rFonts w:ascii="Arial" w:hAnsi="Arial" w:cs="Arial"/>
          <w:sz w:val="22"/>
        </w:rPr>
        <w:t>, Shanghai University of Traditional Chinese Medicine, 1200 Cailun Road, Shanghai 201203. China.</w:t>
      </w:r>
    </w:p>
    <w:p w:rsidR="00F57615" w:rsidRPr="002B2916" w:rsidRDefault="00F57615" w:rsidP="00453FC9">
      <w:pPr>
        <w:shd w:val="clear" w:color="auto" w:fill="FFFFFF"/>
        <w:spacing w:line="480" w:lineRule="auto"/>
        <w:rPr>
          <w:rFonts w:ascii="Arial" w:hAnsi="Arial" w:cs="Arial"/>
          <w:sz w:val="22"/>
        </w:rPr>
      </w:pPr>
      <w:r>
        <w:rPr>
          <w:rFonts w:ascii="Arial" w:hAnsi="Arial" w:cs="Arial"/>
          <w:sz w:val="22"/>
        </w:rPr>
        <w:t xml:space="preserve">5, </w:t>
      </w:r>
      <w:r w:rsidRPr="002B2916">
        <w:rPr>
          <w:rFonts w:ascii="Arial" w:hAnsi="Arial" w:cs="Arial"/>
          <w:sz w:val="22"/>
        </w:rPr>
        <w:t>Department of Medicine, University of Wisconsin-Madison, Madison, Wisconsin, United States of America.</w:t>
      </w:r>
    </w:p>
    <w:p w:rsidR="00F57615" w:rsidRDefault="00F57615" w:rsidP="00453FC9">
      <w:pPr>
        <w:shd w:val="clear" w:color="auto" w:fill="FFFFFF"/>
        <w:spacing w:line="480" w:lineRule="auto"/>
        <w:rPr>
          <w:rFonts w:ascii="Arial" w:hAnsi="Arial" w:cs="Arial"/>
          <w:sz w:val="22"/>
        </w:rPr>
      </w:pPr>
      <w:r>
        <w:rPr>
          <w:rFonts w:ascii="Arial" w:hAnsi="Arial" w:cs="Arial"/>
          <w:sz w:val="22"/>
        </w:rPr>
        <w:t xml:space="preserve">6, </w:t>
      </w:r>
      <w:r w:rsidRPr="002B2916">
        <w:rPr>
          <w:rFonts w:ascii="Arial" w:hAnsi="Arial" w:cs="Arial"/>
          <w:sz w:val="22"/>
        </w:rPr>
        <w:t>William S. Middleton Memorial Veterans Hospital, Madison, Wisconsin, United States of America.</w:t>
      </w:r>
    </w:p>
    <w:p w:rsidR="00F57615" w:rsidRPr="0074168C" w:rsidRDefault="00F57615" w:rsidP="00453FC9">
      <w:pPr>
        <w:shd w:val="clear" w:color="auto" w:fill="FFFFFF"/>
        <w:spacing w:line="480" w:lineRule="auto"/>
        <w:rPr>
          <w:rFonts w:ascii="Arial" w:hAnsi="Arial" w:cs="Arial"/>
          <w:sz w:val="22"/>
        </w:rPr>
      </w:pPr>
      <w:r w:rsidRPr="002B2916">
        <w:rPr>
          <w:rFonts w:ascii="Arial" w:hAnsi="Arial" w:cs="Arial"/>
          <w:sz w:val="22"/>
        </w:rPr>
        <w:t>7</w:t>
      </w:r>
      <w:r>
        <w:rPr>
          <w:rFonts w:ascii="Arial" w:hAnsi="Arial" w:cs="Arial"/>
          <w:sz w:val="22"/>
        </w:rPr>
        <w:t>,</w:t>
      </w:r>
      <w:r w:rsidRPr="0074168C">
        <w:rPr>
          <w:rFonts w:ascii="Arial" w:hAnsi="Arial" w:cs="Arial"/>
          <w:sz w:val="22"/>
        </w:rPr>
        <w:t xml:space="preserve"> Computation and Informatics in Biology and Medicine, University of Wisconsin-Madison, Madison, WI, USA</w:t>
      </w:r>
    </w:p>
    <w:p w:rsidR="00453FC9" w:rsidRDefault="00453FC9" w:rsidP="00453FC9">
      <w:pPr>
        <w:spacing w:line="480" w:lineRule="auto"/>
        <w:jc w:val="both"/>
        <w:rPr>
          <w:rFonts w:ascii="Arial" w:hAnsi="Arial" w:cs="Arial"/>
          <w:sz w:val="22"/>
          <w:szCs w:val="22"/>
        </w:rPr>
      </w:pPr>
    </w:p>
    <w:p w:rsidR="002F31F7" w:rsidRDefault="002F31F7" w:rsidP="00453FC9">
      <w:pPr>
        <w:spacing w:line="480" w:lineRule="auto"/>
        <w:jc w:val="both"/>
        <w:rPr>
          <w:rFonts w:ascii="Arial" w:hAnsi="Arial" w:cs="Arial"/>
          <w:sz w:val="22"/>
          <w:szCs w:val="22"/>
        </w:rPr>
      </w:pPr>
      <w:r>
        <w:rPr>
          <w:rFonts w:ascii="Arial" w:hAnsi="Arial" w:cs="Arial"/>
          <w:sz w:val="22"/>
          <w:szCs w:val="22"/>
        </w:rPr>
        <w:t>Manuscript Type:  Review</w:t>
      </w:r>
    </w:p>
    <w:p w:rsidR="00F743D3" w:rsidRDefault="005B0AB6" w:rsidP="00453FC9">
      <w:pPr>
        <w:spacing w:line="480" w:lineRule="auto"/>
        <w:jc w:val="both"/>
        <w:rPr>
          <w:rFonts w:ascii="Arial" w:hAnsi="Arial" w:cs="Arial"/>
          <w:sz w:val="22"/>
          <w:szCs w:val="22"/>
        </w:rPr>
      </w:pPr>
      <w:r>
        <w:rPr>
          <w:rFonts w:ascii="Arial" w:hAnsi="Arial" w:cs="Arial"/>
          <w:sz w:val="22"/>
          <w:szCs w:val="22"/>
        </w:rPr>
        <w:t xml:space="preserve">Dr. </w:t>
      </w:r>
      <w:r w:rsidR="00620DA4">
        <w:rPr>
          <w:rFonts w:ascii="Arial" w:hAnsi="Arial" w:cs="Arial"/>
          <w:sz w:val="22"/>
          <w:szCs w:val="22"/>
        </w:rPr>
        <w:t xml:space="preserve">Shicheng Guo, </w:t>
      </w:r>
      <w:r>
        <w:rPr>
          <w:rFonts w:ascii="Arial" w:hAnsi="Arial" w:cs="Arial"/>
          <w:sz w:val="22"/>
          <w:szCs w:val="22"/>
        </w:rPr>
        <w:t xml:space="preserve">Dr. </w:t>
      </w:r>
      <w:r w:rsidR="00F743D3">
        <w:rPr>
          <w:rFonts w:ascii="Arial" w:hAnsi="Arial" w:cs="Arial"/>
          <w:sz w:val="22"/>
          <w:szCs w:val="22"/>
        </w:rPr>
        <w:t xml:space="preserve">Lingxia Xu </w:t>
      </w:r>
      <w:r w:rsidR="00620DA4">
        <w:rPr>
          <w:rFonts w:ascii="Arial" w:hAnsi="Arial" w:cs="Arial"/>
          <w:sz w:val="22"/>
          <w:szCs w:val="22"/>
        </w:rPr>
        <w:t xml:space="preserve">and Dr. Cen Chang </w:t>
      </w:r>
      <w:r>
        <w:rPr>
          <w:rFonts w:ascii="Arial" w:hAnsi="Arial" w:cs="Arial"/>
          <w:sz w:val="22"/>
          <w:szCs w:val="22"/>
        </w:rPr>
        <w:t>contributed</w:t>
      </w:r>
      <w:r w:rsidR="00F743D3">
        <w:rPr>
          <w:rFonts w:ascii="Arial" w:hAnsi="Arial" w:cs="Arial"/>
          <w:sz w:val="22"/>
          <w:szCs w:val="22"/>
        </w:rPr>
        <w:t xml:space="preserve"> equally to the manuscript. </w:t>
      </w:r>
    </w:p>
    <w:p w:rsidR="00453FC9" w:rsidRDefault="00453FC9" w:rsidP="00453FC9">
      <w:pPr>
        <w:spacing w:line="480" w:lineRule="auto"/>
        <w:jc w:val="both"/>
        <w:rPr>
          <w:rFonts w:ascii="Arial" w:hAnsi="Arial" w:cs="Arial"/>
          <w:sz w:val="22"/>
          <w:szCs w:val="22"/>
        </w:rPr>
      </w:pPr>
    </w:p>
    <w:p w:rsidR="005B0AB6" w:rsidRDefault="005B0AB6" w:rsidP="00453FC9">
      <w:pPr>
        <w:jc w:val="both"/>
        <w:rPr>
          <w:rFonts w:ascii="Arial" w:hAnsi="Arial" w:cs="Arial"/>
          <w:sz w:val="22"/>
          <w:szCs w:val="22"/>
        </w:rPr>
      </w:pPr>
      <w:r w:rsidRPr="00EA7D68">
        <w:rPr>
          <w:rFonts w:ascii="Arial" w:hAnsi="Arial" w:cs="Arial"/>
          <w:sz w:val="22"/>
          <w:szCs w:val="22"/>
        </w:rPr>
        <w:t>*Correspondence:</w:t>
      </w:r>
    </w:p>
    <w:p w:rsidR="005B0AB6" w:rsidRPr="00EA7D68" w:rsidRDefault="005B0AB6" w:rsidP="00453FC9">
      <w:pPr>
        <w:jc w:val="both"/>
        <w:rPr>
          <w:rFonts w:ascii="Arial" w:hAnsi="Arial" w:cs="Arial"/>
          <w:sz w:val="22"/>
          <w:szCs w:val="22"/>
        </w:rPr>
      </w:pPr>
      <w:r w:rsidRPr="00EA7D68">
        <w:rPr>
          <w:rFonts w:ascii="Arial" w:hAnsi="Arial" w:cs="Arial"/>
          <w:sz w:val="22"/>
          <w:szCs w:val="22"/>
        </w:rPr>
        <w:t>Steven J. Schrodi, Ph.D.</w:t>
      </w:r>
    </w:p>
    <w:p w:rsidR="005B0AB6" w:rsidRPr="00EA7D68" w:rsidRDefault="005B0AB6" w:rsidP="00453FC9">
      <w:pPr>
        <w:jc w:val="both"/>
        <w:rPr>
          <w:rFonts w:ascii="Arial" w:hAnsi="Arial" w:cs="Arial"/>
          <w:sz w:val="22"/>
          <w:szCs w:val="22"/>
        </w:rPr>
      </w:pPr>
      <w:r w:rsidRPr="00EA7D68">
        <w:rPr>
          <w:rFonts w:ascii="Arial" w:hAnsi="Arial" w:cs="Arial"/>
          <w:sz w:val="22"/>
          <w:szCs w:val="22"/>
        </w:rPr>
        <w:t xml:space="preserve">Center for </w:t>
      </w:r>
      <w:r>
        <w:rPr>
          <w:rFonts w:ascii="Arial" w:hAnsi="Arial" w:cs="Arial"/>
          <w:sz w:val="22"/>
          <w:szCs w:val="22"/>
        </w:rPr>
        <w:t>Human Genetics</w:t>
      </w:r>
    </w:p>
    <w:p w:rsidR="005B0AB6" w:rsidRPr="00EA7D68" w:rsidRDefault="005B0AB6" w:rsidP="00453FC9">
      <w:pPr>
        <w:jc w:val="both"/>
        <w:rPr>
          <w:rFonts w:ascii="Arial" w:hAnsi="Arial" w:cs="Arial"/>
          <w:sz w:val="22"/>
          <w:szCs w:val="22"/>
        </w:rPr>
      </w:pPr>
      <w:r w:rsidRPr="00EA7D68">
        <w:rPr>
          <w:rFonts w:ascii="Arial" w:hAnsi="Arial" w:cs="Arial"/>
          <w:sz w:val="22"/>
          <w:szCs w:val="22"/>
        </w:rPr>
        <w:t>Marshfield Clinic Research Institute</w:t>
      </w:r>
    </w:p>
    <w:p w:rsidR="005B0AB6" w:rsidRPr="00EA7D68" w:rsidRDefault="005B0AB6" w:rsidP="00453FC9">
      <w:pPr>
        <w:jc w:val="both"/>
        <w:rPr>
          <w:rFonts w:ascii="Arial" w:hAnsi="Arial" w:cs="Arial"/>
          <w:sz w:val="22"/>
          <w:szCs w:val="22"/>
        </w:rPr>
      </w:pPr>
      <w:r w:rsidRPr="00EA7D68">
        <w:rPr>
          <w:rFonts w:ascii="Arial" w:hAnsi="Arial" w:cs="Arial"/>
          <w:sz w:val="22"/>
          <w:szCs w:val="22"/>
        </w:rPr>
        <w:t>1000 N Oak Ave--MLR</w:t>
      </w:r>
    </w:p>
    <w:p w:rsidR="005B0AB6" w:rsidRPr="00EA7D68" w:rsidRDefault="005B0AB6" w:rsidP="00453FC9">
      <w:pPr>
        <w:jc w:val="both"/>
        <w:rPr>
          <w:rFonts w:ascii="Arial" w:hAnsi="Arial" w:cs="Arial"/>
          <w:sz w:val="22"/>
          <w:szCs w:val="22"/>
        </w:rPr>
      </w:pPr>
      <w:r w:rsidRPr="00EA7D68">
        <w:rPr>
          <w:rFonts w:ascii="Arial" w:hAnsi="Arial" w:cs="Arial"/>
          <w:sz w:val="22"/>
          <w:szCs w:val="22"/>
        </w:rPr>
        <w:t>Marshfield, WI 54449</w:t>
      </w:r>
    </w:p>
    <w:p w:rsidR="005B0AB6" w:rsidRPr="00EA7D68" w:rsidRDefault="005B0AB6" w:rsidP="00453FC9">
      <w:pPr>
        <w:jc w:val="both"/>
        <w:rPr>
          <w:rFonts w:ascii="Arial" w:hAnsi="Arial" w:cs="Arial"/>
          <w:sz w:val="22"/>
          <w:szCs w:val="22"/>
        </w:rPr>
      </w:pPr>
      <w:r w:rsidRPr="00EA7D68">
        <w:rPr>
          <w:rFonts w:ascii="Arial" w:hAnsi="Arial" w:cs="Arial"/>
          <w:sz w:val="22"/>
          <w:szCs w:val="22"/>
        </w:rPr>
        <w:t>Tel: 715-221-6443</w:t>
      </w:r>
    </w:p>
    <w:p w:rsidR="005B0AB6" w:rsidRPr="00EA7D68" w:rsidRDefault="005B0AB6" w:rsidP="00453FC9">
      <w:pPr>
        <w:jc w:val="both"/>
        <w:rPr>
          <w:rStyle w:val="Hyperlink"/>
          <w:rFonts w:ascii="Arial" w:eastAsiaTheme="majorEastAsia" w:hAnsi="Arial" w:cs="Arial"/>
          <w:sz w:val="22"/>
          <w:szCs w:val="22"/>
        </w:rPr>
      </w:pPr>
      <w:r w:rsidRPr="00EA7D68">
        <w:rPr>
          <w:rFonts w:ascii="Arial" w:hAnsi="Arial" w:cs="Arial"/>
          <w:sz w:val="22"/>
          <w:szCs w:val="22"/>
        </w:rPr>
        <w:t xml:space="preserve">Email: </w:t>
      </w:r>
      <w:hyperlink r:id="rId4" w:history="1">
        <w:r w:rsidRPr="00EA7D68">
          <w:rPr>
            <w:rStyle w:val="Hyperlink"/>
            <w:rFonts w:ascii="Arial" w:eastAsiaTheme="majorEastAsia" w:hAnsi="Arial" w:cs="Arial"/>
            <w:sz w:val="22"/>
            <w:szCs w:val="22"/>
          </w:rPr>
          <w:t>Schrodi@wisc.edu</w:t>
        </w:r>
      </w:hyperlink>
    </w:p>
    <w:p w:rsidR="005B0AB6" w:rsidRDefault="005B0AB6" w:rsidP="00453FC9">
      <w:pPr>
        <w:rPr>
          <w:rFonts w:ascii="Arial" w:hAnsi="Arial" w:cs="Arial"/>
          <w:sz w:val="22"/>
          <w:szCs w:val="22"/>
        </w:rPr>
      </w:pPr>
    </w:p>
    <w:p w:rsidR="005B0AB6" w:rsidRPr="00EA7D68" w:rsidRDefault="005B0AB6" w:rsidP="00453FC9">
      <w:pPr>
        <w:jc w:val="both"/>
        <w:rPr>
          <w:rFonts w:ascii="Arial" w:hAnsi="Arial" w:cs="Arial"/>
          <w:sz w:val="22"/>
          <w:szCs w:val="22"/>
        </w:rPr>
      </w:pPr>
      <w:r>
        <w:rPr>
          <w:rFonts w:ascii="Arial" w:hAnsi="Arial" w:cs="Arial"/>
          <w:sz w:val="22"/>
          <w:szCs w:val="22"/>
        </w:rPr>
        <w:t>Dongyi He</w:t>
      </w:r>
      <w:r w:rsidRPr="00EA7D68">
        <w:rPr>
          <w:rFonts w:ascii="Arial" w:hAnsi="Arial" w:cs="Arial"/>
          <w:sz w:val="22"/>
          <w:szCs w:val="22"/>
        </w:rPr>
        <w:t>, Ph.D.</w:t>
      </w:r>
    </w:p>
    <w:p w:rsidR="005B0AB6" w:rsidRPr="005B0AB6" w:rsidRDefault="005B0AB6" w:rsidP="00453FC9">
      <w:pPr>
        <w:jc w:val="both"/>
        <w:rPr>
          <w:rFonts w:ascii="Arial" w:hAnsi="Arial" w:cs="Arial"/>
          <w:sz w:val="22"/>
          <w:szCs w:val="22"/>
        </w:rPr>
      </w:pPr>
      <w:r w:rsidRPr="005B0AB6">
        <w:rPr>
          <w:rFonts w:ascii="Arial" w:hAnsi="Arial" w:cs="Arial"/>
          <w:sz w:val="22"/>
          <w:szCs w:val="22"/>
        </w:rPr>
        <w:t xml:space="preserve">Department of Rheumatology, </w:t>
      </w:r>
    </w:p>
    <w:p w:rsidR="005B0AB6" w:rsidRPr="005B0AB6" w:rsidRDefault="005B0AB6" w:rsidP="00453FC9">
      <w:pPr>
        <w:jc w:val="both"/>
        <w:rPr>
          <w:rFonts w:ascii="Arial" w:hAnsi="Arial" w:cs="Arial"/>
          <w:sz w:val="22"/>
          <w:szCs w:val="22"/>
        </w:rPr>
      </w:pPr>
      <w:r w:rsidRPr="005B0AB6">
        <w:rPr>
          <w:rFonts w:ascii="Arial" w:hAnsi="Arial" w:cs="Arial"/>
          <w:sz w:val="22"/>
          <w:szCs w:val="22"/>
        </w:rPr>
        <w:t>Shanghai Guanghua Hospital of Integrated Traditional and Western Medicine</w:t>
      </w:r>
    </w:p>
    <w:p w:rsidR="005B0AB6" w:rsidRPr="005B0AB6" w:rsidRDefault="005B0AB6" w:rsidP="00453FC9">
      <w:pPr>
        <w:jc w:val="both"/>
        <w:rPr>
          <w:rFonts w:ascii="Arial" w:hAnsi="Arial" w:cs="Arial"/>
          <w:sz w:val="22"/>
          <w:szCs w:val="22"/>
        </w:rPr>
      </w:pPr>
      <w:r w:rsidRPr="005B0AB6">
        <w:rPr>
          <w:rFonts w:ascii="Arial" w:hAnsi="Arial" w:cs="Arial"/>
          <w:sz w:val="22"/>
          <w:szCs w:val="22"/>
        </w:rPr>
        <w:t>Shanghai 200052, China</w:t>
      </w:r>
      <w:r>
        <w:t xml:space="preserve"> </w:t>
      </w:r>
    </w:p>
    <w:p w:rsidR="005B0AB6" w:rsidRDefault="005B0AB6" w:rsidP="00453FC9">
      <w:pPr>
        <w:jc w:val="both"/>
        <w:rPr>
          <w:rFonts w:ascii="Arial" w:hAnsi="Arial" w:cs="Arial"/>
          <w:sz w:val="22"/>
          <w:szCs w:val="22"/>
        </w:rPr>
      </w:pPr>
      <w:r w:rsidRPr="00EA7D68">
        <w:rPr>
          <w:rFonts w:ascii="Arial" w:hAnsi="Arial" w:cs="Arial"/>
          <w:sz w:val="22"/>
          <w:szCs w:val="22"/>
        </w:rPr>
        <w:t xml:space="preserve">Email: </w:t>
      </w:r>
      <w:hyperlink r:id="rId5" w:history="1">
        <w:r w:rsidRPr="005B0AB6">
          <w:rPr>
            <w:rFonts w:ascii="Arial" w:hAnsi="Arial" w:cs="Arial"/>
            <w:sz w:val="22"/>
            <w:szCs w:val="22"/>
          </w:rPr>
          <w:t>dongyihe@medmail.com.cn</w:t>
        </w:r>
      </w:hyperlink>
    </w:p>
    <w:p w:rsidR="005B0AB6" w:rsidRDefault="005B0AB6" w:rsidP="00453FC9">
      <w:pPr>
        <w:jc w:val="both"/>
        <w:rPr>
          <w:rFonts w:ascii="Arial" w:hAnsi="Arial" w:cs="Arial"/>
          <w:sz w:val="22"/>
          <w:szCs w:val="22"/>
        </w:rPr>
      </w:pPr>
    </w:p>
    <w:p w:rsidR="005B0AB6" w:rsidRPr="005B0AB6" w:rsidRDefault="005B0AB6" w:rsidP="00453FC9">
      <w:pPr>
        <w:jc w:val="both"/>
        <w:rPr>
          <w:rFonts w:ascii="Arial" w:hAnsi="Arial" w:cs="Arial"/>
          <w:sz w:val="22"/>
          <w:szCs w:val="22"/>
        </w:rPr>
      </w:pPr>
    </w:p>
    <w:p w:rsidR="005B0AB6" w:rsidRPr="00EA7D68" w:rsidRDefault="005B0AB6" w:rsidP="00453FC9">
      <w:pPr>
        <w:jc w:val="both"/>
        <w:rPr>
          <w:rFonts w:ascii="Arial" w:hAnsi="Arial" w:cs="Arial"/>
          <w:sz w:val="22"/>
          <w:szCs w:val="22"/>
        </w:rPr>
      </w:pPr>
    </w:p>
    <w:p w:rsidR="005B0AB6" w:rsidRDefault="005B0AB6" w:rsidP="00453FC9">
      <w:pPr>
        <w:rPr>
          <w:rFonts w:ascii="Arial" w:hAnsi="Arial" w:cs="Arial"/>
          <w:sz w:val="22"/>
          <w:szCs w:val="22"/>
        </w:rPr>
      </w:pPr>
    </w:p>
    <w:p w:rsidR="00390FB3" w:rsidRDefault="00390FB3" w:rsidP="00453FC9">
      <w:pPr>
        <w:rPr>
          <w:rFonts w:ascii="Arial" w:hAnsi="Arial" w:cs="Arial"/>
          <w:sz w:val="22"/>
          <w:szCs w:val="22"/>
        </w:rPr>
      </w:pPr>
    </w:p>
    <w:p w:rsidR="00390FB3" w:rsidRDefault="00390FB3" w:rsidP="00453FC9">
      <w:pPr>
        <w:rPr>
          <w:rFonts w:ascii="Arial" w:hAnsi="Arial" w:cs="Arial"/>
          <w:sz w:val="22"/>
          <w:szCs w:val="22"/>
        </w:rPr>
      </w:pPr>
    </w:p>
    <w:p w:rsidR="00390FB3" w:rsidRDefault="00390FB3" w:rsidP="00453FC9">
      <w:pPr>
        <w:rPr>
          <w:rFonts w:ascii="Arial" w:hAnsi="Arial" w:cs="Arial"/>
          <w:sz w:val="22"/>
          <w:szCs w:val="22"/>
        </w:rPr>
      </w:pPr>
    </w:p>
    <w:p w:rsidR="005B0AB6" w:rsidRDefault="005B0AB6" w:rsidP="00453FC9">
      <w:pPr>
        <w:rPr>
          <w:rFonts w:ascii="Arial" w:hAnsi="Arial" w:cs="Arial"/>
          <w:sz w:val="22"/>
          <w:szCs w:val="22"/>
        </w:rPr>
      </w:pPr>
    </w:p>
    <w:p w:rsidR="00F57615" w:rsidRDefault="00F57615" w:rsidP="00453FC9">
      <w:pPr>
        <w:rPr>
          <w:rFonts w:ascii="Arial" w:hAnsi="Arial" w:cs="Arial"/>
          <w:sz w:val="22"/>
          <w:szCs w:val="22"/>
        </w:rPr>
      </w:pPr>
      <w:r w:rsidRPr="003F3E07">
        <w:rPr>
          <w:rFonts w:ascii="Arial" w:hAnsi="Arial" w:cs="Arial"/>
          <w:sz w:val="22"/>
          <w:szCs w:val="22"/>
        </w:rPr>
        <w:t xml:space="preserve">Abstract </w:t>
      </w:r>
    </w:p>
    <w:p w:rsidR="00BE129B" w:rsidRDefault="00BE129B" w:rsidP="00453FC9">
      <w:pPr>
        <w:rPr>
          <w:rFonts w:ascii="Arial" w:hAnsi="Arial" w:cs="Arial"/>
          <w:sz w:val="22"/>
          <w:szCs w:val="22"/>
        </w:rPr>
      </w:pPr>
    </w:p>
    <w:p w:rsidR="00F57615" w:rsidRDefault="00F57615" w:rsidP="00453FC9">
      <w:pPr>
        <w:rPr>
          <w:rFonts w:ascii="Arial" w:hAnsi="Arial" w:cs="Arial"/>
          <w:sz w:val="22"/>
          <w:szCs w:val="22"/>
        </w:rPr>
      </w:pPr>
    </w:p>
    <w:p w:rsidR="005B0AB6" w:rsidRDefault="005B0AB6" w:rsidP="00453FC9">
      <w:pPr>
        <w:rPr>
          <w:rFonts w:ascii="Arial" w:hAnsi="Arial" w:cs="Arial"/>
          <w:sz w:val="22"/>
          <w:szCs w:val="22"/>
        </w:rPr>
      </w:pPr>
    </w:p>
    <w:p w:rsidR="00453FC9" w:rsidRDefault="00453FC9" w:rsidP="00453FC9">
      <w:pPr>
        <w:rPr>
          <w:rFonts w:ascii="Arial" w:hAnsi="Arial" w:cs="Arial"/>
          <w:sz w:val="22"/>
          <w:szCs w:val="22"/>
        </w:rPr>
      </w:pPr>
    </w:p>
    <w:p w:rsidR="00453FC9" w:rsidRDefault="00453FC9" w:rsidP="00453FC9">
      <w:pPr>
        <w:rPr>
          <w:rFonts w:ascii="Arial" w:hAnsi="Arial" w:cs="Arial"/>
          <w:sz w:val="22"/>
          <w:szCs w:val="22"/>
        </w:rPr>
      </w:pPr>
    </w:p>
    <w:p w:rsidR="00453FC9" w:rsidRDefault="00453FC9" w:rsidP="00453FC9">
      <w:pPr>
        <w:rPr>
          <w:rFonts w:ascii="Arial" w:hAnsi="Arial" w:cs="Arial"/>
          <w:sz w:val="22"/>
          <w:szCs w:val="22"/>
        </w:rPr>
      </w:pPr>
    </w:p>
    <w:p w:rsidR="00453FC9" w:rsidRDefault="00453FC9" w:rsidP="00453FC9">
      <w:pPr>
        <w:rPr>
          <w:rFonts w:ascii="Arial" w:hAnsi="Arial" w:cs="Arial"/>
          <w:sz w:val="22"/>
          <w:szCs w:val="22"/>
        </w:rPr>
      </w:pPr>
    </w:p>
    <w:p w:rsidR="005B0AB6" w:rsidRDefault="005B0AB6" w:rsidP="00453FC9">
      <w:pPr>
        <w:rPr>
          <w:rFonts w:ascii="Arial" w:hAnsi="Arial" w:cs="Arial"/>
          <w:sz w:val="22"/>
          <w:szCs w:val="22"/>
        </w:rPr>
      </w:pPr>
    </w:p>
    <w:p w:rsidR="00453FC9" w:rsidRDefault="005B0AB6" w:rsidP="00453FC9">
      <w:pPr>
        <w:spacing w:line="480" w:lineRule="auto"/>
        <w:rPr>
          <w:rFonts w:ascii="Arial" w:hAnsi="Arial" w:cs="Arial"/>
          <w:sz w:val="22"/>
          <w:szCs w:val="22"/>
        </w:rPr>
      </w:pPr>
      <w:r>
        <w:t>Keywords</w:t>
      </w:r>
      <w:r w:rsidR="00453FC9">
        <w:t xml:space="preserve">: </w:t>
      </w:r>
      <w:r>
        <w:t xml:space="preserve">Rheumatoid Arthritis, </w:t>
      </w:r>
      <w:r w:rsidR="00453FC9">
        <w:rPr>
          <w:rFonts w:ascii="Arial" w:hAnsi="Arial" w:cs="Arial"/>
          <w:sz w:val="22"/>
          <w:szCs w:val="22"/>
        </w:rPr>
        <w:t>Epigenetics, Precision Medicine</w:t>
      </w:r>
    </w:p>
    <w:p w:rsidR="004711DE" w:rsidRDefault="004711DE" w:rsidP="004711DE">
      <w:pPr>
        <w:spacing w:line="480" w:lineRule="auto"/>
        <w:rPr>
          <w:rFonts w:ascii="Arial" w:hAnsi="Arial" w:cs="Arial"/>
          <w:sz w:val="22"/>
          <w:szCs w:val="22"/>
        </w:rPr>
      </w:pPr>
      <w:r>
        <w:t xml:space="preserve">Run title: </w:t>
      </w:r>
      <w:r>
        <w:rPr>
          <w:rFonts w:ascii="Arial" w:hAnsi="Arial" w:cs="Arial"/>
          <w:sz w:val="22"/>
          <w:szCs w:val="22"/>
        </w:rPr>
        <w:t>Epigenetics in Precision M</w:t>
      </w:r>
      <w:r w:rsidRPr="00D01A5E">
        <w:rPr>
          <w:rFonts w:ascii="Arial" w:hAnsi="Arial" w:cs="Arial"/>
          <w:sz w:val="22"/>
          <w:szCs w:val="22"/>
        </w:rPr>
        <w:t xml:space="preserve">edicine of </w:t>
      </w:r>
      <w:r>
        <w:rPr>
          <w:rFonts w:ascii="Arial" w:hAnsi="Arial" w:cs="Arial"/>
          <w:sz w:val="22"/>
          <w:szCs w:val="22"/>
        </w:rPr>
        <w:t>R</w:t>
      </w:r>
      <w:r w:rsidRPr="00D01A5E">
        <w:rPr>
          <w:rFonts w:ascii="Arial" w:hAnsi="Arial" w:cs="Arial"/>
          <w:sz w:val="22"/>
          <w:szCs w:val="22"/>
        </w:rPr>
        <w:t xml:space="preserve">heumatoid </w:t>
      </w:r>
      <w:r>
        <w:rPr>
          <w:rFonts w:ascii="Arial" w:hAnsi="Arial" w:cs="Arial"/>
          <w:sz w:val="22"/>
          <w:szCs w:val="22"/>
        </w:rPr>
        <w:t>A</w:t>
      </w:r>
      <w:r w:rsidRPr="00D01A5E">
        <w:rPr>
          <w:rFonts w:ascii="Arial" w:hAnsi="Arial" w:cs="Arial"/>
          <w:sz w:val="22"/>
          <w:szCs w:val="22"/>
        </w:rPr>
        <w:t>rthritis</w:t>
      </w:r>
    </w:p>
    <w:p w:rsidR="00606A28" w:rsidRDefault="00606A28" w:rsidP="00606A28">
      <w:pPr>
        <w:spacing w:line="480" w:lineRule="auto"/>
        <w:rPr>
          <w:rFonts w:ascii="Arial" w:hAnsi="Arial" w:cs="Arial"/>
          <w:sz w:val="22"/>
          <w:szCs w:val="22"/>
        </w:rPr>
      </w:pPr>
    </w:p>
    <w:p w:rsidR="00606A28" w:rsidRDefault="00606A28" w:rsidP="00606A28">
      <w:pPr>
        <w:spacing w:line="480" w:lineRule="auto"/>
        <w:rPr>
          <w:rFonts w:ascii="Arial" w:hAnsi="Arial" w:cs="Arial"/>
          <w:sz w:val="22"/>
          <w:szCs w:val="22"/>
        </w:rPr>
      </w:pPr>
      <w:r>
        <w:rPr>
          <w:rFonts w:ascii="Arial" w:hAnsi="Arial" w:cs="Arial"/>
          <w:sz w:val="22"/>
          <w:szCs w:val="22"/>
        </w:rPr>
        <w:t>DNA methylation and Rheumatoid Arthritis</w:t>
      </w:r>
    </w:p>
    <w:p w:rsidR="00606A28" w:rsidRDefault="00606A28" w:rsidP="004711DE">
      <w:pPr>
        <w:spacing w:line="480" w:lineRule="auto"/>
        <w:rPr>
          <w:rFonts w:ascii="Arial" w:hAnsi="Arial" w:cs="Arial"/>
          <w:sz w:val="22"/>
          <w:szCs w:val="22"/>
        </w:rPr>
      </w:pPr>
    </w:p>
    <w:p w:rsidR="00606A28" w:rsidRDefault="00606A28" w:rsidP="00606A28">
      <w:pPr>
        <w:spacing w:line="480" w:lineRule="auto"/>
        <w:rPr>
          <w:rFonts w:ascii="Arial" w:hAnsi="Arial" w:cs="Arial"/>
          <w:sz w:val="22"/>
          <w:szCs w:val="22"/>
        </w:rPr>
      </w:pPr>
    </w:p>
    <w:p w:rsidR="00606A28" w:rsidRDefault="00606A28" w:rsidP="00606A28">
      <w:pPr>
        <w:spacing w:line="480" w:lineRule="auto"/>
        <w:rPr>
          <w:rFonts w:ascii="Arial" w:hAnsi="Arial" w:cs="Arial"/>
          <w:sz w:val="22"/>
          <w:szCs w:val="22"/>
        </w:rPr>
      </w:pPr>
      <w:r>
        <w:rPr>
          <w:rFonts w:ascii="Arial" w:hAnsi="Arial" w:cs="Arial"/>
          <w:sz w:val="22"/>
          <w:szCs w:val="22"/>
        </w:rPr>
        <w:t>miRNA and Rheumatoid Arthritis</w:t>
      </w:r>
    </w:p>
    <w:p w:rsidR="00606A28" w:rsidRDefault="00606A28" w:rsidP="004711DE">
      <w:pPr>
        <w:spacing w:line="480" w:lineRule="auto"/>
        <w:rPr>
          <w:rFonts w:ascii="Arial" w:hAnsi="Arial" w:cs="Arial"/>
          <w:sz w:val="22"/>
          <w:szCs w:val="22"/>
        </w:rPr>
      </w:pPr>
    </w:p>
    <w:p w:rsidR="00606A28" w:rsidRDefault="00606A28" w:rsidP="004711DE">
      <w:pPr>
        <w:spacing w:line="480" w:lineRule="auto"/>
        <w:rPr>
          <w:rFonts w:ascii="Arial" w:hAnsi="Arial" w:cs="Arial"/>
          <w:sz w:val="22"/>
          <w:szCs w:val="22"/>
        </w:rPr>
      </w:pPr>
    </w:p>
    <w:p w:rsidR="00606A28" w:rsidRDefault="00606A28" w:rsidP="004711DE">
      <w:pPr>
        <w:spacing w:line="480" w:lineRule="auto"/>
        <w:rPr>
          <w:rFonts w:ascii="Arial" w:hAnsi="Arial" w:cs="Arial"/>
          <w:sz w:val="22"/>
          <w:szCs w:val="22"/>
        </w:rPr>
      </w:pPr>
      <w:r>
        <w:rPr>
          <w:rFonts w:ascii="Arial" w:hAnsi="Arial" w:cs="Arial"/>
          <w:sz w:val="22"/>
          <w:szCs w:val="22"/>
        </w:rPr>
        <w:t>lncRNA and Rheumatoid Arthritis</w:t>
      </w:r>
    </w:p>
    <w:p w:rsidR="00606A28" w:rsidRDefault="00606A28" w:rsidP="004711DE">
      <w:pPr>
        <w:spacing w:line="480" w:lineRule="auto"/>
        <w:rPr>
          <w:rFonts w:ascii="Arial" w:hAnsi="Arial" w:cs="Arial"/>
          <w:sz w:val="22"/>
          <w:szCs w:val="22"/>
        </w:rPr>
      </w:pPr>
    </w:p>
    <w:p w:rsidR="00837CA8" w:rsidRDefault="00837CA8" w:rsidP="004711DE">
      <w:pPr>
        <w:spacing w:line="480" w:lineRule="auto"/>
        <w:rPr>
          <w:rFonts w:ascii="Arial" w:hAnsi="Arial" w:cs="Arial"/>
          <w:sz w:val="22"/>
          <w:szCs w:val="22"/>
        </w:rPr>
      </w:pPr>
      <w:bookmarkStart w:id="0" w:name="_GoBack"/>
      <w:bookmarkEnd w:id="0"/>
    </w:p>
    <w:p w:rsidR="00606A28" w:rsidRDefault="00606A28" w:rsidP="004711DE">
      <w:pPr>
        <w:spacing w:line="480" w:lineRule="auto"/>
        <w:rPr>
          <w:rFonts w:ascii="Arial" w:hAnsi="Arial" w:cs="Arial"/>
          <w:sz w:val="22"/>
          <w:szCs w:val="22"/>
        </w:rPr>
      </w:pPr>
      <w:r>
        <w:rPr>
          <w:rFonts w:ascii="Arial" w:hAnsi="Arial" w:cs="Arial"/>
          <w:sz w:val="22"/>
          <w:szCs w:val="22"/>
        </w:rPr>
        <w:t>Single-cell RNA-seq in Rheumatoid Arthritis</w:t>
      </w:r>
    </w:p>
    <w:p w:rsidR="00D07F6D" w:rsidRDefault="00D07F6D" w:rsidP="004711DE">
      <w:pPr>
        <w:spacing w:line="480" w:lineRule="auto"/>
        <w:rPr>
          <w:rFonts w:ascii="Arial" w:hAnsi="Arial" w:cs="Arial"/>
          <w:sz w:val="22"/>
          <w:szCs w:val="22"/>
        </w:rPr>
      </w:pPr>
    </w:p>
    <w:p w:rsidR="00D07F6D" w:rsidRDefault="00D07F6D" w:rsidP="004711DE">
      <w:pPr>
        <w:spacing w:line="480" w:lineRule="auto"/>
        <w:rPr>
          <w:rFonts w:ascii="Arial" w:hAnsi="Arial" w:cs="Arial"/>
          <w:sz w:val="22"/>
          <w:szCs w:val="22"/>
        </w:rPr>
      </w:pPr>
      <w:r>
        <w:rPr>
          <w:rFonts w:ascii="Arial" w:hAnsi="Arial" w:cs="Arial"/>
          <w:sz w:val="22"/>
          <w:szCs w:val="22"/>
        </w:rPr>
        <w:fldChar w:fldCharType="begin">
          <w:fldData xml:space="preserve">ZW5vbWljcyBhbmQgQmlvaW5mb3JtYXRpY3MsIFNjaG9vbCBvZiBQdWJsaWMgSGVhbHRoIGFuZCBU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PEVuZE5vdGU+PENpdGU+PEF1dGhvcj5JbmNlLUFza2FuPC9BdXRob3I+PFllYXI+MjAxOTwvWWVh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==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fldChar w:fldCharType="begin">
          <w:fldData xml:space="preserve">bmljLXJlc291cmNlLW51bT48L3JlY29yZD48L0NpdGU+PENpdGU+PEF1dGhvcj5TYWZhcmk8L0F1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==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fldChar w:fldCharType="begin">
          <w:fldData xml:space="preserve">ZD0idHJwZTl4cDlhNXRydG5lejB4MnB2ZWU5MmU5OWR3MHdwdjVkIiB0aW1lc3RhbXA9IjE1NjEx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==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fldChar w:fldCharType="begin">
          <w:fldData xml:space="preserve">L2tleT48L2ZvcmVpZ24ta2V5cz48cmVmLXR5cGUgbmFtZT0iSm91cm5hbCBBcnRpY2xlIj4xNzwv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==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fldChar w:fldCharType="begin">
          <w:fldData xml:space="preserve">cmVjaXBpdGF0aW9uPC9rZXl3b3JkPjxrZXl3b3JkPkROQSBNZXRoeWxhdGlvbi8qZ2VuZXRpY3M8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==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fldChar w:fldCharType="begin">
          <w:fldData xml:space="preserve">Y2F0aW9uLCBNZWlzaGFuIFJvYWQgTm8uIDgxLCBIZWZlaSwgMjMwMDMyLCBDaGluYS4gbGpAYWht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==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fldChar w:fldCharType="begin">
          <w:fldData xml:space="preserve">dGhvcj48YXV0aG9yPkZ1amlzYWtpLCBULjwvYXV0aG9yPjxhdXRob3I+TWloYXNoaSwgWS48L2F1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==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fldChar w:fldCharType="begin">
          <w:fldData xml:space="preserve">ZHUuY24uJiN4RDtEZXBhcnRtZW50IG9mIFBoYXJtYWNvbG9neSwgU2hhbmdoYWkgS2V5IExhYm9y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==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fldChar w:fldCharType="begin">
          <w:fldData xml:space="preserve">ZW5vbWljcyBhbmQgQmlvaW5mb3JtYXRpY3MsIFNjaG9vbCBvZiBQdWJsaWMgSGVhbHRoIGFuZCBU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fldChar w:fldCharType="separate"/>
      </w:r>
      <w:r>
        <w:rPr>
          <w:rFonts w:ascii="Arial" w:hAnsi="Arial" w:cs="Arial"/>
          <w:noProof/>
          <w:sz w:val="22"/>
          <w:szCs w:val="22"/>
        </w:rPr>
        <w:t>(1-75)</w:t>
      </w:r>
      <w:r>
        <w:rPr>
          <w:rFonts w:ascii="Arial" w:hAnsi="Arial" w:cs="Arial"/>
          <w:sz w:val="22"/>
          <w:szCs w:val="22"/>
        </w:rPr>
        <w:fldChar w:fldCharType="end"/>
      </w:r>
    </w:p>
    <w:p w:rsidR="00606A28" w:rsidRDefault="00606A28" w:rsidP="004711DE">
      <w:pPr>
        <w:spacing w:line="480" w:lineRule="auto"/>
        <w:rPr>
          <w:rFonts w:ascii="Arial" w:hAnsi="Arial" w:cs="Arial"/>
          <w:sz w:val="22"/>
          <w:szCs w:val="22"/>
        </w:rPr>
      </w:pPr>
    </w:p>
    <w:p w:rsidR="00D07F6D" w:rsidRPr="00D07F6D" w:rsidRDefault="00D07F6D" w:rsidP="00D07F6D">
      <w:pPr>
        <w:pStyle w:val="EndNoteBibliography"/>
      </w:pPr>
      <w:r>
        <w:rPr>
          <w:rFonts w:ascii="Arial" w:hAnsi="Arial" w:cs="Arial"/>
          <w:sz w:val="22"/>
          <w:szCs w:val="22"/>
        </w:rPr>
        <w:fldChar w:fldCharType="begin"/>
      </w:r>
      <w:r>
        <w:rPr>
          <w:rFonts w:ascii="Arial" w:hAnsi="Arial" w:cs="Arial"/>
          <w:sz w:val="22"/>
          <w:szCs w:val="22"/>
        </w:rPr>
        <w:instrText xml:space="preserve"> ADDIN EN.REFLIST </w:instrText>
      </w:r>
      <w:r>
        <w:rPr>
          <w:rFonts w:ascii="Arial" w:hAnsi="Arial" w:cs="Arial"/>
          <w:sz w:val="22"/>
          <w:szCs w:val="22"/>
        </w:rPr>
        <w:fldChar w:fldCharType="separate"/>
      </w:r>
      <w:r w:rsidRPr="00D07F6D">
        <w:t>1.</w:t>
      </w:r>
      <w:r w:rsidRPr="00D07F6D">
        <w:tab/>
        <w:t>Ince-Askan H, Mandaviya PR, Felix JF, Duijts L, van Meurs JB, Hazes JMW, Dolhain R. Altered DNA methylation in children born to mothers with rheumatoid arthritis during pregnancy. Ann Rheum Dis 2019.</w:t>
      </w:r>
    </w:p>
    <w:p w:rsidR="00D07F6D" w:rsidRPr="00D07F6D" w:rsidRDefault="00D07F6D" w:rsidP="00D07F6D">
      <w:pPr>
        <w:pStyle w:val="EndNoteBibliography"/>
      </w:pPr>
      <w:r w:rsidRPr="00D07F6D">
        <w:t>2.</w:t>
      </w:r>
      <w:r w:rsidRPr="00D07F6D">
        <w:tab/>
        <w:t>Liu X, Zhang W, Zhao M, Fu L, Liu L, Wu J, Luo S, et al. T cell receptor beta repertoires as novel diagnostic markers for systemic lupus erythematosus and rheumatoid arthritis. Ann Rheum Dis 2019.</w:t>
      </w:r>
    </w:p>
    <w:p w:rsidR="00D07F6D" w:rsidRPr="00D07F6D" w:rsidRDefault="00D07F6D" w:rsidP="00D07F6D">
      <w:pPr>
        <w:pStyle w:val="EndNoteBibliography"/>
      </w:pPr>
      <w:r w:rsidRPr="00D07F6D">
        <w:t>3.</w:t>
      </w:r>
      <w:r w:rsidRPr="00D07F6D">
        <w:tab/>
        <w:t>Hu X, Tang J, Zeng G, Hu X, Bao P, Wu J, Liang Y, et al. RGS1 silencing inhibits the inflammatory response and angiogenesis in rheumatoid arthritis rats through the inactivation of Toll-like receptor signaling pathway. J Cell Physiol 2019.</w:t>
      </w:r>
    </w:p>
    <w:p w:rsidR="00D07F6D" w:rsidRPr="00D07F6D" w:rsidRDefault="00D07F6D" w:rsidP="00D07F6D">
      <w:pPr>
        <w:pStyle w:val="EndNoteBibliography"/>
      </w:pPr>
      <w:r w:rsidRPr="00D07F6D">
        <w:t>4.</w:t>
      </w:r>
      <w:r w:rsidRPr="00D07F6D">
        <w:tab/>
        <w:t>Wu X, Yang HJ, Jung Kim M, Zhang T, Qiu JY, Park S. Association between PTPN22-1123G/C and susceptibility to rheumatoid arthritis: A systematic review and meta-analysis. Int J Rheum Dis 2019;22:769-780.</w:t>
      </w:r>
    </w:p>
    <w:p w:rsidR="00D07F6D" w:rsidRPr="00D07F6D" w:rsidRDefault="00D07F6D" w:rsidP="00D07F6D">
      <w:pPr>
        <w:pStyle w:val="EndNoteBibliography"/>
      </w:pPr>
      <w:r w:rsidRPr="00D07F6D">
        <w:t>5.</w:t>
      </w:r>
      <w:r w:rsidRPr="00D07F6D">
        <w:tab/>
        <w:t>Ham S, Bae JB, Lee S, Kim BJ, Han BG, Kwok SK, Roh TY. Epigenetic analysis in rheumatoid arthritis synoviocytes. Exp Mol Med 2019;51:22.</w:t>
      </w:r>
    </w:p>
    <w:p w:rsidR="00D07F6D" w:rsidRPr="00D07F6D" w:rsidRDefault="00D07F6D" w:rsidP="00D07F6D">
      <w:pPr>
        <w:pStyle w:val="EndNoteBibliography"/>
      </w:pPr>
      <w:r w:rsidRPr="00D07F6D">
        <w:lastRenderedPageBreak/>
        <w:t>6.</w:t>
      </w:r>
      <w:r w:rsidRPr="00D07F6D">
        <w:tab/>
        <w:t>Tseng CC, Lin YZ, Lin CH, Li RN, Tsai WC, Ou TT, Wu CC, et al. Genetic and Epigenetic Alteration of the Programmed Cell Death 1 (PDCD1) in Rheumatoid Arthritis. Eur J Clin Invest 2019:e13094.</w:t>
      </w:r>
    </w:p>
    <w:p w:rsidR="00D07F6D" w:rsidRPr="00D07F6D" w:rsidRDefault="00D07F6D" w:rsidP="00D07F6D">
      <w:pPr>
        <w:pStyle w:val="EndNoteBibliography"/>
      </w:pPr>
      <w:r w:rsidRPr="00D07F6D">
        <w:t>7.</w:t>
      </w:r>
      <w:r w:rsidRPr="00D07F6D">
        <w:tab/>
        <w:t>Hu X, Tang J, Hu X, Bao P, Pan J, Ou Y, Deng W, et al. Imatinib inhibits CSF1R that stimulates proliferation of rheumatoid arthritis fibroblast-like synoviocytes. Clin Exp Immunol 2019;195:237-250.</w:t>
      </w:r>
    </w:p>
    <w:p w:rsidR="00D07F6D" w:rsidRPr="00D07F6D" w:rsidRDefault="00D07F6D" w:rsidP="00D07F6D">
      <w:pPr>
        <w:pStyle w:val="EndNoteBibliography"/>
      </w:pPr>
      <w:r w:rsidRPr="00D07F6D">
        <w:t>8.</w:t>
      </w:r>
      <w:r w:rsidRPr="00D07F6D">
        <w:tab/>
        <w:t>Ocsko T, Toth DM, Hoffmann G, Tubak V, Glant TT, Rauch TA. Transcription factor Zbtb38 downregulates the expression of anti-inflammatory IL1r2 in mouse model of rheumatoid arthritis. Biochim Biophys Acta Gene Regul Mech 2018;1861:1040-1047.</w:t>
      </w:r>
    </w:p>
    <w:p w:rsidR="00D07F6D" w:rsidRPr="00D07F6D" w:rsidRDefault="00D07F6D" w:rsidP="00D07F6D">
      <w:pPr>
        <w:pStyle w:val="EndNoteBibliography"/>
      </w:pPr>
      <w:r w:rsidRPr="00D07F6D">
        <w:t>9.</w:t>
      </w:r>
      <w:r w:rsidRPr="00D07F6D">
        <w:tab/>
        <w:t>Webster AP, Plant D, Ecker S, Zufferey F, Bell JT, Feber A, Paul DS, et al. Increased DNA methylation variability in rheumatoid arthritis-discordant monozygotic twins. Genome Med 2018;10:64.</w:t>
      </w:r>
    </w:p>
    <w:p w:rsidR="00D07F6D" w:rsidRPr="00D07F6D" w:rsidRDefault="00D07F6D" w:rsidP="00D07F6D">
      <w:pPr>
        <w:pStyle w:val="EndNoteBibliography"/>
      </w:pPr>
      <w:r w:rsidRPr="00D07F6D">
        <w:t>10.</w:t>
      </w:r>
      <w:r w:rsidRPr="00D07F6D">
        <w:tab/>
        <w:t>Firestein GS. Pathogenesis of Rheumatoid Arthritis: The Intersection of Genetics and Epigenetics. Trans Am Clin Climatol Assoc 2018;129:171-182.</w:t>
      </w:r>
    </w:p>
    <w:p w:rsidR="00D07F6D" w:rsidRPr="00D07F6D" w:rsidRDefault="00D07F6D" w:rsidP="00D07F6D">
      <w:pPr>
        <w:pStyle w:val="EndNoteBibliography"/>
      </w:pPr>
      <w:r w:rsidRPr="00D07F6D">
        <w:t>11.</w:t>
      </w:r>
      <w:r w:rsidRPr="00D07F6D">
        <w:tab/>
        <w:t>Mousavi MJ, Jamshidi A, Chopra A, Aslani S, Akhlaghi M, Mahmoudi M. Implications of the noncoding RNAs in rheumatoid arthritis pathogenesis. J Cell Physiol 2018;234:335-347.</w:t>
      </w:r>
    </w:p>
    <w:p w:rsidR="00D07F6D" w:rsidRPr="00D07F6D" w:rsidRDefault="00D07F6D" w:rsidP="00D07F6D">
      <w:pPr>
        <w:pStyle w:val="EndNoteBibliography"/>
      </w:pPr>
      <w:r w:rsidRPr="00D07F6D">
        <w:t>12.</w:t>
      </w:r>
      <w:r w:rsidRPr="00D07F6D">
        <w:tab/>
        <w:t>Ai R, Laragione T, Hammaker D, Boyle DL, Wildberg A, Maeshima K, Palescandolo E, et al. Comprehensive epigenetic landscape of rheumatoid arthritis fibroblast-like synoviocytes. Nat Commun 2018;9:1921.</w:t>
      </w:r>
    </w:p>
    <w:p w:rsidR="00D07F6D" w:rsidRPr="00D07F6D" w:rsidRDefault="00D07F6D" w:rsidP="00D07F6D">
      <w:pPr>
        <w:pStyle w:val="EndNoteBibliography"/>
      </w:pPr>
      <w:r w:rsidRPr="00D07F6D">
        <w:t>13.</w:t>
      </w:r>
      <w:r w:rsidRPr="00D07F6D">
        <w:tab/>
        <w:t>Okada Y. [Diagnosis and treatment of rheumatoid arthritis:toward the best practice. Statistical genetics and rheumatoid arthritis.]. Clin Calcium 2018;28:611-618.</w:t>
      </w:r>
    </w:p>
    <w:p w:rsidR="00D07F6D" w:rsidRPr="00D07F6D" w:rsidRDefault="00D07F6D" w:rsidP="00D07F6D">
      <w:pPr>
        <w:pStyle w:val="EndNoteBibliography"/>
      </w:pPr>
      <w:r w:rsidRPr="00D07F6D">
        <w:t>14.</w:t>
      </w:r>
      <w:r w:rsidRPr="00D07F6D">
        <w:tab/>
        <w:t>Safari F, Farajnia S, Arya M, Zarredar H, Nasrolahi A. CRISPR and personalized Treg therapy: new insights into the treatment of rheumatoid arthritis. Immunopharmacol Immunotoxicol 2018;40:201-211.</w:t>
      </w:r>
    </w:p>
    <w:p w:rsidR="00D07F6D" w:rsidRPr="00D07F6D" w:rsidRDefault="00D07F6D" w:rsidP="00D07F6D">
      <w:pPr>
        <w:pStyle w:val="EndNoteBibliography"/>
      </w:pPr>
      <w:r w:rsidRPr="00D07F6D">
        <w:t>15.</w:t>
      </w:r>
      <w:r w:rsidRPr="00D07F6D">
        <w:tab/>
        <w:t>Asadipour M, Hassan-Zadeh V, Aryaeian N, Shahram F, Mahmoudi M. Histone variants expression in peripheral blood mononuclear cells of patients with rheumatoid arthritis. Int J Rheum Dis 2018;21:1831-1837.</w:t>
      </w:r>
    </w:p>
    <w:p w:rsidR="00D07F6D" w:rsidRPr="00D07F6D" w:rsidRDefault="00D07F6D" w:rsidP="00D07F6D">
      <w:pPr>
        <w:pStyle w:val="EndNoteBibliography"/>
      </w:pPr>
      <w:r w:rsidRPr="00D07F6D">
        <w:t>16.</w:t>
      </w:r>
      <w:r w:rsidRPr="00D07F6D">
        <w:tab/>
        <w:t>Tavasolian F, Abdollahi E, Rezaei R, Momtazi-Borojeni AA, Henrotin Y, Sahebkar A. Altered Expression of MicroRNAs in Rheumatoid Arthritis. J Cell Biochem 2018;119:478-487.</w:t>
      </w:r>
    </w:p>
    <w:p w:rsidR="00D07F6D" w:rsidRPr="00D07F6D" w:rsidRDefault="00D07F6D" w:rsidP="00D07F6D">
      <w:pPr>
        <w:pStyle w:val="EndNoteBibliography"/>
      </w:pPr>
      <w:r w:rsidRPr="00D07F6D">
        <w:t>17.</w:t>
      </w:r>
      <w:r w:rsidRPr="00D07F6D">
        <w:tab/>
        <w:t>Joo YB, Park Y, Kim K, Bang SY, Bae SC, Lee HS. Association of CD8(+) T-cells with bone erosion in patients with rheumatoid arthritis. Int J Rheum Dis 2018;21:440-446.</w:t>
      </w:r>
    </w:p>
    <w:p w:rsidR="00D07F6D" w:rsidRPr="00D07F6D" w:rsidRDefault="00D07F6D" w:rsidP="00D07F6D">
      <w:pPr>
        <w:pStyle w:val="EndNoteBibliography"/>
      </w:pPr>
      <w:r w:rsidRPr="00D07F6D">
        <w:t>18.</w:t>
      </w:r>
      <w:r w:rsidRPr="00D07F6D">
        <w:tab/>
        <w:t>Anaparti V, Smolik I, Meng X, Spicer V, Mookherjee N, El-Gabalawy H. Whole blood microRNA expression pattern differentiates patients with rheumatoid arthritis, their seropositive first-degree relatives, and healthy unrelated control subjects. Arthritis Res Ther 2017;19:249.</w:t>
      </w:r>
    </w:p>
    <w:p w:rsidR="00D07F6D" w:rsidRPr="00D07F6D" w:rsidRDefault="00D07F6D" w:rsidP="00D07F6D">
      <w:pPr>
        <w:pStyle w:val="EndNoteBibliography"/>
      </w:pPr>
      <w:r w:rsidRPr="00D07F6D">
        <w:t>19.</w:t>
      </w:r>
      <w:r w:rsidRPr="00D07F6D">
        <w:tab/>
        <w:t>Policicchio S, Ahmad AN, Powell JF, Proitsi P. Rheumatoid arthritis and risk for Alzheimer's disease: a systematic review and meta-analysis and a Mendelian Randomization study. Sci Rep 2017;7:12861.</w:t>
      </w:r>
    </w:p>
    <w:p w:rsidR="00D07F6D" w:rsidRPr="00D07F6D" w:rsidRDefault="00D07F6D" w:rsidP="00D07F6D">
      <w:pPr>
        <w:pStyle w:val="EndNoteBibliography"/>
      </w:pPr>
      <w:r w:rsidRPr="00D07F6D">
        <w:t>20.</w:t>
      </w:r>
      <w:r w:rsidRPr="00D07F6D">
        <w:tab/>
        <w:t>Teitsma XM, Jacobs JWG, Mokry M, Borm MEA, Petho-Schramm A, van Laar JM, Bijlsma JWJ, et al. Identification of differential co-expressed gene networks in early rheumatoid arthritis achieving sustained drug-free remission after treatment with a tocilizumab-based or methotrexate-based strategy. Arthritis Res Ther 2017;19:170.</w:t>
      </w:r>
    </w:p>
    <w:p w:rsidR="00D07F6D" w:rsidRPr="00D07F6D" w:rsidRDefault="00D07F6D" w:rsidP="00D07F6D">
      <w:pPr>
        <w:pStyle w:val="EndNoteBibliography"/>
      </w:pPr>
      <w:r w:rsidRPr="00D07F6D">
        <w:t>21.</w:t>
      </w:r>
      <w:r w:rsidRPr="00D07F6D">
        <w:tab/>
        <w:t>Kara M, Yolbas S, Sahin C, Koca SS. Changes in sirtuin 2 and sirtuin 3 mRNA expressions in rheumatoid arthritis. Eur J Rheumatol 2017;4:83-86.</w:t>
      </w:r>
    </w:p>
    <w:p w:rsidR="00D07F6D" w:rsidRPr="00D07F6D" w:rsidRDefault="00D07F6D" w:rsidP="00D07F6D">
      <w:pPr>
        <w:pStyle w:val="EndNoteBibliography"/>
      </w:pPr>
      <w:r w:rsidRPr="00D07F6D">
        <w:t>22.</w:t>
      </w:r>
      <w:r w:rsidRPr="00D07F6D">
        <w:tab/>
        <w:t>Julia A, Absher D, Lopez-Lasanta M, Palau N, Pluma A, Waite Jones L, Glossop JR, et al. Epigenome-wide association study of rheumatoid arthritis identifies differentially methylated loci in B cells. Hum Mol Genet 2017;26:2803-2811.</w:t>
      </w:r>
    </w:p>
    <w:p w:rsidR="00D07F6D" w:rsidRPr="00D07F6D" w:rsidRDefault="00D07F6D" w:rsidP="00D07F6D">
      <w:pPr>
        <w:pStyle w:val="EndNoteBibliography"/>
      </w:pPr>
      <w:r w:rsidRPr="00D07F6D">
        <w:t>23.</w:t>
      </w:r>
      <w:r w:rsidRPr="00D07F6D">
        <w:tab/>
        <w:t>Horsburgh S, Ciechomska M, O'Reilly S. CpG-specific methylation at rheumatoid arthritis diagnosis as a marker of treatment response. Epigenomics 2017;9:595-597.</w:t>
      </w:r>
    </w:p>
    <w:p w:rsidR="00D07F6D" w:rsidRPr="00D07F6D" w:rsidRDefault="00D07F6D" w:rsidP="00D07F6D">
      <w:pPr>
        <w:pStyle w:val="EndNoteBibliography"/>
      </w:pPr>
      <w:r w:rsidRPr="00D07F6D">
        <w:t>24.</w:t>
      </w:r>
      <w:r w:rsidRPr="00D07F6D">
        <w:tab/>
        <w:t>Araki Y, Mimura T. Matrix Metalloproteinase Gene Activation Resulting from Disordred Epigenetic Mechanisms in Rheumatoid Arthritis. Int J Mol Sci 2017;18.</w:t>
      </w:r>
    </w:p>
    <w:p w:rsidR="00D07F6D" w:rsidRPr="00D07F6D" w:rsidRDefault="00D07F6D" w:rsidP="00D07F6D">
      <w:pPr>
        <w:pStyle w:val="EndNoteBibliography"/>
      </w:pPr>
      <w:r w:rsidRPr="00D07F6D">
        <w:t>25.</w:t>
      </w:r>
      <w:r w:rsidRPr="00D07F6D">
        <w:tab/>
        <w:t>Meng W, Zhu Z, Jiang X, Too CL, Uebe S, Jagodic M, Kockum I, et al. DNA methylation mediates genotype and smoking interaction in the development of anti-citrullinated peptide antibody-positive rheumatoid arthritis. Arthritis Res Ther 2017;19:71.</w:t>
      </w:r>
    </w:p>
    <w:p w:rsidR="00D07F6D" w:rsidRPr="00D07F6D" w:rsidRDefault="00D07F6D" w:rsidP="00D07F6D">
      <w:pPr>
        <w:pStyle w:val="EndNoteBibliography"/>
      </w:pPr>
      <w:r w:rsidRPr="00D07F6D">
        <w:t>26.</w:t>
      </w:r>
      <w:r w:rsidRPr="00D07F6D">
        <w:tab/>
        <w:t>Doody KM, Bottini N, Firestein GS. Epigenetic alterations in rheumatoid arthritis fibroblast-like synoviocytes. Epigenomics 2017;9:479-492.</w:t>
      </w:r>
    </w:p>
    <w:p w:rsidR="00D07F6D" w:rsidRPr="00D07F6D" w:rsidRDefault="00D07F6D" w:rsidP="00D07F6D">
      <w:pPr>
        <w:pStyle w:val="EndNoteBibliography"/>
      </w:pPr>
      <w:r w:rsidRPr="00D07F6D">
        <w:t>27.</w:t>
      </w:r>
      <w:r w:rsidRPr="00D07F6D">
        <w:tab/>
        <w:t>Frank-Bertoncelj M, Klein K, Gay S. Interplay between genetic and epigenetic mechanisms in rheumatoid arthritis. Epigenomics 2017;9:493-504.</w:t>
      </w:r>
    </w:p>
    <w:p w:rsidR="00D07F6D" w:rsidRPr="00D07F6D" w:rsidRDefault="00D07F6D" w:rsidP="00D07F6D">
      <w:pPr>
        <w:pStyle w:val="EndNoteBibliography"/>
      </w:pPr>
      <w:r w:rsidRPr="00D07F6D">
        <w:lastRenderedPageBreak/>
        <w:t>28.</w:t>
      </w:r>
      <w:r w:rsidRPr="00D07F6D">
        <w:tab/>
        <w:t>Kolarz B, Majdan M. Epigenetic aspects of rheumatoid arthritis: contribution of non-coding RNAs. Semin Arthritis Rheum 2017;46:724-731.</w:t>
      </w:r>
    </w:p>
    <w:p w:rsidR="00D07F6D" w:rsidRPr="00D07F6D" w:rsidRDefault="00D07F6D" w:rsidP="00D07F6D">
      <w:pPr>
        <w:pStyle w:val="EndNoteBibliography"/>
      </w:pPr>
      <w:r w:rsidRPr="00D07F6D">
        <w:t>29.</w:t>
      </w:r>
      <w:r w:rsidRPr="00D07F6D">
        <w:tab/>
        <w:t>Angiolilli C, Baeten DL, Radstake TR, Reedquist KA. The acetyl code in rheumatoid arthritis and other rheumatic diseases. Epigenomics 2017;9:447-461.</w:t>
      </w:r>
    </w:p>
    <w:p w:rsidR="00D07F6D" w:rsidRPr="00D07F6D" w:rsidRDefault="00D07F6D" w:rsidP="00D07F6D">
      <w:pPr>
        <w:pStyle w:val="EndNoteBibliography"/>
      </w:pPr>
      <w:r w:rsidRPr="00D07F6D">
        <w:t>30.</w:t>
      </w:r>
      <w:r w:rsidRPr="00D07F6D">
        <w:tab/>
        <w:t>Glossop JR, Nixon NB, Emes RD, Sim J, Packham JC, Mattey DL, Farrell WE, et al. DNA methylation at diagnosis is associated with response to disease-modifying drugs in early rheumatoid arthritis. Epigenomics 2017;9:419-428.</w:t>
      </w:r>
    </w:p>
    <w:p w:rsidR="00D07F6D" w:rsidRPr="00D07F6D" w:rsidRDefault="00D07F6D" w:rsidP="00D07F6D">
      <w:pPr>
        <w:pStyle w:val="EndNoteBibliography"/>
      </w:pPr>
      <w:r w:rsidRPr="00D07F6D">
        <w:t>31.</w:t>
      </w:r>
      <w:r w:rsidRPr="00D07F6D">
        <w:tab/>
        <w:t>Gomez-Cabrero D, Almgren M, Sjoholm LK, Hensvold AH, Ringh MV, Tryggvadottir R, Kere J, et al. High-specificity bioinformatics framework for epigenomic profiling of discordant twins reveals specific and shared markers for ACPA and ACPA-positive rheumatoid arthritis. Genome Med 2016;8:124.</w:t>
      </w:r>
    </w:p>
    <w:p w:rsidR="00D07F6D" w:rsidRPr="00D07F6D" w:rsidRDefault="00D07F6D" w:rsidP="00D07F6D">
      <w:pPr>
        <w:pStyle w:val="EndNoteBibliography"/>
      </w:pPr>
      <w:r w:rsidRPr="00D07F6D">
        <w:t>32.</w:t>
      </w:r>
      <w:r w:rsidRPr="00D07F6D">
        <w:tab/>
        <w:t>Hammaker D, Whitaker JW, Maeshima K, Boyle DL, Ekwall AH, Wang W, Firestein GS. LBH Gene Transcription Regulation by the Interplay of an Enhancer Risk Allele and DNA Methylation in Rheumatoid Arthritis. Arthritis Rheumatol 2016;68:2637-2645.</w:t>
      </w:r>
    </w:p>
    <w:p w:rsidR="00D07F6D" w:rsidRPr="00D07F6D" w:rsidRDefault="00D07F6D" w:rsidP="00D07F6D">
      <w:pPr>
        <w:pStyle w:val="EndNoteBibliography"/>
      </w:pPr>
      <w:r w:rsidRPr="00D07F6D">
        <w:t>33.</w:t>
      </w:r>
      <w:r w:rsidRPr="00D07F6D">
        <w:tab/>
        <w:t>Walsh AM, Whitaker JW, Huang CC, Cherkas Y, Lamberth SL, Brodmerkel C, Curran ME, et al. Integrative genomic deconvolution of rheumatoid arthritis GWAS loci into gene and cell type associations. Genome Biol 2016;17:79.</w:t>
      </w:r>
    </w:p>
    <w:p w:rsidR="00D07F6D" w:rsidRPr="00D07F6D" w:rsidRDefault="00D07F6D" w:rsidP="00D07F6D">
      <w:pPr>
        <w:pStyle w:val="EndNoteBibliography"/>
      </w:pPr>
      <w:r w:rsidRPr="00D07F6D">
        <w:t>34.</w:t>
      </w:r>
      <w:r w:rsidRPr="00D07F6D">
        <w:tab/>
        <w:t>Kriegsmann M, Randau TM, Gravius S, Lisenko K, Altmann C, Arens N, Kriegsmann J. Expression of miR-146a, miR-155, and miR-223 in formalin-fixed paraffin-embedded synovial tissues of patients with rheumatoid arthritis and osteoarthritis. Virchows Arch 2016;469:93-100.</w:t>
      </w:r>
    </w:p>
    <w:p w:rsidR="00D07F6D" w:rsidRPr="00D07F6D" w:rsidRDefault="00D07F6D" w:rsidP="00D07F6D">
      <w:pPr>
        <w:pStyle w:val="EndNoteBibliography"/>
      </w:pPr>
      <w:r w:rsidRPr="00D07F6D">
        <w:t>35.</w:t>
      </w:r>
      <w:r w:rsidRPr="00D07F6D">
        <w:tab/>
        <w:t>Marquez A, Martin J, Carmona FD. Emerging aspects of molecular biomarkers for diagnosis, prognosis and treatment response in rheumatoid arthritis. Expert Rev Mol Diagn 2016;16:663-675.</w:t>
      </w:r>
    </w:p>
    <w:p w:rsidR="00D07F6D" w:rsidRPr="00D07F6D" w:rsidRDefault="00D07F6D" w:rsidP="00D07F6D">
      <w:pPr>
        <w:pStyle w:val="EndNoteBibliography"/>
      </w:pPr>
      <w:r w:rsidRPr="00D07F6D">
        <w:t>36.</w:t>
      </w:r>
      <w:r w:rsidRPr="00D07F6D">
        <w:tab/>
        <w:t>Glossop JR, Emes RD, Nixon NB, Packham JC, Fryer AA, Mattey DL, Farrell WE. Genome-wide profiling in treatment-naive early rheumatoid arthritis reveals DNA methylome changes in T and B lymphocytes. Epigenomics 2016;8:209-224.</w:t>
      </w:r>
    </w:p>
    <w:p w:rsidR="00D07F6D" w:rsidRPr="00D07F6D" w:rsidRDefault="00D07F6D" w:rsidP="00D07F6D">
      <w:pPr>
        <w:pStyle w:val="EndNoteBibliography"/>
      </w:pPr>
      <w:r w:rsidRPr="00D07F6D">
        <w:t>37.</w:t>
      </w:r>
      <w:r w:rsidRPr="00D07F6D">
        <w:tab/>
        <w:t>Araki Y, Mimura T. The Mechanisms Underlying Chronic Inflammation in Rheumatoid Arthritis from the Perspective of the Epigenetic Landscape. J Immunol Res 2016;2016:6290682.</w:t>
      </w:r>
    </w:p>
    <w:p w:rsidR="00D07F6D" w:rsidRPr="00D07F6D" w:rsidRDefault="00D07F6D" w:rsidP="00D07F6D">
      <w:pPr>
        <w:pStyle w:val="EndNoteBibliography"/>
      </w:pPr>
      <w:r w:rsidRPr="00D07F6D">
        <w:t>38.</w:t>
      </w:r>
      <w:r w:rsidRPr="00D07F6D">
        <w:tab/>
        <w:t>He XJ, Ding Y, Xiang W, Dang XQ. Roles of 1,25(OH)2D3 and Vitamin D Receptor in the Pathogenesis of Rheumatoid Arthritis and Systemic Lupus Erythematosus by Regulating the Activation of CD4+ T Cells and the PKCdelta/ERK Signaling Pathway. Cell Physiol Biochem 2016;40:743-756.</w:t>
      </w:r>
    </w:p>
    <w:p w:rsidR="00D07F6D" w:rsidRPr="00D07F6D" w:rsidRDefault="00D07F6D" w:rsidP="00D07F6D">
      <w:pPr>
        <w:pStyle w:val="EndNoteBibliography"/>
      </w:pPr>
      <w:r w:rsidRPr="00D07F6D">
        <w:t>39.</w:t>
      </w:r>
      <w:r w:rsidRPr="00D07F6D">
        <w:tab/>
        <w:t>Svendsen AJ, Gervin K, Lyle R, Christiansen L, Kyvik K, Junker P, Nielsen C, et al. Differentially Methylated DNA Regions in Monozygotic Twin Pairs Discordant for Rheumatoid Arthritis: An Epigenome-Wide Study. Front Immunol 2016;7:510.</w:t>
      </w:r>
    </w:p>
    <w:p w:rsidR="00D07F6D" w:rsidRPr="00D07F6D" w:rsidRDefault="00D07F6D" w:rsidP="00D07F6D">
      <w:pPr>
        <w:pStyle w:val="EndNoteBibliography"/>
      </w:pPr>
      <w:r w:rsidRPr="00D07F6D">
        <w:t>40.</w:t>
      </w:r>
      <w:r w:rsidRPr="00D07F6D">
        <w:tab/>
        <w:t>Plestilova L, Neidhart M, Russo G, Frank-Bertoncelj M, Ospelt C, Ciurea A, Kolling C, et al. Expression and Regulation of PIWIL-Proteins and PIWI-Interacting RNAs in Rheumatoid Arthritis. PLoS One 2016;11:e0166920.</w:t>
      </w:r>
    </w:p>
    <w:p w:rsidR="00D07F6D" w:rsidRPr="00D07F6D" w:rsidRDefault="00D07F6D" w:rsidP="00D07F6D">
      <w:pPr>
        <w:pStyle w:val="EndNoteBibliography"/>
      </w:pPr>
      <w:r w:rsidRPr="00D07F6D">
        <w:t>41.</w:t>
      </w:r>
      <w:r w:rsidRPr="00D07F6D">
        <w:tab/>
        <w:t>Ejima-Yamada K, Oshiro Y, Okamura S, Fujisaki T, Mihashi Y, Tamura K, Fukushige T, et al. Epstein-Barr virus infection and gene promoter hypermethylation in rheumatoid arthritis patients with methotrexate-associated B cell lymphoproliferative disorders. Virchows Arch 2017;470:205-215.</w:t>
      </w:r>
    </w:p>
    <w:p w:rsidR="00D07F6D" w:rsidRPr="00D07F6D" w:rsidRDefault="00D07F6D" w:rsidP="00D07F6D">
      <w:pPr>
        <w:pStyle w:val="EndNoteBibliography"/>
      </w:pPr>
      <w:r w:rsidRPr="00D07F6D">
        <w:t>42.</w:t>
      </w:r>
      <w:r w:rsidRPr="00D07F6D">
        <w:tab/>
        <w:t>Gaur N, Karouzakis E, Gluck S, Bagdonas E, Jungel A, Michel BA, Gay RE, et al. MicroRNAs interfere with DNA methylation in rheumatoid arthritis synovial fibroblasts. RMD Open 2016;2:e000299.</w:t>
      </w:r>
    </w:p>
    <w:p w:rsidR="00D07F6D" w:rsidRPr="00D07F6D" w:rsidRDefault="00D07F6D" w:rsidP="00D07F6D">
      <w:pPr>
        <w:pStyle w:val="EndNoteBibliography"/>
      </w:pPr>
      <w:r w:rsidRPr="00D07F6D">
        <w:t>43.</w:t>
      </w:r>
      <w:r w:rsidRPr="00D07F6D">
        <w:tab/>
        <w:t>Zhou Q, Long L, Zhou T, Tian J, Zhou B. Demethylation of MicroRNA-124a Genes Attenuated Proliferation of Rheumatoid Arthritis Derived Fibroblast-Like Synoviocytes and Synthesis of Tumor Necrosis Factor-alpha. PLoS One 2016;11:e0164207.</w:t>
      </w:r>
    </w:p>
    <w:p w:rsidR="00D07F6D" w:rsidRPr="00D07F6D" w:rsidRDefault="00D07F6D" w:rsidP="00D07F6D">
      <w:pPr>
        <w:pStyle w:val="EndNoteBibliography"/>
      </w:pPr>
      <w:r w:rsidRPr="00D07F6D">
        <w:t>44.</w:t>
      </w:r>
      <w:r w:rsidRPr="00D07F6D">
        <w:tab/>
        <w:t>Brown PM, Pratt AG, Isaacs JD. Mechanism of action of methotrexate in rheumatoid arthritis, and the search for biomarkers. Nat Rev Rheumatol 2016;12:731-742.</w:t>
      </w:r>
    </w:p>
    <w:p w:rsidR="00D07F6D" w:rsidRPr="00D07F6D" w:rsidRDefault="00D07F6D" w:rsidP="00D07F6D">
      <w:pPr>
        <w:pStyle w:val="EndNoteBibliography"/>
      </w:pPr>
      <w:r w:rsidRPr="00D07F6D">
        <w:t>45.</w:t>
      </w:r>
      <w:r w:rsidRPr="00D07F6D">
        <w:tab/>
        <w:t>Guo S, Zhu Q, Jiang T, Wang R, Shen Y, Zhu X, Wang Y, et al. Genome-wide DNA methylation patterns in CD4+ T cells from Chinese Han patients with rheumatoid arthritis. Mod Rheumatol 2017;27:441-447.</w:t>
      </w:r>
    </w:p>
    <w:p w:rsidR="00D07F6D" w:rsidRPr="00D07F6D" w:rsidRDefault="00D07F6D" w:rsidP="00D07F6D">
      <w:pPr>
        <w:pStyle w:val="EndNoteBibliography"/>
      </w:pPr>
      <w:r w:rsidRPr="00D07F6D">
        <w:t>46.</w:t>
      </w:r>
      <w:r w:rsidRPr="00D07F6D">
        <w:tab/>
        <w:t>Kanaan SB, Onat OE, Balandraud N, Martin GV, Nelson JL, Azzouz DF, Auger I, et al. Evaluation of X Chromosome Inactivation with Respect to HLA Genetic Susceptibility in Rheumatoid Arthritis and Systemic Sclerosis. PLoS One 2016;11:e0158550.</w:t>
      </w:r>
    </w:p>
    <w:p w:rsidR="00D07F6D" w:rsidRPr="00D07F6D" w:rsidRDefault="00D07F6D" w:rsidP="00D07F6D">
      <w:pPr>
        <w:pStyle w:val="EndNoteBibliography"/>
      </w:pPr>
      <w:r w:rsidRPr="00D07F6D">
        <w:lastRenderedPageBreak/>
        <w:t>47.</w:t>
      </w:r>
      <w:r w:rsidRPr="00D07F6D">
        <w:tab/>
        <w:t>Ai R, Hammaker D, Boyle DL, Morgan R, Walsh AM, Fan S, Firestein GS, et al. Joint-specific DNA methylation and transcriptome signatures in rheumatoid arthritis identify distinct pathogenic processes. Nat Commun 2016;7:11849.</w:t>
      </w:r>
    </w:p>
    <w:p w:rsidR="00D07F6D" w:rsidRPr="00D07F6D" w:rsidRDefault="00D07F6D" w:rsidP="00D07F6D">
      <w:pPr>
        <w:pStyle w:val="EndNoteBibliography"/>
      </w:pPr>
      <w:r w:rsidRPr="00D07F6D">
        <w:t>48.</w:t>
      </w:r>
      <w:r w:rsidRPr="00D07F6D">
        <w:tab/>
        <w:t>Maeshima K, Stanford SM, Hammaker D, Sacchetti C, Zeng LF, Ai R, Zhang V, et al. Abnormal PTPN11 enhancer methylation promotes rheumatoid arthritis fibroblast-like synoviocyte aggressiveness and joint inflammation. JCI Insight 2016;1.</w:t>
      </w:r>
    </w:p>
    <w:p w:rsidR="00D07F6D" w:rsidRPr="00D07F6D" w:rsidRDefault="00D07F6D" w:rsidP="00D07F6D">
      <w:pPr>
        <w:pStyle w:val="EndNoteBibliography"/>
      </w:pPr>
      <w:r w:rsidRPr="00D07F6D">
        <w:t>49.</w:t>
      </w:r>
      <w:r w:rsidRPr="00D07F6D">
        <w:tab/>
        <w:t>Fan S, Li C, Ai R, Wang M, Firestein GS, Wang W. Computationally expanding infinium HumanMethylation450 BeadChip array data to reveal distinct DNA methylation patterns of rheumatoid arthritis. Bioinformatics 2016;32:1773-1778.</w:t>
      </w:r>
    </w:p>
    <w:p w:rsidR="00D07F6D" w:rsidRPr="00D07F6D" w:rsidRDefault="00D07F6D" w:rsidP="00D07F6D">
      <w:pPr>
        <w:pStyle w:val="EndNoteBibliography"/>
      </w:pPr>
      <w:r w:rsidRPr="00D07F6D">
        <w:t>50.</w:t>
      </w:r>
      <w:r w:rsidRPr="00D07F6D">
        <w:tab/>
        <w:t>Plant D, Webster A, Nair N, Oliver J, Smith SL, Eyre S, Hyrich KL, et al. Differential Methylation as a Biomarker of Response to Etanercept in Patients With Rheumatoid Arthritis. Arthritis Rheumatol 2016;68:1353-1360.</w:t>
      </w:r>
    </w:p>
    <w:p w:rsidR="00D07F6D" w:rsidRPr="00D07F6D" w:rsidRDefault="00D07F6D" w:rsidP="00D07F6D">
      <w:pPr>
        <w:pStyle w:val="EndNoteBibliography"/>
      </w:pPr>
      <w:r w:rsidRPr="00D07F6D">
        <w:t>51.</w:t>
      </w:r>
      <w:r w:rsidRPr="00D07F6D">
        <w:tab/>
        <w:t>Araki Y, Tsuzuki Wada T, Aizaki Y, Sato K, Yokota K, Fujimoto K, Kim YT, et al. Histone Methylation and STAT-3 Differentially Regulate Interleukin-6-Induced Matrix Metalloproteinase Gene Activation in Rheumatoid Arthritis Synovial Fibroblasts. Arthritis Rheumatol 2016;68:1111-1123.</w:t>
      </w:r>
    </w:p>
    <w:p w:rsidR="00D07F6D" w:rsidRPr="00D07F6D" w:rsidRDefault="00D07F6D" w:rsidP="00D07F6D">
      <w:pPr>
        <w:pStyle w:val="EndNoteBibliography"/>
      </w:pPr>
      <w:r w:rsidRPr="00D07F6D">
        <w:t>52.</w:t>
      </w:r>
      <w:r w:rsidRPr="00D07F6D">
        <w:tab/>
        <w:t>Kojima A, Kobayashi T, Ito S, Murasawa A, Nakazono K, Yoshie H. Tumor necrosis factor-alpha gene promoter methylation in Japanese adults with chronic periodontitis and rheumatoid arthritis. J Periodontal Res 2016;51:350-358.</w:t>
      </w:r>
    </w:p>
    <w:p w:rsidR="00D07F6D" w:rsidRPr="00D07F6D" w:rsidRDefault="00D07F6D" w:rsidP="00D07F6D">
      <w:pPr>
        <w:pStyle w:val="EndNoteBibliography"/>
      </w:pPr>
      <w:r w:rsidRPr="00D07F6D">
        <w:t>53.</w:t>
      </w:r>
      <w:r w:rsidRPr="00D07F6D">
        <w:tab/>
        <w:t>Fang G, Zhang QH, Tang Q, Jiang Z, Xing S, Li J, Pang Y. Comprehensive analysis of gene expression and DNA methylation datasets identify valuable biomarkers for rheumatoid arthritis progression. Oncotarget 2018;9:2977-2983.</w:t>
      </w:r>
    </w:p>
    <w:p w:rsidR="00D07F6D" w:rsidRPr="00D07F6D" w:rsidRDefault="00D07F6D" w:rsidP="00D07F6D">
      <w:pPr>
        <w:pStyle w:val="EndNoteBibliography"/>
      </w:pPr>
      <w:r w:rsidRPr="00D07F6D">
        <w:t>54.</w:t>
      </w:r>
      <w:r w:rsidRPr="00D07F6D">
        <w:tab/>
        <w:t>Zhang L, Ma S, Wang H, Su H, Su K, Li L. Identification of pathogenic genes related to rheumatoid arthritis through integrated analysis of DNA methylation and gene expression profiling. Gene 2017;634:62-67.</w:t>
      </w:r>
    </w:p>
    <w:p w:rsidR="00D07F6D" w:rsidRPr="00D07F6D" w:rsidRDefault="00D07F6D" w:rsidP="00D07F6D">
      <w:pPr>
        <w:pStyle w:val="EndNoteBibliography"/>
      </w:pPr>
      <w:r w:rsidRPr="00D07F6D">
        <w:t>55.</w:t>
      </w:r>
      <w:r w:rsidRPr="00D07F6D">
        <w:tab/>
        <w:t>Nair N, Wilson AG, Barton A. DNA methylation as a marker of response in rheumatoid arthritis. Pharmacogenomics 2017;18:1323-1332.</w:t>
      </w:r>
    </w:p>
    <w:p w:rsidR="00D07F6D" w:rsidRPr="00D07F6D" w:rsidRDefault="00D07F6D" w:rsidP="00D07F6D">
      <w:pPr>
        <w:pStyle w:val="EndNoteBibliography"/>
      </w:pPr>
      <w:r w:rsidRPr="00D07F6D">
        <w:t>56.</w:t>
      </w:r>
      <w:r w:rsidRPr="00D07F6D">
        <w:tab/>
        <w:t>Sun ZH, Liu YH, Liu JD, Xu DD, Li XF, Meng XM, Ma TT, et al. MeCP2 Regulates PTCH1 Expression Through DNA Methylation in Rheumatoid Arthritis. Inflammation 2017;40:1497-1508.</w:t>
      </w:r>
    </w:p>
    <w:p w:rsidR="00D07F6D" w:rsidRPr="00D07F6D" w:rsidRDefault="00D07F6D" w:rsidP="00D07F6D">
      <w:pPr>
        <w:pStyle w:val="EndNoteBibliography"/>
      </w:pPr>
      <w:r w:rsidRPr="00D07F6D">
        <w:t>57.</w:t>
      </w:r>
      <w:r w:rsidRPr="00D07F6D">
        <w:tab/>
        <w:t>Ntougkos E, Chouvardas P, Roumelioti F, Ospelt C, Frank-Bertoncelj M, Filer A, Buckley CD, et al. Genomic Responses of Mouse Synovial Fibroblasts During Tumor Necrosis Factor-Driven Arthritogenesis Greatly Mimic Those in Human Rheumatoid Arthritis. Arthritis Rheumatol 2017;69:1588-1600.</w:t>
      </w:r>
    </w:p>
    <w:p w:rsidR="00D07F6D" w:rsidRPr="00D07F6D" w:rsidRDefault="00D07F6D" w:rsidP="00D07F6D">
      <w:pPr>
        <w:pStyle w:val="EndNoteBibliography"/>
      </w:pPr>
      <w:r w:rsidRPr="00D07F6D">
        <w:t>58.</w:t>
      </w:r>
      <w:r w:rsidRPr="00D07F6D">
        <w:tab/>
        <w:t>Fan L, Zong M, Gong R, He D, Li N, Sun LS, Ye Q, et al. PADI4 Epigenetically Suppresses p21 Transcription and Inhibits Cell Apoptosis in Fibroblast-like Synoviocytes from Rheumatoid Arthritis Patients. Int J Biol Sci 2017;13:358-366.</w:t>
      </w:r>
    </w:p>
    <w:p w:rsidR="00D07F6D" w:rsidRPr="00D07F6D" w:rsidRDefault="00D07F6D" w:rsidP="00D07F6D">
      <w:pPr>
        <w:pStyle w:val="EndNoteBibliography"/>
      </w:pPr>
      <w:r w:rsidRPr="00D07F6D">
        <w:t>59.</w:t>
      </w:r>
      <w:r w:rsidRPr="00D07F6D">
        <w:tab/>
        <w:t>Lin Y, Luo Z. Aberrant methylation patterns affect the molecular pathogenesis of rheumatoid arthritis. Int Immunopharmacol 2017;46:141-145.</w:t>
      </w:r>
    </w:p>
    <w:p w:rsidR="00D07F6D" w:rsidRPr="00D07F6D" w:rsidRDefault="00D07F6D" w:rsidP="00D07F6D">
      <w:pPr>
        <w:pStyle w:val="EndNoteBibliography"/>
      </w:pPr>
      <w:r w:rsidRPr="00D07F6D">
        <w:t>60.</w:t>
      </w:r>
      <w:r w:rsidRPr="00D07F6D">
        <w:tab/>
        <w:t>Lai NS, Koo M, Yu CL, Lu MC. Immunopathogenesis of systemic lupus erythematosus and rheumatoid arthritis: the role of aberrant expression of non-coding RNAs in T cells. Clin Exp Immunol 2017;187:327-336.</w:t>
      </w:r>
    </w:p>
    <w:p w:rsidR="00D07F6D" w:rsidRPr="00D07F6D" w:rsidRDefault="00D07F6D" w:rsidP="00D07F6D">
      <w:pPr>
        <w:pStyle w:val="EndNoteBibliography"/>
      </w:pPr>
      <w:r w:rsidRPr="00D07F6D">
        <w:t>61.</w:t>
      </w:r>
      <w:r w:rsidRPr="00D07F6D">
        <w:tab/>
        <w:t>Rhead B, Holingue C, Cole M, Shao X, Quach HL, Quach D, Shah K, et al. Rheumatoid Arthritis Naive T Cells Share Hypermethylation Sites With Synoviocytes. Arthritis Rheumatol 2017;69:550-559.</w:t>
      </w:r>
    </w:p>
    <w:p w:rsidR="00D07F6D" w:rsidRPr="00D07F6D" w:rsidRDefault="00D07F6D" w:rsidP="00D07F6D">
      <w:pPr>
        <w:pStyle w:val="EndNoteBibliography"/>
      </w:pPr>
      <w:r w:rsidRPr="00D07F6D">
        <w:t>62.</w:t>
      </w:r>
      <w:r w:rsidRPr="00D07F6D">
        <w:tab/>
        <w:t>Tang G, Pan H, Xu L, Feng R, Jiang Y, Kong F, Hu S. A Comparison of Co-methylation Relationships Between Rheumatoid Arthritis and Parkinson's Disease. Front Neurosci 2018;12:1001.</w:t>
      </w:r>
    </w:p>
    <w:p w:rsidR="00D07F6D" w:rsidRPr="00D07F6D" w:rsidRDefault="00D07F6D" w:rsidP="00D07F6D">
      <w:pPr>
        <w:pStyle w:val="EndNoteBibliography"/>
      </w:pPr>
      <w:r w:rsidRPr="00D07F6D">
        <w:t>63.</w:t>
      </w:r>
      <w:r w:rsidRPr="00D07F6D">
        <w:tab/>
        <w:t>Miao C, Chang J, Dou J, Xiong Y, Zhou G. DNA hypermethylation of SFRP2 influences the pathology of rheumatoid arthritis through the canonical Wnt signaling in model rats. Autoimmunity 2018:1-14.</w:t>
      </w:r>
    </w:p>
    <w:p w:rsidR="00D07F6D" w:rsidRPr="00D07F6D" w:rsidRDefault="00D07F6D" w:rsidP="00D07F6D">
      <w:pPr>
        <w:pStyle w:val="EndNoteBibliography"/>
      </w:pPr>
      <w:r w:rsidRPr="00D07F6D">
        <w:t>64.</w:t>
      </w:r>
      <w:r w:rsidRPr="00D07F6D">
        <w:tab/>
        <w:t>Zhu H, Wu LF, Mo XB, Lu X, Tang H, Zhu XW, Xia W, et al. Rheumatoid arthritis-associated DNA methylation sites in peripheral blood mononuclear cells. Ann Rheum Dis 2019;78:36-42.</w:t>
      </w:r>
    </w:p>
    <w:p w:rsidR="00D07F6D" w:rsidRPr="00D07F6D" w:rsidRDefault="00D07F6D" w:rsidP="00D07F6D">
      <w:pPr>
        <w:pStyle w:val="EndNoteBibliography"/>
      </w:pPr>
      <w:r w:rsidRPr="00D07F6D">
        <w:t>65.</w:t>
      </w:r>
      <w:r w:rsidRPr="00D07F6D">
        <w:tab/>
        <w:t>Ambatipudi S, Sharp GC, Clarke SLN, Plant D, Tobias JH, Evans DM, Barton A, et al. Assessing the Role of DNA Methylation-Derived Neutrophil-to-Lymphocyte Ratio in Rheumatoid Arthritis. J Immunol Res 2018;2018:2624981.</w:t>
      </w:r>
    </w:p>
    <w:p w:rsidR="00D07F6D" w:rsidRPr="00D07F6D" w:rsidRDefault="00D07F6D" w:rsidP="00D07F6D">
      <w:pPr>
        <w:pStyle w:val="EndNoteBibliography"/>
      </w:pPr>
      <w:r w:rsidRPr="00D07F6D">
        <w:t>66.</w:t>
      </w:r>
      <w:r w:rsidRPr="00D07F6D">
        <w:tab/>
        <w:t>Chandrasekharan UM, Wang Z, Wu Y, Wilson Tang WH, Hazen SL, Wang S, Elaine Husni M. Elevated levels of plasma symmetric dimethylarginine and increased arginase activity as potential indicators of cardiovascular comorbidity in rheumatoid arthritis. Arthritis Res Ther 2018;20:123.</w:t>
      </w:r>
    </w:p>
    <w:p w:rsidR="00D07F6D" w:rsidRPr="00D07F6D" w:rsidRDefault="00D07F6D" w:rsidP="00D07F6D">
      <w:pPr>
        <w:pStyle w:val="EndNoteBibliography"/>
      </w:pPr>
      <w:r w:rsidRPr="00D07F6D">
        <w:lastRenderedPageBreak/>
        <w:t>67.</w:t>
      </w:r>
      <w:r w:rsidRPr="00D07F6D">
        <w:tab/>
        <w:t>Zafari P, Yari K, Mostafaei S, Iranshahi N, Assar S, Fekri A, Taghadosi M. Analysis of Helios gene expression and Foxp3 TSDR methylation in the newly diagnosed Rheumatoid Arthritis patients. Immunol Invest 2018;47:632-642.</w:t>
      </w:r>
    </w:p>
    <w:p w:rsidR="00D07F6D" w:rsidRPr="00D07F6D" w:rsidRDefault="00D07F6D" w:rsidP="00D07F6D">
      <w:pPr>
        <w:pStyle w:val="EndNoteBibliography"/>
      </w:pPr>
      <w:r w:rsidRPr="00D07F6D">
        <w:t>68.</w:t>
      </w:r>
      <w:r w:rsidRPr="00D07F6D">
        <w:tab/>
        <w:t>Wu W, Qin M, Jia W, Huang Z, Li Z, Yang D, Huang M, et al. Cystathionine-gamma-lyase ameliorates the histone demethylase JMJD3-mediated autoimmune response in rheumatoid arthritis. Cell Mol Immunol 2018.</w:t>
      </w:r>
    </w:p>
    <w:p w:rsidR="00D07F6D" w:rsidRPr="00D07F6D" w:rsidRDefault="00D07F6D" w:rsidP="00D07F6D">
      <w:pPr>
        <w:pStyle w:val="EndNoteBibliography"/>
      </w:pPr>
      <w:r w:rsidRPr="00D07F6D">
        <w:t>69.</w:t>
      </w:r>
      <w:r w:rsidRPr="00D07F6D">
        <w:tab/>
        <w:t>Araki Y, Aizaki Y, Sato K, Oda H, Kurokawa R, Mimura T. Altered gene expression profiles of histone lysine methyltransferases and demethylases in rheumatoid arthritis synovial fibroblasts. Clin Exp Rheumatol 2018;36:314-316.</w:t>
      </w:r>
    </w:p>
    <w:p w:rsidR="00D07F6D" w:rsidRPr="00D07F6D" w:rsidRDefault="00D07F6D" w:rsidP="00D07F6D">
      <w:pPr>
        <w:pStyle w:val="EndNoteBibliography"/>
      </w:pPr>
      <w:r w:rsidRPr="00D07F6D">
        <w:t>70.</w:t>
      </w:r>
      <w:r w:rsidRPr="00D07F6D">
        <w:tab/>
        <w:t>Mok A, Rhead B, Holingue C, Shao X, Quach HL, Quach D, Sinclair E, et al. Hypomethylation of CYP2E1 and DUSP22 Promoters Associated With Disease Activity and Erosive Disease Among Rheumatoid Arthritis Patients. Arthritis Rheumatol 2018;70:528-536.</w:t>
      </w:r>
    </w:p>
    <w:p w:rsidR="00D07F6D" w:rsidRPr="00D07F6D" w:rsidRDefault="00D07F6D" w:rsidP="00D07F6D">
      <w:pPr>
        <w:pStyle w:val="EndNoteBibliography"/>
      </w:pPr>
      <w:r w:rsidRPr="00D07F6D">
        <w:t>71.</w:t>
      </w:r>
      <w:r w:rsidRPr="00D07F6D">
        <w:tab/>
        <w:t>Ciesla M, Kolarz B, Majdan M, Darmochwal-Kolarz D. IRF5 promoter methylation as a new potential marker of rheumatoid arthritis. Pol Arch Intern Med 2019.</w:t>
      </w:r>
    </w:p>
    <w:p w:rsidR="00D07F6D" w:rsidRPr="00D07F6D" w:rsidRDefault="00D07F6D" w:rsidP="00D07F6D">
      <w:pPr>
        <w:pStyle w:val="EndNoteBibliography"/>
      </w:pPr>
      <w:r w:rsidRPr="00D07F6D">
        <w:t>72.</w:t>
      </w:r>
      <w:r w:rsidRPr="00D07F6D">
        <w:tab/>
        <w:t>Burska AN, Thu A, Parmar R, Bzoma I, Samans B, Raschke E, Olek S, et al. Quantifying circulating Th17 cells by qPCR: potential as diagnostic biomarker for rheumatoid arthritis. Rheumatology (Oxford) 2019.</w:t>
      </w:r>
    </w:p>
    <w:p w:rsidR="00D07F6D" w:rsidRPr="00D07F6D" w:rsidRDefault="00D07F6D" w:rsidP="00D07F6D">
      <w:pPr>
        <w:pStyle w:val="EndNoteBibliography"/>
      </w:pPr>
      <w:r w:rsidRPr="00D07F6D">
        <w:t>73.</w:t>
      </w:r>
      <w:r w:rsidRPr="00D07F6D">
        <w:tab/>
        <w:t>Spiliopoulou A, Colombo M, Plant D, Nair N, Cui J, Coenen MJ, Ikari K, et al. Association of response to TNF inhibitors in rheumatoid arthritis with quantitative trait loci for CD40 and CD39. Ann Rheum Dis 2019.</w:t>
      </w:r>
    </w:p>
    <w:p w:rsidR="00D07F6D" w:rsidRPr="00D07F6D" w:rsidRDefault="00D07F6D" w:rsidP="00D07F6D">
      <w:pPr>
        <w:pStyle w:val="EndNoteBibliography"/>
      </w:pPr>
      <w:r w:rsidRPr="00D07F6D">
        <w:t>74.</w:t>
      </w:r>
      <w:r w:rsidRPr="00D07F6D">
        <w:tab/>
        <w:t>Li GQ, Fang YX, Liu Y, Meng FR, Wu X, Zhang CW, Zhang Y, et al. MALAT1-driven inhibition of Wnt signal impedes proliferation and inflammation in fibroblast-like synoviocytes through CTNNB1 promoter methylation in rheumatoid arthritis. Hum Gene Ther 2019.</w:t>
      </w:r>
    </w:p>
    <w:p w:rsidR="00D07F6D" w:rsidRPr="00D07F6D" w:rsidRDefault="00D07F6D" w:rsidP="00D07F6D">
      <w:pPr>
        <w:pStyle w:val="EndNoteBibliography"/>
      </w:pPr>
      <w:r w:rsidRPr="00D07F6D">
        <w:t>75.</w:t>
      </w:r>
      <w:r w:rsidRPr="00D07F6D">
        <w:tab/>
        <w:t>Liu YR, Yang L, Xu QQ, Lu XY, Ma TT, Huang C, Li J. Long noncoding RNA MEG3 regulates rheumatoid arthritis by targeting NLRC5. J Cell Physiol 2019;234:14270-14284.</w:t>
      </w:r>
    </w:p>
    <w:p w:rsidR="00606A28" w:rsidRDefault="00D07F6D" w:rsidP="004711DE">
      <w:pPr>
        <w:spacing w:line="480" w:lineRule="auto"/>
        <w:rPr>
          <w:rFonts w:ascii="Arial" w:hAnsi="Arial" w:cs="Arial"/>
          <w:sz w:val="22"/>
          <w:szCs w:val="22"/>
        </w:rPr>
      </w:pPr>
      <w:r>
        <w:rPr>
          <w:rFonts w:ascii="Arial" w:hAnsi="Arial" w:cs="Arial"/>
          <w:sz w:val="22"/>
          <w:szCs w:val="22"/>
        </w:rPr>
        <w:fldChar w:fldCharType="end"/>
      </w:r>
    </w:p>
    <w:sectPr w:rsidR="00606A28" w:rsidSect="00F576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e9xp9a5trtnez0x2pvee92e99dw0wpv5d&quot;&gt;My EndNote Library&lt;record-ids&gt;&lt;item&gt;8026&lt;/item&gt;&lt;item&gt;8027&lt;/item&gt;&lt;item&gt;8028&lt;/item&gt;&lt;item&gt;8029&lt;/item&gt;&lt;item&gt;8030&lt;/item&gt;&lt;item&gt;8031&lt;/item&gt;&lt;item&gt;8032&lt;/item&gt;&lt;item&gt;8033&lt;/item&gt;&lt;item&gt;8034&lt;/item&gt;&lt;item&gt;8035&lt;/item&gt;&lt;item&gt;8036&lt;/item&gt;&lt;item&gt;8037&lt;/item&gt;&lt;item&gt;8038&lt;/item&gt;&lt;item&gt;8039&lt;/item&gt;&lt;item&gt;8040&lt;/item&gt;&lt;item&gt;8041&lt;/item&gt;&lt;item&gt;8042&lt;/item&gt;&lt;item&gt;8043&lt;/item&gt;&lt;item&gt;8044&lt;/item&gt;&lt;item&gt;8045&lt;/item&gt;&lt;item&gt;8046&lt;/item&gt;&lt;item&gt;8047&lt;/item&gt;&lt;item&gt;8048&lt;/item&gt;&lt;item&gt;8049&lt;/item&gt;&lt;item&gt;8050&lt;/item&gt;&lt;item&gt;8051&lt;/item&gt;&lt;item&gt;8052&lt;/item&gt;&lt;item&gt;8053&lt;/item&gt;&lt;item&gt;8054&lt;/item&gt;&lt;item&gt;8055&lt;/item&gt;&lt;item&gt;8056&lt;/item&gt;&lt;item&gt;8057&lt;/item&gt;&lt;item&gt;8058&lt;/item&gt;&lt;item&gt;8059&lt;/item&gt;&lt;item&gt;8060&lt;/item&gt;&lt;item&gt;8061&lt;/item&gt;&lt;item&gt;8062&lt;/item&gt;&lt;item&gt;8063&lt;/item&gt;&lt;item&gt;8064&lt;/item&gt;&lt;item&gt;8065&lt;/item&gt;&lt;item&gt;8066&lt;/item&gt;&lt;item&gt;8067&lt;/item&gt;&lt;item&gt;8068&lt;/item&gt;&lt;item&gt;8069&lt;/item&gt;&lt;item&gt;8070&lt;/item&gt;&lt;item&gt;8071&lt;/item&gt;&lt;item&gt;8072&lt;/item&gt;&lt;item&gt;8073&lt;/item&gt;&lt;item&gt;8074&lt;/item&gt;&lt;item&gt;8075&lt;/item&gt;&lt;item&gt;8076&lt;/item&gt;&lt;item&gt;8077&lt;/item&gt;&lt;item&gt;8078&lt;/item&gt;&lt;item&gt;8079&lt;/item&gt;&lt;item&gt;8080&lt;/item&gt;&lt;item&gt;8081&lt;/item&gt;&lt;item&gt;8082&lt;/item&gt;&lt;item&gt;8083&lt;/item&gt;&lt;item&gt;8084&lt;/item&gt;&lt;item&gt;8085&lt;/item&gt;&lt;item&gt;8086&lt;/item&gt;&lt;item&gt;8087&lt;/item&gt;&lt;item&gt;8088&lt;/item&gt;&lt;item&gt;8089&lt;/item&gt;&lt;item&gt;8090&lt;/item&gt;&lt;item&gt;8091&lt;/item&gt;&lt;item&gt;8092&lt;/item&gt;&lt;item&gt;8093&lt;/item&gt;&lt;item&gt;8094&lt;/item&gt;&lt;item&gt;8095&lt;/item&gt;&lt;item&gt;8096&lt;/item&gt;&lt;item&gt;8097&lt;/item&gt;&lt;item&gt;8098&lt;/item&gt;&lt;item&gt;8099&lt;/item&gt;&lt;item&gt;8100&lt;/item&gt;&lt;item&gt;8101&lt;/item&gt;&lt;item&gt;8102&lt;/item&gt;&lt;item&gt;8103&lt;/item&gt;&lt;item&gt;8104&lt;/item&gt;&lt;item&gt;8105&lt;/item&gt;&lt;item&gt;8106&lt;/item&gt;&lt;item&gt;8107&lt;/item&gt;&lt;item&gt;8108&lt;/item&gt;&lt;item&gt;8109&lt;/item&gt;&lt;item&gt;8110&lt;/item&gt;&lt;item&gt;8111&lt;/item&gt;&lt;item&gt;8112&lt;/item&gt;&lt;item&gt;8113&lt;/item&gt;&lt;item&gt;8114&lt;/item&gt;&lt;item&gt;8115&lt;/item&gt;&lt;item&gt;8116&lt;/item&gt;&lt;item&gt;8117&lt;/item&gt;&lt;item&gt;8118&lt;/item&gt;&lt;item&gt;8119&lt;/item&gt;&lt;item&gt;8120&lt;/item&gt;&lt;item&gt;8121&lt;/item&gt;&lt;item&gt;8122&lt;/item&gt;&lt;item&gt;8123&lt;/item&gt;&lt;item&gt;8124&lt;/item&gt;&lt;item&gt;8125&lt;/item&gt;&lt;item&gt;8126&lt;/item&gt;&lt;item&gt;8127&lt;/item&gt;&lt;item&gt;8128&lt;/item&gt;&lt;item&gt;8129&lt;/item&gt;&lt;/record-ids&gt;&lt;/item&gt;&lt;/Libraries&gt;"/>
  </w:docVars>
  <w:rsids>
    <w:rsidRoot w:val="00F57615"/>
    <w:rsid w:val="002B32E2"/>
    <w:rsid w:val="002F31F7"/>
    <w:rsid w:val="00390FB3"/>
    <w:rsid w:val="003B6199"/>
    <w:rsid w:val="00453FC9"/>
    <w:rsid w:val="004711DE"/>
    <w:rsid w:val="005B0AB6"/>
    <w:rsid w:val="00606A28"/>
    <w:rsid w:val="00620DA4"/>
    <w:rsid w:val="006A5323"/>
    <w:rsid w:val="00837CA8"/>
    <w:rsid w:val="00BE129B"/>
    <w:rsid w:val="00CC6280"/>
    <w:rsid w:val="00D07F6D"/>
    <w:rsid w:val="00F34E11"/>
    <w:rsid w:val="00F57615"/>
    <w:rsid w:val="00F7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5F670F"/>
  <w15:chartTrackingRefBased/>
  <w15:docId w15:val="{4EDDED4E-C9BC-464B-9938-9566DC4E0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615"/>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B0AB6"/>
    <w:rPr>
      <w:color w:val="0563C1" w:themeColor="hyperlink"/>
      <w:u w:val="single"/>
    </w:rPr>
  </w:style>
  <w:style w:type="paragraph" w:customStyle="1" w:styleId="EndNoteBibliographyTitle">
    <w:name w:val="EndNote Bibliography Title"/>
    <w:basedOn w:val="Normal"/>
    <w:link w:val="EndNoteBibliographyTitleChar"/>
    <w:rsid w:val="00D07F6D"/>
    <w:pPr>
      <w:jc w:val="center"/>
    </w:pPr>
    <w:rPr>
      <w:noProof/>
    </w:rPr>
  </w:style>
  <w:style w:type="character" w:customStyle="1" w:styleId="EndNoteBibliographyTitleChar">
    <w:name w:val="EndNote Bibliography Title Char"/>
    <w:basedOn w:val="DefaultParagraphFont"/>
    <w:link w:val="EndNoteBibliographyTitle"/>
    <w:rsid w:val="00D07F6D"/>
    <w:rPr>
      <w:noProof/>
      <w:sz w:val="24"/>
      <w:szCs w:val="24"/>
    </w:rPr>
  </w:style>
  <w:style w:type="paragraph" w:customStyle="1" w:styleId="EndNoteBibliography">
    <w:name w:val="EndNote Bibliography"/>
    <w:basedOn w:val="Normal"/>
    <w:link w:val="EndNoteBibliographyChar"/>
    <w:rsid w:val="00D07F6D"/>
    <w:rPr>
      <w:noProof/>
    </w:rPr>
  </w:style>
  <w:style w:type="character" w:customStyle="1" w:styleId="EndNoteBibliographyChar">
    <w:name w:val="EndNote Bibliography Char"/>
    <w:basedOn w:val="DefaultParagraphFont"/>
    <w:link w:val="EndNoteBibliography"/>
    <w:rsid w:val="00D07F6D"/>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ongyihe@medmail.com.cn" TargetMode="External"/><Relationship Id="rId4" Type="http://schemas.openxmlformats.org/officeDocument/2006/relationships/hyperlink" Target="mailto:Schrodi@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B4BA9C22.dotm</Template>
  <TotalTime>58</TotalTime>
  <Pages>6</Pages>
  <Words>2677</Words>
  <Characters>15264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17906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14</cp:revision>
  <dcterms:created xsi:type="dcterms:W3CDTF">2019-06-21T19:46:00Z</dcterms:created>
  <dcterms:modified xsi:type="dcterms:W3CDTF">2019-06-21T23:59:00Z</dcterms:modified>
</cp:coreProperties>
</file>