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1F" w:rsidRPr="00535C9C" w:rsidRDefault="00440A1F" w:rsidP="00535C9C">
      <w:pPr>
        <w:spacing w:line="480" w:lineRule="auto"/>
        <w:rPr>
          <w:rFonts w:ascii="Arial" w:hAnsi="Arial" w:cs="Arial"/>
          <w:sz w:val="22"/>
          <w:szCs w:val="22"/>
        </w:rPr>
      </w:pPr>
      <w:r w:rsidRPr="00535C9C">
        <w:rPr>
          <w:rFonts w:ascii="Arial" w:hAnsi="Arial" w:cs="Arial"/>
          <w:sz w:val="22"/>
          <w:szCs w:val="22"/>
        </w:rPr>
        <w:t>Genetics in precision medicine of rheumatoid arthritis: S</w:t>
      </w:r>
      <w:r w:rsidRPr="00440A1F">
        <w:rPr>
          <w:rFonts w:ascii="Arial" w:hAnsi="Arial" w:cs="Arial"/>
          <w:sz w:val="22"/>
          <w:szCs w:val="22"/>
        </w:rPr>
        <w:t xml:space="preserve">usceptibility, </w:t>
      </w:r>
      <w:r w:rsidRPr="00535C9C">
        <w:rPr>
          <w:rFonts w:ascii="Arial" w:hAnsi="Arial" w:cs="Arial"/>
          <w:sz w:val="22"/>
          <w:szCs w:val="22"/>
        </w:rPr>
        <w:t>Pathogenesis</w:t>
      </w:r>
      <w:r w:rsidRPr="00440A1F">
        <w:rPr>
          <w:rFonts w:ascii="Arial" w:hAnsi="Arial" w:cs="Arial"/>
          <w:sz w:val="22"/>
          <w:szCs w:val="22"/>
        </w:rPr>
        <w:t xml:space="preserve"> and </w:t>
      </w:r>
      <w:r w:rsidRPr="00535C9C">
        <w:rPr>
          <w:rFonts w:ascii="Arial" w:hAnsi="Arial" w:cs="Arial"/>
          <w:sz w:val="22"/>
          <w:szCs w:val="22"/>
        </w:rPr>
        <w:t>Pharmacology</w:t>
      </w:r>
    </w:p>
    <w:p w:rsidR="00535C9C" w:rsidRPr="00535C9C" w:rsidRDefault="00535C9C" w:rsidP="00535C9C">
      <w:pPr>
        <w:spacing w:line="480" w:lineRule="auto"/>
        <w:rPr>
          <w:rFonts w:ascii="Arial" w:hAnsi="Arial" w:cs="Arial"/>
          <w:sz w:val="22"/>
          <w:szCs w:val="22"/>
        </w:rPr>
      </w:pPr>
    </w:p>
    <w:p w:rsidR="00E23976" w:rsidRPr="00535C9C" w:rsidRDefault="002D2FD2" w:rsidP="00535C9C">
      <w:pPr>
        <w:spacing w:line="480" w:lineRule="auto"/>
        <w:rPr>
          <w:rFonts w:ascii="Arial" w:hAnsi="Arial" w:cs="Arial"/>
          <w:sz w:val="22"/>
          <w:szCs w:val="22"/>
          <w:vertAlign w:val="superscript"/>
        </w:rPr>
      </w:pPr>
      <w:r w:rsidRPr="00535C9C">
        <w:rPr>
          <w:rFonts w:ascii="Arial" w:hAnsi="Arial" w:cs="Arial"/>
          <w:sz w:val="22"/>
          <w:szCs w:val="22"/>
        </w:rPr>
        <w:t>Shicheng Guo</w:t>
      </w:r>
      <w:r w:rsidR="00BB4832" w:rsidRPr="00535C9C">
        <w:rPr>
          <w:rFonts w:ascii="Arial" w:hAnsi="Arial" w:cs="Arial"/>
          <w:sz w:val="22"/>
          <w:szCs w:val="22"/>
          <w:vertAlign w:val="superscript"/>
        </w:rPr>
        <w:t>1</w:t>
      </w:r>
      <w:r w:rsidR="003F693F" w:rsidRPr="00535C9C">
        <w:rPr>
          <w:rFonts w:ascii="Arial" w:hAnsi="Arial" w:cs="Arial"/>
          <w:sz w:val="22"/>
          <w:szCs w:val="22"/>
          <w:vertAlign w:val="superscript"/>
        </w:rPr>
        <w:t>#</w:t>
      </w:r>
      <w:r w:rsidRPr="00535C9C">
        <w:rPr>
          <w:rFonts w:ascii="Arial" w:hAnsi="Arial" w:cs="Arial"/>
          <w:sz w:val="22"/>
          <w:szCs w:val="22"/>
        </w:rPr>
        <w:t>, Cen Chang</w:t>
      </w:r>
      <w:r w:rsidR="00BB4832" w:rsidRPr="00535C9C">
        <w:rPr>
          <w:rFonts w:ascii="Arial" w:hAnsi="Arial" w:cs="Arial"/>
          <w:sz w:val="22"/>
          <w:szCs w:val="22"/>
          <w:vertAlign w:val="superscript"/>
        </w:rPr>
        <w:t>2</w:t>
      </w:r>
      <w:r w:rsidR="00D01A5E" w:rsidRPr="00535C9C">
        <w:rPr>
          <w:rFonts w:ascii="Arial" w:hAnsi="Arial" w:cs="Arial"/>
          <w:sz w:val="22"/>
          <w:szCs w:val="22"/>
          <w:vertAlign w:val="superscript"/>
        </w:rPr>
        <w:t>, 3, 4</w:t>
      </w:r>
      <w:r w:rsidR="003F693F" w:rsidRPr="00535C9C">
        <w:rPr>
          <w:rFonts w:ascii="Arial" w:hAnsi="Arial" w:cs="Arial"/>
          <w:sz w:val="22"/>
          <w:szCs w:val="22"/>
          <w:vertAlign w:val="superscript"/>
        </w:rPr>
        <w:t>#</w:t>
      </w:r>
      <w:r w:rsidRPr="00535C9C">
        <w:rPr>
          <w:rFonts w:ascii="Arial" w:hAnsi="Arial" w:cs="Arial"/>
          <w:sz w:val="22"/>
          <w:szCs w:val="22"/>
        </w:rPr>
        <w:t xml:space="preserve">, </w:t>
      </w:r>
      <w:proofErr w:type="spellStart"/>
      <w:r w:rsidR="00AD5B39" w:rsidRPr="00535C9C">
        <w:rPr>
          <w:rFonts w:ascii="Arial" w:hAnsi="Arial" w:cs="Arial"/>
          <w:sz w:val="22"/>
          <w:szCs w:val="22"/>
        </w:rPr>
        <w:t>Lingxia</w:t>
      </w:r>
      <w:proofErr w:type="spellEnd"/>
      <w:r w:rsidR="00AD5B39" w:rsidRPr="00535C9C">
        <w:rPr>
          <w:rFonts w:ascii="Arial" w:hAnsi="Arial" w:cs="Arial"/>
          <w:sz w:val="22"/>
          <w:szCs w:val="22"/>
        </w:rPr>
        <w:t xml:space="preserve"> Xu</w:t>
      </w:r>
      <w:r w:rsidR="00AD5B39" w:rsidRPr="00535C9C">
        <w:rPr>
          <w:rFonts w:ascii="Arial" w:hAnsi="Arial" w:cs="Arial"/>
          <w:sz w:val="22"/>
          <w:szCs w:val="22"/>
          <w:vertAlign w:val="superscript"/>
        </w:rPr>
        <w:t>2,3,4</w:t>
      </w:r>
      <w:r w:rsidR="00D07B4F">
        <w:rPr>
          <w:rFonts w:ascii="Arial" w:hAnsi="Arial" w:cs="Arial"/>
          <w:sz w:val="22"/>
          <w:szCs w:val="22"/>
          <w:vertAlign w:val="superscript"/>
        </w:rPr>
        <w:t>#</w:t>
      </w:r>
      <w:r w:rsidR="00AD5B39" w:rsidRPr="00535C9C">
        <w:rPr>
          <w:rFonts w:ascii="Arial" w:hAnsi="Arial" w:cs="Arial"/>
          <w:sz w:val="22"/>
          <w:szCs w:val="22"/>
        </w:rPr>
        <w:t xml:space="preserve">, </w:t>
      </w:r>
      <w:r w:rsidR="00BB4832" w:rsidRPr="00535C9C">
        <w:rPr>
          <w:rFonts w:ascii="Arial" w:hAnsi="Arial" w:cs="Arial"/>
          <w:sz w:val="22"/>
          <w:szCs w:val="22"/>
        </w:rPr>
        <w:t>Miriam Shelef</w:t>
      </w:r>
      <w:r w:rsidR="002B2916" w:rsidRPr="00535C9C">
        <w:rPr>
          <w:rFonts w:ascii="Arial" w:hAnsi="Arial" w:cs="Arial"/>
          <w:sz w:val="22"/>
          <w:szCs w:val="22"/>
          <w:vertAlign w:val="superscript"/>
        </w:rPr>
        <w:t>5</w:t>
      </w:r>
      <w:r w:rsidR="00D01A5E" w:rsidRPr="00535C9C">
        <w:rPr>
          <w:rFonts w:ascii="Arial" w:hAnsi="Arial" w:cs="Arial"/>
          <w:sz w:val="22"/>
          <w:szCs w:val="22"/>
          <w:vertAlign w:val="superscript"/>
        </w:rPr>
        <w:t>, 6</w:t>
      </w:r>
      <w:r w:rsidR="00BB4832" w:rsidRPr="00535C9C">
        <w:rPr>
          <w:rFonts w:ascii="Arial" w:hAnsi="Arial" w:cs="Arial"/>
          <w:sz w:val="22"/>
          <w:szCs w:val="22"/>
        </w:rPr>
        <w:t>,</w:t>
      </w:r>
      <w:r w:rsidR="00BB4832" w:rsidRPr="00535C9C">
        <w:rPr>
          <w:rFonts w:ascii="Arial" w:hAnsi="Arial" w:cs="Arial"/>
          <w:color w:val="000000"/>
          <w:sz w:val="18"/>
          <w:szCs w:val="18"/>
          <w:shd w:val="clear" w:color="auto" w:fill="FFFFFF"/>
        </w:rPr>
        <w:t xml:space="preserve"> </w:t>
      </w:r>
      <w:r w:rsidRPr="00535C9C">
        <w:rPr>
          <w:rFonts w:ascii="Arial" w:hAnsi="Arial" w:cs="Arial"/>
          <w:sz w:val="22"/>
          <w:szCs w:val="22"/>
        </w:rPr>
        <w:t>Steven J. Schrodi</w:t>
      </w:r>
      <w:r w:rsidR="00BB4832" w:rsidRPr="00535C9C">
        <w:rPr>
          <w:rFonts w:ascii="Arial" w:hAnsi="Arial" w:cs="Arial"/>
          <w:sz w:val="22"/>
          <w:szCs w:val="22"/>
          <w:vertAlign w:val="superscript"/>
        </w:rPr>
        <w:t>1</w:t>
      </w:r>
      <w:r w:rsidR="00D01A5E" w:rsidRPr="00535C9C">
        <w:rPr>
          <w:rFonts w:ascii="Arial" w:hAnsi="Arial" w:cs="Arial"/>
          <w:sz w:val="22"/>
          <w:szCs w:val="22"/>
          <w:vertAlign w:val="superscript"/>
        </w:rPr>
        <w:t>, 7</w:t>
      </w:r>
      <w:r w:rsidRPr="00535C9C">
        <w:rPr>
          <w:rFonts w:ascii="Arial" w:hAnsi="Arial" w:cs="Arial"/>
          <w:sz w:val="22"/>
          <w:szCs w:val="22"/>
        </w:rPr>
        <w:t xml:space="preserve">, </w:t>
      </w:r>
      <w:proofErr w:type="spellStart"/>
      <w:r w:rsidRPr="00535C9C">
        <w:rPr>
          <w:rFonts w:ascii="Arial" w:hAnsi="Arial" w:cs="Arial"/>
          <w:sz w:val="22"/>
          <w:szCs w:val="22"/>
        </w:rPr>
        <w:t>Dongyi</w:t>
      </w:r>
      <w:proofErr w:type="spellEnd"/>
      <w:r w:rsidRPr="00535C9C">
        <w:rPr>
          <w:rFonts w:ascii="Arial" w:hAnsi="Arial" w:cs="Arial"/>
          <w:sz w:val="22"/>
          <w:szCs w:val="22"/>
        </w:rPr>
        <w:t xml:space="preserve"> He</w:t>
      </w:r>
      <w:r w:rsidR="00BB4832" w:rsidRPr="00535C9C">
        <w:rPr>
          <w:rFonts w:ascii="Arial" w:hAnsi="Arial" w:cs="Arial"/>
          <w:sz w:val="22"/>
          <w:szCs w:val="22"/>
          <w:vertAlign w:val="superscript"/>
        </w:rPr>
        <w:t>2</w:t>
      </w:r>
      <w:r w:rsidR="00D01A5E" w:rsidRPr="00535C9C">
        <w:rPr>
          <w:rFonts w:ascii="Arial" w:hAnsi="Arial" w:cs="Arial"/>
          <w:sz w:val="22"/>
          <w:szCs w:val="22"/>
          <w:vertAlign w:val="superscript"/>
        </w:rPr>
        <w:t>, 3</w:t>
      </w:r>
    </w:p>
    <w:p w:rsidR="00D01A5E" w:rsidRPr="00535C9C" w:rsidRDefault="00D01A5E" w:rsidP="00535C9C">
      <w:pPr>
        <w:spacing w:line="480" w:lineRule="auto"/>
        <w:rPr>
          <w:rFonts w:ascii="Arial" w:hAnsi="Arial" w:cs="Arial"/>
          <w:sz w:val="22"/>
          <w:szCs w:val="22"/>
        </w:rPr>
      </w:pPr>
    </w:p>
    <w:p w:rsidR="002B2916" w:rsidRPr="00535C9C" w:rsidRDefault="002B2916" w:rsidP="00535C9C">
      <w:pPr>
        <w:shd w:val="clear" w:color="auto" w:fill="FFFFFF"/>
        <w:spacing w:line="480" w:lineRule="auto"/>
        <w:rPr>
          <w:rFonts w:ascii="Arial" w:hAnsi="Arial" w:cs="Arial"/>
          <w:sz w:val="22"/>
        </w:rPr>
      </w:pPr>
      <w:r w:rsidRPr="00535C9C">
        <w:rPr>
          <w:rFonts w:ascii="Arial" w:hAnsi="Arial" w:cs="Arial"/>
          <w:sz w:val="22"/>
        </w:rPr>
        <w:t>1</w:t>
      </w:r>
      <w:r w:rsidR="00D01A5E" w:rsidRPr="00535C9C">
        <w:rPr>
          <w:rFonts w:ascii="Arial" w:hAnsi="Arial" w:cs="Arial"/>
          <w:sz w:val="22"/>
        </w:rPr>
        <w:t>, Center</w:t>
      </w:r>
      <w:r w:rsidRPr="00535C9C">
        <w:rPr>
          <w:rFonts w:ascii="Arial" w:hAnsi="Arial" w:cs="Arial"/>
          <w:sz w:val="22"/>
        </w:rPr>
        <w:t xml:space="preserve"> for Precision Medicine Research, Marshfield Clinic Research Institute, Marshfield, WI, 54449 USA</w:t>
      </w:r>
    </w:p>
    <w:p w:rsidR="002B2916" w:rsidRPr="00535C9C" w:rsidRDefault="002B2916" w:rsidP="00535C9C">
      <w:pPr>
        <w:shd w:val="clear" w:color="auto" w:fill="FFFFFF"/>
        <w:spacing w:line="480" w:lineRule="auto"/>
        <w:rPr>
          <w:rFonts w:ascii="Arial" w:hAnsi="Arial" w:cs="Arial"/>
          <w:sz w:val="22"/>
        </w:rPr>
      </w:pPr>
      <w:r w:rsidRPr="00535C9C">
        <w:rPr>
          <w:rFonts w:ascii="Arial" w:hAnsi="Arial" w:cs="Arial"/>
          <w:sz w:val="22"/>
        </w:rPr>
        <w:t xml:space="preserve">2, Department of Rheumatology, Shanghai </w:t>
      </w:r>
      <w:proofErr w:type="spellStart"/>
      <w:r w:rsidRPr="00535C9C">
        <w:rPr>
          <w:rFonts w:ascii="Arial" w:hAnsi="Arial" w:cs="Arial"/>
          <w:sz w:val="22"/>
        </w:rPr>
        <w:t>Guanghua</w:t>
      </w:r>
      <w:proofErr w:type="spellEnd"/>
      <w:r w:rsidRPr="00535C9C">
        <w:rPr>
          <w:rFonts w:ascii="Arial" w:hAnsi="Arial" w:cs="Arial"/>
          <w:sz w:val="22"/>
        </w:rPr>
        <w:t xml:space="preserve"> Hospital of Integrated Traditional and Western Medicine, Shanghai 200052, China</w:t>
      </w:r>
    </w:p>
    <w:p w:rsidR="002B2916" w:rsidRPr="00535C9C" w:rsidRDefault="002B2916" w:rsidP="00535C9C">
      <w:pPr>
        <w:shd w:val="clear" w:color="auto" w:fill="FFFFFF"/>
        <w:spacing w:line="480" w:lineRule="auto"/>
        <w:rPr>
          <w:rFonts w:ascii="Arial" w:hAnsi="Arial" w:cs="Arial"/>
          <w:sz w:val="22"/>
        </w:rPr>
      </w:pPr>
      <w:r w:rsidRPr="00535C9C">
        <w:rPr>
          <w:rFonts w:ascii="Arial" w:hAnsi="Arial" w:cs="Arial"/>
          <w:sz w:val="22"/>
        </w:rPr>
        <w:t>3, Arthritis Institute of integrated Traditional and Western medicine, Shanghai Chinese Medicine Research Institute, Shanghai 200052, China</w:t>
      </w:r>
    </w:p>
    <w:p w:rsidR="002B37B5" w:rsidRPr="00535C9C" w:rsidRDefault="002B2916" w:rsidP="00535C9C">
      <w:pPr>
        <w:shd w:val="clear" w:color="auto" w:fill="FFFFFF"/>
        <w:spacing w:line="480" w:lineRule="auto"/>
        <w:rPr>
          <w:rFonts w:ascii="Arial" w:hAnsi="Arial" w:cs="Arial"/>
          <w:sz w:val="22"/>
        </w:rPr>
      </w:pPr>
      <w:r w:rsidRPr="00535C9C">
        <w:rPr>
          <w:rFonts w:ascii="Arial" w:hAnsi="Arial" w:cs="Arial"/>
          <w:sz w:val="22"/>
        </w:rPr>
        <w:t xml:space="preserve">4,School of </w:t>
      </w:r>
      <w:bookmarkStart w:id="0" w:name="_GoBack"/>
      <w:r w:rsidRPr="00BA5391">
        <w:rPr>
          <w:rFonts w:ascii="Arial" w:hAnsi="Arial" w:cs="Arial"/>
          <w:color w:val="FF0000"/>
          <w:sz w:val="22"/>
        </w:rPr>
        <w:t>Pharmacy</w:t>
      </w:r>
      <w:bookmarkEnd w:id="0"/>
      <w:r w:rsidRPr="00535C9C">
        <w:rPr>
          <w:rFonts w:ascii="Arial" w:hAnsi="Arial" w:cs="Arial"/>
          <w:sz w:val="22"/>
        </w:rPr>
        <w:t xml:space="preserve">, Shanghai University of Traditional Chinese Medicine, 1200 </w:t>
      </w:r>
      <w:proofErr w:type="spellStart"/>
      <w:r w:rsidRPr="00535C9C">
        <w:rPr>
          <w:rFonts w:ascii="Arial" w:hAnsi="Arial" w:cs="Arial"/>
          <w:sz w:val="22"/>
        </w:rPr>
        <w:t>Cailun</w:t>
      </w:r>
      <w:proofErr w:type="spellEnd"/>
      <w:r w:rsidRPr="00535C9C">
        <w:rPr>
          <w:rFonts w:ascii="Arial" w:hAnsi="Arial" w:cs="Arial"/>
          <w:sz w:val="22"/>
        </w:rPr>
        <w:t xml:space="preserve"> Road, Shanghai 201203. China.</w:t>
      </w:r>
    </w:p>
    <w:p w:rsidR="002B2916" w:rsidRPr="00535C9C" w:rsidRDefault="002B2916" w:rsidP="00535C9C">
      <w:pPr>
        <w:shd w:val="clear" w:color="auto" w:fill="FFFFFF"/>
        <w:spacing w:line="480" w:lineRule="auto"/>
        <w:rPr>
          <w:rFonts w:ascii="Arial" w:hAnsi="Arial" w:cs="Arial"/>
          <w:sz w:val="22"/>
        </w:rPr>
      </w:pPr>
      <w:r w:rsidRPr="00535C9C">
        <w:rPr>
          <w:rFonts w:ascii="Arial" w:hAnsi="Arial" w:cs="Arial"/>
          <w:sz w:val="22"/>
        </w:rPr>
        <w:t>5, Department of Medicine, University of Wisconsin-Madison, Madison, Wisconsin, United States of America.</w:t>
      </w:r>
    </w:p>
    <w:p w:rsidR="002B2916" w:rsidRPr="00535C9C" w:rsidRDefault="002B2916" w:rsidP="00535C9C">
      <w:pPr>
        <w:shd w:val="clear" w:color="auto" w:fill="FFFFFF"/>
        <w:spacing w:line="480" w:lineRule="auto"/>
        <w:rPr>
          <w:rFonts w:ascii="Arial" w:hAnsi="Arial" w:cs="Arial"/>
          <w:sz w:val="22"/>
        </w:rPr>
      </w:pPr>
      <w:r w:rsidRPr="00535C9C">
        <w:rPr>
          <w:rFonts w:ascii="Arial" w:hAnsi="Arial" w:cs="Arial"/>
          <w:sz w:val="22"/>
        </w:rPr>
        <w:t>6, William S. Middleton Memorial Veterans Hospital, Madison, Wisconsin, United States of America.</w:t>
      </w:r>
    </w:p>
    <w:p w:rsidR="002B2916" w:rsidRPr="00535C9C" w:rsidRDefault="002B2916" w:rsidP="00535C9C">
      <w:pPr>
        <w:shd w:val="clear" w:color="auto" w:fill="FFFFFF"/>
        <w:spacing w:line="480" w:lineRule="auto"/>
        <w:rPr>
          <w:rFonts w:ascii="Arial" w:hAnsi="Arial" w:cs="Arial"/>
          <w:sz w:val="22"/>
        </w:rPr>
      </w:pPr>
      <w:r w:rsidRPr="00535C9C">
        <w:rPr>
          <w:rFonts w:ascii="Arial" w:hAnsi="Arial" w:cs="Arial"/>
          <w:sz w:val="22"/>
        </w:rPr>
        <w:t>7</w:t>
      </w:r>
      <w:r w:rsidR="00D01A5E" w:rsidRPr="00535C9C">
        <w:rPr>
          <w:rFonts w:ascii="Arial" w:hAnsi="Arial" w:cs="Arial"/>
          <w:sz w:val="22"/>
        </w:rPr>
        <w:t>, Computation</w:t>
      </w:r>
      <w:r w:rsidRPr="00535C9C">
        <w:rPr>
          <w:rFonts w:ascii="Arial" w:hAnsi="Arial" w:cs="Arial"/>
          <w:sz w:val="22"/>
        </w:rPr>
        <w:t xml:space="preserve"> and Informatics in Biology and Medicine, University of Wisconsin-Madison, Madison, WI, USA</w:t>
      </w:r>
    </w:p>
    <w:p w:rsidR="00535C9C" w:rsidRPr="00535C9C" w:rsidRDefault="00535C9C" w:rsidP="002B2916">
      <w:pPr>
        <w:shd w:val="clear" w:color="auto" w:fill="FFFFFF"/>
        <w:rPr>
          <w:rFonts w:ascii="Arial" w:hAnsi="Arial" w:cs="Arial"/>
          <w:sz w:val="22"/>
        </w:rPr>
      </w:pPr>
    </w:p>
    <w:p w:rsidR="00535C9C" w:rsidRPr="00535C9C" w:rsidRDefault="00535C9C" w:rsidP="00535C9C">
      <w:pPr>
        <w:jc w:val="both"/>
        <w:rPr>
          <w:rFonts w:ascii="Arial" w:hAnsi="Arial" w:cs="Arial"/>
          <w:sz w:val="22"/>
          <w:szCs w:val="22"/>
        </w:rPr>
      </w:pPr>
    </w:p>
    <w:p w:rsidR="00535C9C" w:rsidRPr="00535C9C" w:rsidRDefault="00535C9C" w:rsidP="00535C9C">
      <w:pPr>
        <w:spacing w:line="480" w:lineRule="auto"/>
        <w:jc w:val="both"/>
        <w:rPr>
          <w:rFonts w:ascii="Arial" w:hAnsi="Arial" w:cs="Arial"/>
          <w:sz w:val="22"/>
          <w:szCs w:val="22"/>
        </w:rPr>
      </w:pPr>
      <w:r w:rsidRPr="00535C9C">
        <w:rPr>
          <w:rFonts w:ascii="Arial" w:hAnsi="Arial" w:cs="Arial"/>
          <w:sz w:val="22"/>
          <w:szCs w:val="22"/>
        </w:rPr>
        <w:t>Manuscript Type:  Review</w:t>
      </w:r>
    </w:p>
    <w:p w:rsidR="004B585C" w:rsidRDefault="004B585C" w:rsidP="004B585C">
      <w:pPr>
        <w:spacing w:line="480" w:lineRule="auto"/>
        <w:jc w:val="both"/>
        <w:rPr>
          <w:rFonts w:ascii="Arial" w:hAnsi="Arial" w:cs="Arial"/>
          <w:sz w:val="22"/>
          <w:szCs w:val="22"/>
        </w:rPr>
      </w:pPr>
      <w:r>
        <w:rPr>
          <w:rFonts w:ascii="Arial" w:hAnsi="Arial" w:cs="Arial"/>
          <w:sz w:val="22"/>
          <w:szCs w:val="22"/>
        </w:rPr>
        <w:t>Dr. Shicheng Guo, Dr. Cen Chang</w:t>
      </w:r>
      <w:r>
        <w:rPr>
          <w:rFonts w:ascii="Arial" w:hAnsi="Arial" w:cs="Arial"/>
          <w:sz w:val="22"/>
          <w:szCs w:val="22"/>
        </w:rPr>
        <w:t xml:space="preserve"> </w:t>
      </w:r>
      <w:r>
        <w:rPr>
          <w:rFonts w:ascii="Arial" w:hAnsi="Arial" w:cs="Arial"/>
          <w:sz w:val="22"/>
          <w:szCs w:val="22"/>
        </w:rPr>
        <w:t xml:space="preserve">and Dr. </w:t>
      </w:r>
      <w:proofErr w:type="spellStart"/>
      <w:r>
        <w:rPr>
          <w:rFonts w:ascii="Arial" w:hAnsi="Arial" w:cs="Arial"/>
          <w:sz w:val="22"/>
          <w:szCs w:val="22"/>
        </w:rPr>
        <w:t>Lingxia</w:t>
      </w:r>
      <w:proofErr w:type="spellEnd"/>
      <w:r>
        <w:rPr>
          <w:rFonts w:ascii="Arial" w:hAnsi="Arial" w:cs="Arial"/>
          <w:sz w:val="22"/>
          <w:szCs w:val="22"/>
        </w:rPr>
        <w:t xml:space="preserve"> Xu contributed equally to the manuscript. </w:t>
      </w:r>
    </w:p>
    <w:p w:rsidR="00535C9C" w:rsidRPr="00535C9C" w:rsidRDefault="00535C9C" w:rsidP="00535C9C">
      <w:pPr>
        <w:spacing w:line="480" w:lineRule="auto"/>
        <w:jc w:val="both"/>
        <w:rPr>
          <w:rFonts w:ascii="Arial" w:hAnsi="Arial" w:cs="Arial"/>
          <w:sz w:val="22"/>
          <w:szCs w:val="22"/>
        </w:rPr>
      </w:pPr>
    </w:p>
    <w:p w:rsidR="00535C9C" w:rsidRPr="00535C9C" w:rsidRDefault="00535C9C" w:rsidP="00535C9C">
      <w:pPr>
        <w:jc w:val="both"/>
        <w:rPr>
          <w:rFonts w:ascii="Arial" w:hAnsi="Arial" w:cs="Arial"/>
          <w:sz w:val="22"/>
          <w:szCs w:val="22"/>
        </w:rPr>
      </w:pPr>
      <w:r w:rsidRPr="00535C9C">
        <w:rPr>
          <w:rFonts w:ascii="Arial" w:hAnsi="Arial" w:cs="Arial"/>
          <w:sz w:val="22"/>
          <w:szCs w:val="22"/>
        </w:rPr>
        <w:t>*Correspondence:</w:t>
      </w:r>
    </w:p>
    <w:p w:rsidR="00535C9C" w:rsidRPr="00535C9C" w:rsidRDefault="00535C9C" w:rsidP="00535C9C">
      <w:pPr>
        <w:jc w:val="both"/>
        <w:rPr>
          <w:rFonts w:ascii="Arial" w:hAnsi="Arial" w:cs="Arial"/>
          <w:sz w:val="22"/>
          <w:szCs w:val="22"/>
        </w:rPr>
      </w:pPr>
      <w:r w:rsidRPr="00535C9C">
        <w:rPr>
          <w:rFonts w:ascii="Arial" w:hAnsi="Arial" w:cs="Arial"/>
          <w:sz w:val="22"/>
          <w:szCs w:val="22"/>
        </w:rPr>
        <w:t>Steven J. Schrodi, Ph.D.</w:t>
      </w:r>
    </w:p>
    <w:p w:rsidR="00535C9C" w:rsidRPr="00535C9C" w:rsidRDefault="00535C9C" w:rsidP="00535C9C">
      <w:pPr>
        <w:jc w:val="both"/>
        <w:rPr>
          <w:rFonts w:ascii="Arial" w:hAnsi="Arial" w:cs="Arial"/>
          <w:sz w:val="22"/>
          <w:szCs w:val="22"/>
        </w:rPr>
      </w:pPr>
      <w:r w:rsidRPr="00535C9C">
        <w:rPr>
          <w:rFonts w:ascii="Arial" w:hAnsi="Arial" w:cs="Arial"/>
          <w:sz w:val="22"/>
          <w:szCs w:val="22"/>
        </w:rPr>
        <w:t>Center for Human Genetics</w:t>
      </w:r>
    </w:p>
    <w:p w:rsidR="00535C9C" w:rsidRPr="00535C9C" w:rsidRDefault="00535C9C" w:rsidP="00535C9C">
      <w:pPr>
        <w:jc w:val="both"/>
        <w:rPr>
          <w:rFonts w:ascii="Arial" w:hAnsi="Arial" w:cs="Arial"/>
          <w:sz w:val="22"/>
          <w:szCs w:val="22"/>
        </w:rPr>
      </w:pPr>
      <w:r w:rsidRPr="00535C9C">
        <w:rPr>
          <w:rFonts w:ascii="Arial" w:hAnsi="Arial" w:cs="Arial"/>
          <w:sz w:val="22"/>
          <w:szCs w:val="22"/>
        </w:rPr>
        <w:t>Marshfield Clinic Research Institute</w:t>
      </w:r>
    </w:p>
    <w:p w:rsidR="00535C9C" w:rsidRPr="00535C9C" w:rsidRDefault="00535C9C" w:rsidP="00535C9C">
      <w:pPr>
        <w:jc w:val="both"/>
        <w:rPr>
          <w:rFonts w:ascii="Arial" w:hAnsi="Arial" w:cs="Arial"/>
          <w:sz w:val="22"/>
          <w:szCs w:val="22"/>
        </w:rPr>
      </w:pPr>
      <w:r w:rsidRPr="00535C9C">
        <w:rPr>
          <w:rFonts w:ascii="Arial" w:hAnsi="Arial" w:cs="Arial"/>
          <w:sz w:val="22"/>
          <w:szCs w:val="22"/>
        </w:rPr>
        <w:t>1000 N Oak Ave--MLR</w:t>
      </w:r>
    </w:p>
    <w:p w:rsidR="00535C9C" w:rsidRPr="00535C9C" w:rsidRDefault="00535C9C" w:rsidP="00535C9C">
      <w:pPr>
        <w:jc w:val="both"/>
        <w:rPr>
          <w:rFonts w:ascii="Arial" w:hAnsi="Arial" w:cs="Arial"/>
          <w:sz w:val="22"/>
          <w:szCs w:val="22"/>
        </w:rPr>
      </w:pPr>
      <w:r w:rsidRPr="00535C9C">
        <w:rPr>
          <w:rFonts w:ascii="Arial" w:hAnsi="Arial" w:cs="Arial"/>
          <w:sz w:val="22"/>
          <w:szCs w:val="22"/>
        </w:rPr>
        <w:t>Marshfield, WI 54449</w:t>
      </w:r>
    </w:p>
    <w:p w:rsidR="00535C9C" w:rsidRPr="00535C9C" w:rsidRDefault="00535C9C" w:rsidP="00535C9C">
      <w:pPr>
        <w:jc w:val="both"/>
        <w:rPr>
          <w:rFonts w:ascii="Arial" w:hAnsi="Arial" w:cs="Arial"/>
          <w:sz w:val="22"/>
          <w:szCs w:val="22"/>
        </w:rPr>
      </w:pPr>
      <w:r w:rsidRPr="00535C9C">
        <w:rPr>
          <w:rFonts w:ascii="Arial" w:hAnsi="Arial" w:cs="Arial"/>
          <w:sz w:val="22"/>
          <w:szCs w:val="22"/>
        </w:rPr>
        <w:t>Tel: 715-221-6443</w:t>
      </w:r>
    </w:p>
    <w:p w:rsidR="00535C9C" w:rsidRPr="00535C9C" w:rsidRDefault="00535C9C" w:rsidP="00535C9C">
      <w:pPr>
        <w:jc w:val="both"/>
        <w:rPr>
          <w:rStyle w:val="Hyperlink"/>
          <w:rFonts w:ascii="Arial" w:eastAsiaTheme="majorEastAsia" w:hAnsi="Arial" w:cs="Arial"/>
          <w:sz w:val="22"/>
          <w:szCs w:val="22"/>
        </w:rPr>
      </w:pPr>
      <w:r w:rsidRPr="00535C9C">
        <w:rPr>
          <w:rFonts w:ascii="Arial" w:hAnsi="Arial" w:cs="Arial"/>
          <w:sz w:val="22"/>
          <w:szCs w:val="22"/>
        </w:rPr>
        <w:t xml:space="preserve">Email: </w:t>
      </w:r>
      <w:hyperlink r:id="rId4" w:history="1">
        <w:r w:rsidRPr="00535C9C">
          <w:rPr>
            <w:rStyle w:val="Hyperlink"/>
            <w:rFonts w:ascii="Arial" w:eastAsiaTheme="majorEastAsia" w:hAnsi="Arial" w:cs="Arial"/>
            <w:sz w:val="22"/>
            <w:szCs w:val="22"/>
          </w:rPr>
          <w:t>Schrodi@wisc.edu</w:t>
        </w:r>
      </w:hyperlink>
    </w:p>
    <w:p w:rsidR="00535C9C" w:rsidRPr="00535C9C" w:rsidRDefault="00535C9C" w:rsidP="00535C9C">
      <w:pPr>
        <w:rPr>
          <w:rFonts w:ascii="Arial" w:hAnsi="Arial" w:cs="Arial"/>
          <w:sz w:val="22"/>
          <w:szCs w:val="22"/>
        </w:rPr>
      </w:pPr>
    </w:p>
    <w:p w:rsidR="00535C9C" w:rsidRPr="00535C9C" w:rsidRDefault="00535C9C" w:rsidP="00535C9C">
      <w:pPr>
        <w:jc w:val="both"/>
        <w:rPr>
          <w:rFonts w:ascii="Arial" w:hAnsi="Arial" w:cs="Arial"/>
          <w:sz w:val="22"/>
          <w:szCs w:val="22"/>
        </w:rPr>
      </w:pPr>
      <w:proofErr w:type="spellStart"/>
      <w:r w:rsidRPr="00535C9C">
        <w:rPr>
          <w:rFonts w:ascii="Arial" w:hAnsi="Arial" w:cs="Arial"/>
          <w:sz w:val="22"/>
          <w:szCs w:val="22"/>
        </w:rPr>
        <w:t>Dongyi</w:t>
      </w:r>
      <w:proofErr w:type="spellEnd"/>
      <w:r w:rsidRPr="00535C9C">
        <w:rPr>
          <w:rFonts w:ascii="Arial" w:hAnsi="Arial" w:cs="Arial"/>
          <w:sz w:val="22"/>
          <w:szCs w:val="22"/>
        </w:rPr>
        <w:t xml:space="preserve"> He, Ph.D.</w:t>
      </w:r>
    </w:p>
    <w:p w:rsidR="00535C9C" w:rsidRPr="00535C9C" w:rsidRDefault="00535C9C" w:rsidP="00535C9C">
      <w:pPr>
        <w:jc w:val="both"/>
        <w:rPr>
          <w:rFonts w:ascii="Arial" w:hAnsi="Arial" w:cs="Arial"/>
          <w:sz w:val="22"/>
          <w:szCs w:val="22"/>
        </w:rPr>
      </w:pPr>
      <w:r w:rsidRPr="00535C9C">
        <w:rPr>
          <w:rFonts w:ascii="Arial" w:hAnsi="Arial" w:cs="Arial"/>
          <w:sz w:val="22"/>
          <w:szCs w:val="22"/>
        </w:rPr>
        <w:t xml:space="preserve">Department of Rheumatology, </w:t>
      </w:r>
    </w:p>
    <w:p w:rsidR="00535C9C" w:rsidRPr="00535C9C" w:rsidRDefault="00535C9C" w:rsidP="00535C9C">
      <w:pPr>
        <w:jc w:val="both"/>
        <w:rPr>
          <w:rFonts w:ascii="Arial" w:hAnsi="Arial" w:cs="Arial"/>
          <w:sz w:val="22"/>
          <w:szCs w:val="22"/>
        </w:rPr>
      </w:pPr>
      <w:r w:rsidRPr="00535C9C">
        <w:rPr>
          <w:rFonts w:ascii="Arial" w:hAnsi="Arial" w:cs="Arial"/>
          <w:sz w:val="22"/>
          <w:szCs w:val="22"/>
        </w:rPr>
        <w:t xml:space="preserve">Shanghai </w:t>
      </w:r>
      <w:proofErr w:type="spellStart"/>
      <w:r w:rsidRPr="00535C9C">
        <w:rPr>
          <w:rFonts w:ascii="Arial" w:hAnsi="Arial" w:cs="Arial"/>
          <w:sz w:val="22"/>
          <w:szCs w:val="22"/>
        </w:rPr>
        <w:t>Guanghua</w:t>
      </w:r>
      <w:proofErr w:type="spellEnd"/>
      <w:r w:rsidRPr="00535C9C">
        <w:rPr>
          <w:rFonts w:ascii="Arial" w:hAnsi="Arial" w:cs="Arial"/>
          <w:sz w:val="22"/>
          <w:szCs w:val="22"/>
        </w:rPr>
        <w:t xml:space="preserve"> Hospital of Integrated Traditional and Western Medicine</w:t>
      </w:r>
    </w:p>
    <w:p w:rsidR="00535C9C" w:rsidRPr="00535C9C" w:rsidRDefault="00535C9C" w:rsidP="00535C9C">
      <w:pPr>
        <w:jc w:val="both"/>
        <w:rPr>
          <w:rFonts w:ascii="Arial" w:hAnsi="Arial" w:cs="Arial"/>
          <w:sz w:val="22"/>
          <w:szCs w:val="22"/>
        </w:rPr>
      </w:pPr>
      <w:r w:rsidRPr="00535C9C">
        <w:rPr>
          <w:rFonts w:ascii="Arial" w:hAnsi="Arial" w:cs="Arial"/>
          <w:sz w:val="22"/>
          <w:szCs w:val="22"/>
        </w:rPr>
        <w:t>Shanghai 200052, China</w:t>
      </w:r>
      <w:r w:rsidRPr="00535C9C">
        <w:rPr>
          <w:rFonts w:ascii="Arial" w:hAnsi="Arial" w:cs="Arial"/>
        </w:rPr>
        <w:t xml:space="preserve"> </w:t>
      </w:r>
    </w:p>
    <w:p w:rsidR="00535C9C" w:rsidRPr="00535C9C" w:rsidRDefault="00535C9C" w:rsidP="00535C9C">
      <w:pPr>
        <w:jc w:val="both"/>
        <w:rPr>
          <w:rFonts w:ascii="Arial" w:hAnsi="Arial" w:cs="Arial"/>
          <w:sz w:val="22"/>
          <w:szCs w:val="22"/>
        </w:rPr>
      </w:pPr>
      <w:r w:rsidRPr="00535C9C">
        <w:rPr>
          <w:rFonts w:ascii="Arial" w:hAnsi="Arial" w:cs="Arial"/>
          <w:sz w:val="22"/>
          <w:szCs w:val="22"/>
        </w:rPr>
        <w:t xml:space="preserve">Email: </w:t>
      </w:r>
      <w:hyperlink r:id="rId5" w:history="1">
        <w:r w:rsidRPr="00535C9C">
          <w:rPr>
            <w:rFonts w:ascii="Arial" w:hAnsi="Arial" w:cs="Arial"/>
            <w:sz w:val="22"/>
            <w:szCs w:val="22"/>
          </w:rPr>
          <w:t>dongyihe@medmail.com.cn</w:t>
        </w:r>
      </w:hyperlink>
    </w:p>
    <w:p w:rsidR="00535C9C" w:rsidRPr="00535C9C" w:rsidRDefault="00535C9C" w:rsidP="00535C9C">
      <w:pPr>
        <w:jc w:val="both"/>
        <w:rPr>
          <w:rFonts w:ascii="Arial" w:hAnsi="Arial" w:cs="Arial"/>
          <w:sz w:val="22"/>
          <w:szCs w:val="22"/>
        </w:rPr>
      </w:pPr>
    </w:p>
    <w:p w:rsidR="00535C9C" w:rsidRPr="00535C9C" w:rsidRDefault="00535C9C" w:rsidP="00535C9C">
      <w:pPr>
        <w:rPr>
          <w:rFonts w:ascii="Arial" w:hAnsi="Arial" w:cs="Arial"/>
          <w:sz w:val="22"/>
          <w:szCs w:val="22"/>
        </w:rPr>
      </w:pPr>
    </w:p>
    <w:p w:rsidR="00535C9C" w:rsidRPr="00535C9C" w:rsidRDefault="00535C9C" w:rsidP="00535C9C">
      <w:pPr>
        <w:rPr>
          <w:rFonts w:ascii="Arial" w:hAnsi="Arial" w:cs="Arial"/>
          <w:sz w:val="22"/>
          <w:szCs w:val="22"/>
        </w:rPr>
      </w:pPr>
    </w:p>
    <w:p w:rsidR="00535C9C" w:rsidRPr="00535C9C" w:rsidRDefault="00535C9C" w:rsidP="002B2916">
      <w:pPr>
        <w:shd w:val="clear" w:color="auto" w:fill="FFFFFF"/>
        <w:rPr>
          <w:rFonts w:ascii="Arial" w:hAnsi="Arial" w:cs="Arial"/>
          <w:sz w:val="22"/>
        </w:rPr>
      </w:pPr>
    </w:p>
    <w:p w:rsidR="00535C9C" w:rsidRPr="00535C9C" w:rsidRDefault="00535C9C" w:rsidP="002B2916">
      <w:pPr>
        <w:shd w:val="clear" w:color="auto" w:fill="FFFFFF"/>
        <w:rPr>
          <w:rFonts w:ascii="Arial" w:hAnsi="Arial" w:cs="Arial"/>
          <w:sz w:val="22"/>
        </w:rPr>
      </w:pPr>
    </w:p>
    <w:p w:rsidR="00535C9C" w:rsidRPr="00535C9C" w:rsidRDefault="00535C9C" w:rsidP="002B2916">
      <w:pPr>
        <w:shd w:val="clear" w:color="auto" w:fill="FFFFFF"/>
        <w:rPr>
          <w:rFonts w:ascii="Arial" w:hAnsi="Arial" w:cs="Arial"/>
          <w:sz w:val="22"/>
        </w:rPr>
      </w:pPr>
    </w:p>
    <w:p w:rsidR="00535C9C" w:rsidRPr="00535C9C" w:rsidRDefault="00535C9C" w:rsidP="002B2916">
      <w:pPr>
        <w:shd w:val="clear" w:color="auto" w:fill="FFFFFF"/>
        <w:rPr>
          <w:rFonts w:ascii="Arial" w:hAnsi="Arial" w:cs="Arial"/>
          <w:sz w:val="22"/>
        </w:rPr>
      </w:pPr>
    </w:p>
    <w:p w:rsidR="00D01A5E" w:rsidRPr="00535C9C" w:rsidRDefault="00D01A5E" w:rsidP="002B2916">
      <w:pPr>
        <w:rPr>
          <w:rFonts w:ascii="Arial" w:hAnsi="Arial" w:cs="Arial"/>
          <w:sz w:val="22"/>
          <w:szCs w:val="22"/>
        </w:rPr>
      </w:pPr>
    </w:p>
    <w:p w:rsidR="00E23976" w:rsidRPr="00535C9C" w:rsidRDefault="00E23976" w:rsidP="002B2916">
      <w:pPr>
        <w:rPr>
          <w:rFonts w:ascii="Arial" w:hAnsi="Arial" w:cs="Arial"/>
          <w:sz w:val="22"/>
          <w:szCs w:val="22"/>
        </w:rPr>
      </w:pPr>
      <w:r w:rsidRPr="00535C9C">
        <w:rPr>
          <w:rFonts w:ascii="Arial" w:hAnsi="Arial" w:cs="Arial"/>
          <w:sz w:val="22"/>
          <w:szCs w:val="22"/>
        </w:rPr>
        <w:t xml:space="preserve">Abstract </w:t>
      </w:r>
    </w:p>
    <w:p w:rsidR="00E23976" w:rsidRPr="00535C9C" w:rsidRDefault="00E23976" w:rsidP="002B2916">
      <w:pPr>
        <w:rPr>
          <w:rFonts w:ascii="Arial" w:hAnsi="Arial" w:cs="Arial"/>
          <w:sz w:val="22"/>
          <w:szCs w:val="22"/>
        </w:rPr>
      </w:pPr>
    </w:p>
    <w:p w:rsidR="00241D69" w:rsidRDefault="00241D69" w:rsidP="002B2916">
      <w:pPr>
        <w:rPr>
          <w:rFonts w:ascii="Arial" w:hAnsi="Arial" w:cs="Arial"/>
          <w:sz w:val="22"/>
          <w:szCs w:val="22"/>
        </w:rPr>
      </w:pPr>
    </w:p>
    <w:p w:rsidR="00920C89" w:rsidRPr="00535C9C" w:rsidRDefault="00920C89" w:rsidP="002B2916">
      <w:pPr>
        <w:rPr>
          <w:rFonts w:ascii="Arial" w:hAnsi="Arial" w:cs="Arial"/>
          <w:sz w:val="22"/>
          <w:szCs w:val="22"/>
        </w:rPr>
      </w:pPr>
    </w:p>
    <w:p w:rsidR="0084098D" w:rsidRPr="00535C9C" w:rsidRDefault="0084098D" w:rsidP="002B2916">
      <w:pPr>
        <w:rPr>
          <w:rFonts w:ascii="Arial" w:hAnsi="Arial" w:cs="Arial"/>
          <w:sz w:val="22"/>
          <w:szCs w:val="22"/>
        </w:rPr>
      </w:pPr>
      <w:r w:rsidRPr="00535C9C">
        <w:rPr>
          <w:rFonts w:ascii="Arial" w:hAnsi="Arial" w:cs="Arial"/>
          <w:sz w:val="22"/>
          <w:szCs w:val="22"/>
        </w:rPr>
        <w:t>Genetic S</w:t>
      </w:r>
      <w:r w:rsidRPr="00440A1F">
        <w:rPr>
          <w:rFonts w:ascii="Arial" w:hAnsi="Arial" w:cs="Arial"/>
          <w:sz w:val="22"/>
          <w:szCs w:val="22"/>
        </w:rPr>
        <w:t>usceptibility</w:t>
      </w:r>
      <w:r w:rsidRPr="00535C9C">
        <w:rPr>
          <w:rFonts w:ascii="Arial" w:hAnsi="Arial" w:cs="Arial"/>
          <w:sz w:val="22"/>
          <w:szCs w:val="22"/>
        </w:rPr>
        <w:t xml:space="preserve"> of Rheumatoid Arthritis</w:t>
      </w:r>
    </w:p>
    <w:p w:rsidR="0084098D" w:rsidRPr="00535C9C" w:rsidRDefault="0084098D" w:rsidP="002B2916">
      <w:pPr>
        <w:rPr>
          <w:rFonts w:ascii="Arial" w:hAnsi="Arial" w:cs="Arial"/>
          <w:sz w:val="22"/>
          <w:szCs w:val="22"/>
        </w:rPr>
      </w:pPr>
    </w:p>
    <w:p w:rsidR="0084098D" w:rsidRDefault="0084098D" w:rsidP="002B2916">
      <w:pPr>
        <w:rPr>
          <w:rFonts w:ascii="Arial" w:hAnsi="Arial" w:cs="Arial"/>
          <w:sz w:val="22"/>
          <w:szCs w:val="22"/>
        </w:rPr>
      </w:pPr>
    </w:p>
    <w:p w:rsidR="00920C89" w:rsidRDefault="00920C89" w:rsidP="002B2916">
      <w:pPr>
        <w:rPr>
          <w:rFonts w:ascii="Arial" w:hAnsi="Arial" w:cs="Arial"/>
          <w:sz w:val="22"/>
          <w:szCs w:val="22"/>
        </w:rPr>
      </w:pPr>
    </w:p>
    <w:p w:rsidR="00920C89" w:rsidRPr="00535C9C" w:rsidRDefault="00920C89" w:rsidP="002B2916">
      <w:pPr>
        <w:rPr>
          <w:rFonts w:ascii="Arial" w:hAnsi="Arial" w:cs="Arial"/>
          <w:sz w:val="22"/>
          <w:szCs w:val="22"/>
        </w:rPr>
      </w:pPr>
    </w:p>
    <w:p w:rsidR="0084098D" w:rsidRPr="00535C9C" w:rsidRDefault="0084098D" w:rsidP="002B2916">
      <w:pPr>
        <w:rPr>
          <w:rFonts w:ascii="Arial" w:hAnsi="Arial" w:cs="Arial"/>
          <w:sz w:val="22"/>
          <w:szCs w:val="22"/>
        </w:rPr>
      </w:pPr>
      <w:r w:rsidRPr="00535C9C">
        <w:rPr>
          <w:rFonts w:ascii="Arial" w:hAnsi="Arial" w:cs="Arial"/>
          <w:sz w:val="22"/>
          <w:szCs w:val="22"/>
        </w:rPr>
        <w:t>Genetic Pathogenesis</w:t>
      </w:r>
      <w:r w:rsidRPr="00440A1F">
        <w:rPr>
          <w:rFonts w:ascii="Arial" w:hAnsi="Arial" w:cs="Arial"/>
          <w:sz w:val="22"/>
          <w:szCs w:val="22"/>
        </w:rPr>
        <w:t xml:space="preserve"> </w:t>
      </w:r>
      <w:r w:rsidRPr="00535C9C">
        <w:rPr>
          <w:rFonts w:ascii="Arial" w:hAnsi="Arial" w:cs="Arial"/>
          <w:sz w:val="22"/>
          <w:szCs w:val="22"/>
        </w:rPr>
        <w:t>of Rheumatoid Arthritis</w:t>
      </w:r>
    </w:p>
    <w:p w:rsidR="002B37B5" w:rsidRPr="00535C9C" w:rsidRDefault="002B37B5" w:rsidP="002B2916">
      <w:pPr>
        <w:rPr>
          <w:rFonts w:ascii="Arial" w:hAnsi="Arial" w:cs="Arial"/>
          <w:sz w:val="22"/>
          <w:szCs w:val="22"/>
        </w:rPr>
      </w:pPr>
    </w:p>
    <w:p w:rsidR="002B37B5" w:rsidRPr="00535C9C" w:rsidRDefault="002B37B5" w:rsidP="002B2916">
      <w:pPr>
        <w:rPr>
          <w:rFonts w:ascii="Arial" w:hAnsi="Arial" w:cs="Arial"/>
          <w:sz w:val="22"/>
          <w:szCs w:val="22"/>
        </w:rPr>
      </w:pPr>
    </w:p>
    <w:p w:rsidR="002B37B5" w:rsidRDefault="002B37B5" w:rsidP="002B2916">
      <w:pPr>
        <w:rPr>
          <w:rFonts w:ascii="Arial" w:hAnsi="Arial" w:cs="Arial"/>
          <w:sz w:val="22"/>
          <w:szCs w:val="22"/>
        </w:rPr>
      </w:pPr>
    </w:p>
    <w:p w:rsidR="00920C89" w:rsidRPr="00535C9C" w:rsidRDefault="00920C89" w:rsidP="002B2916">
      <w:pPr>
        <w:rPr>
          <w:rFonts w:ascii="Arial" w:hAnsi="Arial" w:cs="Arial"/>
          <w:sz w:val="22"/>
          <w:szCs w:val="22"/>
        </w:rPr>
      </w:pPr>
    </w:p>
    <w:p w:rsidR="0084098D" w:rsidRPr="00535C9C" w:rsidRDefault="0084098D" w:rsidP="002B2916">
      <w:pPr>
        <w:rPr>
          <w:rFonts w:ascii="Arial" w:hAnsi="Arial" w:cs="Arial"/>
          <w:sz w:val="22"/>
          <w:szCs w:val="22"/>
        </w:rPr>
      </w:pPr>
      <w:proofErr w:type="spellStart"/>
      <w:r w:rsidRPr="00535C9C">
        <w:rPr>
          <w:rFonts w:ascii="Arial" w:hAnsi="Arial" w:cs="Arial"/>
          <w:sz w:val="22"/>
          <w:szCs w:val="22"/>
        </w:rPr>
        <w:t>Pharmacogenetics</w:t>
      </w:r>
      <w:proofErr w:type="spellEnd"/>
      <w:r w:rsidRPr="00535C9C">
        <w:rPr>
          <w:rFonts w:ascii="Arial" w:hAnsi="Arial" w:cs="Arial"/>
          <w:sz w:val="22"/>
          <w:szCs w:val="22"/>
        </w:rPr>
        <w:t xml:space="preserve"> of Rheumatoid Arthritis</w:t>
      </w:r>
    </w:p>
    <w:p w:rsidR="00E23976" w:rsidRPr="00535C9C" w:rsidRDefault="00E23976" w:rsidP="002B2916">
      <w:pPr>
        <w:rPr>
          <w:rFonts w:ascii="Arial" w:hAnsi="Arial" w:cs="Arial"/>
          <w:sz w:val="22"/>
          <w:szCs w:val="22"/>
        </w:rPr>
      </w:pPr>
    </w:p>
    <w:p w:rsidR="0084098D" w:rsidRPr="00535C9C" w:rsidRDefault="0084098D" w:rsidP="002B2916">
      <w:pPr>
        <w:rPr>
          <w:rFonts w:ascii="Arial" w:hAnsi="Arial" w:cs="Arial"/>
          <w:sz w:val="22"/>
          <w:szCs w:val="22"/>
        </w:rPr>
      </w:pPr>
    </w:p>
    <w:p w:rsidR="0084098D" w:rsidRPr="00535C9C" w:rsidRDefault="0084098D" w:rsidP="002B2916">
      <w:pPr>
        <w:rPr>
          <w:rFonts w:ascii="Arial" w:hAnsi="Arial" w:cs="Arial"/>
          <w:sz w:val="22"/>
          <w:szCs w:val="22"/>
        </w:rPr>
      </w:pPr>
    </w:p>
    <w:p w:rsidR="0084098D" w:rsidRPr="00535C9C" w:rsidRDefault="0084098D" w:rsidP="002B2916">
      <w:pPr>
        <w:rPr>
          <w:rFonts w:ascii="Arial" w:hAnsi="Arial" w:cs="Arial"/>
          <w:sz w:val="22"/>
          <w:szCs w:val="22"/>
        </w:rPr>
      </w:pPr>
    </w:p>
    <w:p w:rsidR="00E23976" w:rsidRPr="00535C9C" w:rsidRDefault="00E23976" w:rsidP="002B2916">
      <w:pPr>
        <w:rPr>
          <w:rFonts w:ascii="Arial" w:hAnsi="Arial" w:cs="Arial"/>
          <w:sz w:val="22"/>
          <w:szCs w:val="22"/>
        </w:rPr>
      </w:pP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fldChar w:fldCharType="begin">
          <w:fldData xml:space="preserve">bmxtLm5paC5nb3YvcHVibWVkLzMwNTE0MTk4PC91cmw+PC9yZWxhdGVkLXVybHM+PC91cmxzPjxl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</w:fldData>
        </w:fldChar>
      </w:r>
      <w:r w:rsidRPr="00535C9C">
        <w:rPr>
          <w:rFonts w:ascii="Arial" w:hAnsi="Arial" w:cs="Arial"/>
          <w:sz w:val="22"/>
          <w:szCs w:val="22"/>
        </w:rPr>
        <w:instrText xml:space="preserve"> ADDIN EN.CITE </w:instrText>
      </w:r>
      <w:r w:rsidRPr="00535C9C">
        <w:rPr>
          <w:rFonts w:ascii="Arial" w:hAnsi="Arial" w:cs="Arial"/>
          <w:sz w:val="22"/>
          <w:szCs w:val="22"/>
        </w:rPr>
        <w:fldChar w:fldCharType="begin">
          <w:fldData xml:space="preserve">PEVuZE5vdGU+PENpdGU+PEF1dGhvcj52YW4gQm9oZWVtZW48L0F1dGhvcj48WWVhcj4yMDE5PC9Z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==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cmQ+PGtleXdvcmQ+QXJ0aHJpdGlzLCBSaGV1bWF0b2lkLypnZW5ldGljczwva2V5d29yZD48a2V5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==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bmxtLm5paC5nb3YvcHVibWVkLzMwNTE0MTk4PC91cmw+PC9yZWxhdGVkLXVybHM+PC91cmxzPjxl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r>
      <w:r w:rsidRPr="00535C9C">
        <w:rPr>
          <w:rFonts w:ascii="Arial" w:hAnsi="Arial" w:cs="Arial"/>
          <w:sz w:val="22"/>
          <w:szCs w:val="22"/>
        </w:rPr>
        <w:fldChar w:fldCharType="separate"/>
      </w:r>
      <w:r w:rsidRPr="00535C9C">
        <w:rPr>
          <w:rFonts w:ascii="Arial" w:hAnsi="Arial" w:cs="Arial"/>
          <w:sz w:val="22"/>
          <w:szCs w:val="22"/>
        </w:rPr>
        <w:t>(1-36)</w:t>
      </w:r>
      <w:r w:rsidRPr="00535C9C">
        <w:rPr>
          <w:rFonts w:ascii="Arial" w:hAnsi="Arial" w:cs="Arial"/>
          <w:sz w:val="22"/>
          <w:szCs w:val="22"/>
        </w:rPr>
        <w:fldChar w:fldCharType="end"/>
      </w:r>
      <w:r w:rsidRPr="00535C9C">
        <w:rPr>
          <w:rFonts w:ascii="Arial" w:hAnsi="Arial" w:cs="Arial"/>
          <w:sz w:val="22"/>
          <w:szCs w:val="22"/>
        </w:rPr>
        <w:fldChar w:fldCharType="begin">
          <w:fldData xml:space="preserve">Lyp0cmVuZHM8L2tleXdvcmQ+PGtleXdvcmQ+UHJhY3RpY2UgUGF0dGVybnMsIFBoeXNpY2lhbnMm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</w:fldData>
        </w:fldChar>
      </w:r>
      <w:r w:rsidRPr="00535C9C">
        <w:rPr>
          <w:rFonts w:ascii="Arial" w:hAnsi="Arial" w:cs="Arial"/>
          <w:sz w:val="22"/>
          <w:szCs w:val="22"/>
        </w:rPr>
        <w:instrText xml:space="preserve"> ADDIN EN.CITE </w:instrText>
      </w:r>
      <w:r w:rsidRPr="00535C9C">
        <w:rPr>
          <w:rFonts w:ascii="Arial" w:hAnsi="Arial" w:cs="Arial"/>
          <w:sz w:val="22"/>
          <w:szCs w:val="22"/>
        </w:rPr>
        <w:fldChar w:fldCharType="begin">
          <w:fldData xml:space="preserve">PEVuZE5vdGU+PENpdGU+PEF1dGhvcj5HdXNldmE8L0F1dGhvcj48WWVhcj4yMDE4PC9ZZWFyPjxS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==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ZWkgMjMwMDMyLCBDaGluYS4mI3hEO0RlcGFydG1lbnQgb2YgT3J0aG9wZWRpY3MsIHRoZSBGaXJz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==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Km1ldGFib2xpc208L2tleXdvcmQ+PGtleXdvcmQ+TWljZTwva2V5d29yZD48a2V5d29yZD5Nb2Rl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==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cm0uMjAxOC4wOS4wMDc8L2VsZWN0cm9uaWMtcmVzb3VyY2UtbnVtPjwvcmVjb3JkPjwvQ2l0ZT48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==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TmF0aW9uYWwgSG9zcGl0YWwgT3JnYW5pemF0aW9uLCBNaXlha29ub2pvLCBKYXBhbi4mI3hEO0Rl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==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aGluZ3RvbkBtYW5jaGVzdGVyLmFjLnVrLiYjeEQ7TklIUiBNYW5jaGVzdGVyIEJpb21lZGljYWwg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==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YW1wOyBEZWxsIFBlZGlhdHJpYyBSZXNlYXJjaCBJbnN0aXR1dGUsIERlbGwgTWVkaWNhbCBTY2hv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==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b3JkPjxrZXl3b3JkPlRpbWUgRmFjdG9yczwva2V5d29yZD48a2V5d29yZD5UdW1vciBOZWNyb3Np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==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IGFuZCBvc3Rlb2FydGhyaXRpcyBiYXNlZCBvbiBiaW9pbmZvcm1hdGljcyBhbmFseXNpczwvdGl0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==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aW5raW5nKTwvaXNibj48YWNjZXNzaW9uLW51bT4yOTczNDE0MjwvYWNjZXNzaW9uLW51bT48dXJs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==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KnBhdGhvbG9neTwva2V5d29yZD48a2V5d29yZD5IdW1hbnM8L2tleXdvcmQ+PGtleXdvcmQ+SW5m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==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aGVtaXN0cnksIERpbHNoYWQgR2FyZGVuLCBEZWxoaSAxMTAwOTUsIEluZGlhLiYjeEQ7RGVwYXJ0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==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ZHZhbmNlZCBUcmFpbmluZyBpbiBIZWFsdGggU2NpZW5jZXMgJmFtcDsgVGVjaG5vbG9naWVzLCBE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==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a2V5cz48a2V5IGFwcD0iRU4iIGRiLWlkPSJ0cnBlOXhwOWE1dHJ0bmV6MHgycHZlZTkyZTk5ZHcw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==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dGVzIGJvbmUgZXJvc2lvbiBieSBwcm9tb3Rpbmcgb3N0ZW9wb250aW4gcHJvZHVjdGlvbiBpbiBz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==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aWguZ292L3B1Ym1lZC8yOTMyODUwMDwvdXJsPjwvcmVsYXRlZC11cmxzPjwvdXJscz48Y3VzdG9t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==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IFRoZSBVbml2ZXJzaXR5IG9mIFdlc3Rlcm4gT250YXJpbywgTG9uZG9uLCBPTiwgQ2FuYWRhLiBF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==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dGlzLCBSaGV1bWF0b2lkLypnZW5ldGljcy9pbW11bm9sb2d5PC9rZXl3b3JkPjxrZXl3b3JkPkJp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==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Mzg8L2FjY2Vzc2lvbi1udW0+PHVybHM+PHJlbGF0ZWQtdXJscz48dXJsPmh0dHBzOi8vd3d3Lm5j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==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fldChar w:fldCharType="begin">
          <w:fldData xml:space="preserve">Lyp0cmVuZHM8L2tleXdvcmQ+PGtleXdvcmQ+UHJhY3RpY2UgUGF0dGVybnMsIFBoeXNpY2lhbnMm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</w:fldData>
        </w:fldChar>
      </w:r>
      <w:r w:rsidRPr="00535C9C">
        <w:rPr>
          <w:rFonts w:ascii="Arial" w:hAnsi="Arial" w:cs="Arial"/>
          <w:sz w:val="22"/>
          <w:szCs w:val="22"/>
        </w:rPr>
        <w:instrText xml:space="preserve"> ADDIN EN.CITE.DATA </w:instrText>
      </w:r>
      <w:r w:rsidRPr="00535C9C">
        <w:rPr>
          <w:rFonts w:ascii="Arial" w:hAnsi="Arial" w:cs="Arial"/>
          <w:sz w:val="22"/>
          <w:szCs w:val="22"/>
        </w:rPr>
      </w:r>
      <w:r w:rsidRPr="00535C9C">
        <w:rPr>
          <w:rFonts w:ascii="Arial" w:hAnsi="Arial" w:cs="Arial"/>
          <w:sz w:val="22"/>
          <w:szCs w:val="22"/>
        </w:rPr>
        <w:fldChar w:fldCharType="end"/>
      </w:r>
      <w:r w:rsidRPr="00535C9C">
        <w:rPr>
          <w:rFonts w:ascii="Arial" w:hAnsi="Arial" w:cs="Arial"/>
          <w:sz w:val="22"/>
          <w:szCs w:val="22"/>
        </w:rPr>
      </w:r>
      <w:r w:rsidRPr="00535C9C">
        <w:rPr>
          <w:rFonts w:ascii="Arial" w:hAnsi="Arial" w:cs="Arial"/>
          <w:sz w:val="22"/>
          <w:szCs w:val="22"/>
        </w:rPr>
        <w:fldChar w:fldCharType="separate"/>
      </w:r>
      <w:r w:rsidRPr="00535C9C">
        <w:rPr>
          <w:rFonts w:ascii="Arial" w:hAnsi="Arial" w:cs="Arial"/>
          <w:sz w:val="22"/>
          <w:szCs w:val="22"/>
        </w:rPr>
        <w:t>(20, 21, 23-25, 27-251)</w:t>
      </w:r>
      <w:r w:rsidRPr="00535C9C">
        <w:rPr>
          <w:rFonts w:ascii="Arial" w:hAnsi="Arial" w:cs="Arial"/>
          <w:sz w:val="22"/>
          <w:szCs w:val="22"/>
        </w:rPr>
        <w:fldChar w:fldCharType="end"/>
      </w:r>
    </w:p>
    <w:p w:rsidR="003F3E07" w:rsidRPr="00535C9C" w:rsidRDefault="003F3E07" w:rsidP="002B2916">
      <w:pPr>
        <w:pStyle w:val="EndNoteBibliography"/>
        <w:rPr>
          <w:rFonts w:ascii="Arial" w:hAnsi="Arial" w:cs="Arial"/>
          <w:sz w:val="22"/>
          <w:szCs w:val="22"/>
        </w:rPr>
      </w:pPr>
    </w:p>
    <w:p w:rsidR="003F3E07" w:rsidRPr="00535C9C" w:rsidRDefault="00E23976" w:rsidP="002B2916">
      <w:pPr>
        <w:pStyle w:val="EndNoteBibliography"/>
        <w:rPr>
          <w:rFonts w:ascii="Arial" w:hAnsi="Arial" w:cs="Arial"/>
          <w:sz w:val="22"/>
          <w:szCs w:val="22"/>
        </w:rPr>
      </w:pPr>
      <w:r w:rsidRPr="00535C9C">
        <w:rPr>
          <w:rFonts w:ascii="Arial" w:hAnsi="Arial" w:cs="Arial"/>
          <w:sz w:val="22"/>
          <w:szCs w:val="22"/>
        </w:rPr>
        <w:fldChar w:fldCharType="begin"/>
      </w:r>
      <w:r w:rsidRPr="00535C9C">
        <w:rPr>
          <w:rFonts w:ascii="Arial" w:hAnsi="Arial" w:cs="Arial"/>
          <w:sz w:val="22"/>
          <w:szCs w:val="22"/>
        </w:rPr>
        <w:instrText xml:space="preserve"> ADDIN EN.REFLIST </w:instrText>
      </w:r>
      <w:r w:rsidRPr="00535C9C">
        <w:rPr>
          <w:rFonts w:ascii="Arial" w:hAnsi="Arial" w:cs="Arial"/>
          <w:sz w:val="22"/>
          <w:szCs w:val="22"/>
        </w:rPr>
        <w:fldChar w:fldCharType="separate"/>
      </w:r>
      <w:r w:rsidR="003F3E07" w:rsidRPr="00535C9C">
        <w:rPr>
          <w:rFonts w:ascii="Arial" w:hAnsi="Arial" w:cs="Arial"/>
          <w:sz w:val="22"/>
          <w:szCs w:val="22"/>
        </w:rPr>
        <w:t>1.</w:t>
      </w:r>
      <w:r w:rsidR="003F3E07" w:rsidRPr="00535C9C">
        <w:rPr>
          <w:rFonts w:ascii="Arial" w:hAnsi="Arial" w:cs="Arial"/>
          <w:sz w:val="22"/>
          <w:szCs w:val="22"/>
        </w:rPr>
        <w:tab/>
        <w:t>van Boheemen L, van Schaardenburg D. Predicting Rheumatoid Arthritis in At-Risk Individuals. Clin Ther 2019.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w:t>
      </w:r>
      <w:r w:rsidRPr="00535C9C">
        <w:rPr>
          <w:rFonts w:ascii="Arial" w:hAnsi="Arial" w:cs="Arial"/>
          <w:sz w:val="22"/>
          <w:szCs w:val="22"/>
        </w:rPr>
        <w:tab/>
        <w:t>Acosta-Herrera M, Gonzalez-Serna D, Martin J. The Potential Role of Genomic Medicine in the Therapeutic Management of Rheumatoid Arthritis. J Clin Med 2019;8.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w:t>
      </w:r>
      <w:r w:rsidRPr="00535C9C">
        <w:rPr>
          <w:rFonts w:ascii="Arial" w:hAnsi="Arial" w:cs="Arial"/>
          <w:sz w:val="22"/>
          <w:szCs w:val="22"/>
        </w:rPr>
        <w:tab/>
        <w:t>Kobold N, Jenko B, Tomsic M, Dolzan V, Praprotnik S. ADORA2A Polymorphisms Influence Methotrexate Adverse Events in Rheumatoid Arthritis. Isr Med Assoc J 2019;5:333-338.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w:t>
      </w:r>
      <w:r w:rsidRPr="00535C9C">
        <w:rPr>
          <w:rFonts w:ascii="Arial" w:hAnsi="Arial" w:cs="Arial"/>
          <w:sz w:val="22"/>
          <w:szCs w:val="22"/>
        </w:rPr>
        <w:tab/>
        <w:t>Farquhar H, Vassallo R, Edwards AL, Matteson EL. Pulmonary Complications of Rheumatoid Arthritis. Semin Respir Crit Care Med 2019;40:194-207.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w:t>
      </w:r>
      <w:r w:rsidRPr="00535C9C">
        <w:rPr>
          <w:rFonts w:ascii="Arial" w:hAnsi="Arial" w:cs="Arial"/>
          <w:sz w:val="22"/>
          <w:szCs w:val="22"/>
        </w:rPr>
        <w:tab/>
        <w:t>Croia C, Bursi R, Sutera D, Petrelli F, Alunno A, Puxeddu I. One year in review 2019: pathogenesis of rheumatoid arthritis. Clin Exp Rheumatol 2019;37:347-357.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w:t>
      </w:r>
      <w:r w:rsidRPr="00535C9C">
        <w:rPr>
          <w:rFonts w:ascii="Arial" w:hAnsi="Arial" w:cs="Arial"/>
          <w:sz w:val="22"/>
          <w:szCs w:val="22"/>
        </w:rPr>
        <w:tab/>
        <w:t>Mohamadhosseini A, Mansouri R, Javinani A, Ganjouei AA, Akhlaghi M, Aslani S, Hamzeh E, et al. Single Nucleotide Polymorphism of TYK2 Gene and Susceptibility to Rheumatoid Arthritis in Iranian Population. Avicenna J Med Biotechnol 2019;11:187-191.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w:t>
      </w:r>
      <w:r w:rsidRPr="00535C9C">
        <w:rPr>
          <w:rFonts w:ascii="Arial" w:hAnsi="Arial" w:cs="Arial"/>
          <w:sz w:val="22"/>
          <w:szCs w:val="22"/>
        </w:rPr>
        <w:tab/>
        <w:t>Liu L, Zuo Y, Xu Y, Zhang Z, Li Y, Pang J. MiR-613 inhibits proliferation and invasion and induces apoptosis of rheumatoid arthritis synovial fibroblasts by direct down-regulation of DKK1. Cell Mol Biol Lett 2019;24:8.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w:t>
      </w:r>
      <w:r w:rsidRPr="00535C9C">
        <w:rPr>
          <w:rFonts w:ascii="Arial" w:hAnsi="Arial" w:cs="Arial"/>
          <w:sz w:val="22"/>
          <w:szCs w:val="22"/>
        </w:rPr>
        <w:tab/>
        <w:t>Chen L, Huang Z, Liao Y, Yang B, Zhang J. Association between tumor necrosis factor polymorphisms and rheumatoid arthritis as well as systemic lupus erythematosus: a meta-analysis. Braz J Med Biol Res 2019;52:e7927.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w:t>
      </w:r>
      <w:r w:rsidRPr="00535C9C">
        <w:rPr>
          <w:rFonts w:ascii="Arial" w:hAnsi="Arial" w:cs="Arial"/>
          <w:sz w:val="22"/>
          <w:szCs w:val="22"/>
        </w:rPr>
        <w:tab/>
        <w:t>Karami J, Aslani S, Jamshidi A, Garshasbi M, Mahmoudi M. Genetic implications in the pathogenesis of rheumatoid arthritis; an updated review. Gene 2019;702:8-16.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w:t>
      </w:r>
      <w:r w:rsidRPr="00535C9C">
        <w:rPr>
          <w:rFonts w:ascii="Arial" w:hAnsi="Arial" w:cs="Arial"/>
          <w:sz w:val="22"/>
          <w:szCs w:val="22"/>
        </w:rPr>
        <w:tab/>
        <w:t>Aryaeian N, Shahram F, Mahmoudi M, Tavakoli H, Yousefi B, Arablou T, Jafari Karegar S. The effect of ginger supplementation on some immunity and inflammation intermediate genes expression in patients with active Rheumatoid Arthritis. Gene 2019;698:179-185.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w:t>
      </w:r>
      <w:r w:rsidRPr="00535C9C">
        <w:rPr>
          <w:rFonts w:ascii="Arial" w:hAnsi="Arial" w:cs="Arial"/>
          <w:sz w:val="22"/>
          <w:szCs w:val="22"/>
        </w:rPr>
        <w:tab/>
        <w:t>Tseng CC, Lin YZ, Lin CH, Li RN, Tsai WC, Ou TT, Wu CC, et al. Genetic and Epigenetic Alteration of the Programmed Cell Death 1 (PDCD1) in Rheumatoid Arthritis. Eur J Clin Invest 2019:e13094.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w:t>
      </w:r>
      <w:r w:rsidRPr="00535C9C">
        <w:rPr>
          <w:rFonts w:ascii="Arial" w:hAnsi="Arial" w:cs="Arial"/>
          <w:sz w:val="22"/>
          <w:szCs w:val="22"/>
        </w:rPr>
        <w:tab/>
        <w:t>Zhai KF, Duan H, Cui CY, Cao YY, Si JL, Yang HJ, Wang YC, et al. Liquiritin from Glycyrrhiza uralensis Attenuating Rheumatoid Arthritis via Reducing Inflammation, Suppressing Angiogenesis, and Inhibiting MAPK Signaling Pathway. J Agric Food Chem 2019;67:2856-2864.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w:t>
      </w:r>
      <w:r w:rsidRPr="00535C9C">
        <w:rPr>
          <w:rFonts w:ascii="Arial" w:hAnsi="Arial" w:cs="Arial"/>
          <w:sz w:val="22"/>
          <w:szCs w:val="22"/>
        </w:rPr>
        <w:tab/>
        <w:t>Qiu C, Zhao X, She L, Shi Z, Deng Z, Tan L, Tu X, et al. Baricitinib induces LDL-C and HDL-C increases in rheumatoid arthritis: a meta-analysis of randomized controlled trials. Lipids Health Dis 2019;18:54.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14.</w:t>
      </w:r>
      <w:r w:rsidRPr="00535C9C">
        <w:rPr>
          <w:rFonts w:ascii="Arial" w:hAnsi="Arial" w:cs="Arial"/>
          <w:sz w:val="22"/>
          <w:szCs w:val="22"/>
        </w:rPr>
        <w:tab/>
        <w:t>Hernandez-Preciado MR, Moran-Moguel MC, Davalos-Rodriguez IP, Enriquez-Barajas CM, Valdovinos-Maravilla JP, Diaz-Perez AL, Silva-Castro DE, et al. miRNA-24 Gene Sequence, DHFR -829C-T Genotypes, and Methotrexate Response in Mexican Patients with Rheumatoid Arthritis. Genet Test Mol Biomarkers 2019;23:223-227.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w:t>
      </w:r>
      <w:r w:rsidRPr="00535C9C">
        <w:rPr>
          <w:rFonts w:ascii="Arial" w:hAnsi="Arial" w:cs="Arial"/>
          <w:sz w:val="22"/>
          <w:szCs w:val="22"/>
        </w:rPr>
        <w:tab/>
        <w:t>Dai C, Kuo SJ, Zhao J, Jin L, Kang L, Wang L, Xu G, et al. Correlation between genetic polymorphism of angiopoietin-2 gene and clinical aspects of rheumatoid arthritis. Int J Med Sci 2019;16:331-336.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w:t>
      </w:r>
      <w:r w:rsidRPr="00535C9C">
        <w:rPr>
          <w:rFonts w:ascii="Arial" w:hAnsi="Arial" w:cs="Arial"/>
          <w:sz w:val="22"/>
          <w:szCs w:val="22"/>
        </w:rPr>
        <w:tab/>
        <w:t>Wang Q, Xu R. Data-driven multiple-level analysis of gut-microbiome-immune-joint interactions in rheumatoid arthritis. BMC Genomics 2019;20:124.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w:t>
      </w:r>
      <w:r w:rsidRPr="00535C9C">
        <w:rPr>
          <w:rFonts w:ascii="Arial" w:hAnsi="Arial" w:cs="Arial"/>
          <w:sz w:val="22"/>
          <w:szCs w:val="22"/>
        </w:rPr>
        <w:tab/>
        <w:t>Grotsch B, Bozec A, Schett G. In Vivo Models of Rheumatoid Arthritis. Methods Mol Biol 2019;1914:269-280.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w:t>
      </w:r>
      <w:r w:rsidRPr="00535C9C">
        <w:rPr>
          <w:rFonts w:ascii="Arial" w:hAnsi="Arial" w:cs="Arial"/>
          <w:sz w:val="22"/>
          <w:szCs w:val="22"/>
        </w:rPr>
        <w:tab/>
        <w:t>Tang X, Wang J, Xia X, Tian J, Rui K, Xu H, Wang S. Elevated expression of ciRS-7 in peripheral blood mononuclear cells from rheumatoid arthritis patients. Diagn Pathol 2019;14:11.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w:t>
      </w:r>
      <w:r w:rsidRPr="00535C9C">
        <w:rPr>
          <w:rFonts w:ascii="Arial" w:hAnsi="Arial" w:cs="Arial"/>
          <w:sz w:val="22"/>
          <w:szCs w:val="22"/>
        </w:rPr>
        <w:tab/>
        <w:t>Ding J, Orozco G. Identification of rheumatoid arthritis causal genes using functional genomics. Scand J Immunol 2019;89:e12753.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w:t>
      </w:r>
      <w:r w:rsidRPr="00535C9C">
        <w:rPr>
          <w:rFonts w:ascii="Arial" w:hAnsi="Arial" w:cs="Arial"/>
          <w:sz w:val="22"/>
          <w:szCs w:val="22"/>
        </w:rPr>
        <w:tab/>
        <w:t>Fassio A, Adami G, Gatti D, Orsolini G, Giollo A, Idolazzi L, Benini C, et al. Inhibition of tumor necrosis factor-alpha (TNF-alpha) in patients with early rheumatoid arthritis results in acute changes of bone modulators. Int Immunopharmacol 2019;67:487-489.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w:t>
      </w:r>
      <w:r w:rsidRPr="00535C9C">
        <w:rPr>
          <w:rFonts w:ascii="Arial" w:hAnsi="Arial" w:cs="Arial"/>
          <w:sz w:val="22"/>
          <w:szCs w:val="22"/>
        </w:rPr>
        <w:tab/>
        <w:t>Mucientes A, Fernandez-Gutierrez B, Herranz E, Rodriguez-Rodriguez L, Varade J, Urcelay E, Lamas JR. Functional implications of single nucleotide polymorphisms rs662 and rs854860 on the antioxidative activity of paraoxonase1 (PON1) in patients with rheumatoid arthritis. Clin Rheumatol 2019;38:1329-1337.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w:t>
      </w:r>
      <w:r w:rsidRPr="00535C9C">
        <w:rPr>
          <w:rFonts w:ascii="Arial" w:hAnsi="Arial" w:cs="Arial"/>
          <w:sz w:val="22"/>
          <w:szCs w:val="22"/>
        </w:rPr>
        <w:tab/>
        <w:t>Vejnovic D, Milic V, Popovic B, Damnjanovic T, Maksimovic N, Bunjevacki V, Krajinovic M, et al. Association of C35T polymorphism in dihydrofolate reductase gene with toxicity of methotrexate in rheumatoid arthritis patients. Expert Opin Drug Metab Toxicol 2019;15:253-257.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w:t>
      </w:r>
      <w:r w:rsidRPr="00535C9C">
        <w:rPr>
          <w:rFonts w:ascii="Arial" w:hAnsi="Arial" w:cs="Arial"/>
          <w:sz w:val="22"/>
          <w:szCs w:val="22"/>
        </w:rPr>
        <w:tab/>
        <w:t>Marshall AA, Zaccardelli A, Yu Z, Prado MG, Liu X, Miller Kroouze R, Kalia SS, et al. Effect of communicating personalized rheumatoid arthritis risk on concern for developing RA: A randomized controlled trial. Patient Educ Couns 2019;102:976-983.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w:t>
      </w:r>
      <w:r w:rsidRPr="00535C9C">
        <w:rPr>
          <w:rFonts w:ascii="Arial" w:hAnsi="Arial" w:cs="Arial"/>
          <w:sz w:val="22"/>
          <w:szCs w:val="22"/>
        </w:rPr>
        <w:tab/>
        <w:t>Okada Y, Eyre S, Suzuki A, Kochi Y, Yamamoto K. Genetics of rheumatoid arthritis: 2018 status. Ann Rheum Dis 2019;78:446-453.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25.</w:t>
      </w:r>
      <w:r w:rsidRPr="00535C9C">
        <w:rPr>
          <w:rFonts w:ascii="Arial" w:hAnsi="Arial" w:cs="Arial"/>
          <w:sz w:val="22"/>
          <w:szCs w:val="22"/>
        </w:rPr>
        <w:tab/>
        <w:t>Wang T, Wang G, Zhang Y, Zhang J, Cao W, Chen X. Effect of lentivirus-mediated overexpression or silencing of MnSOD on apoptosis of resveratrol-treated fibroblast-like synoviocytes in rheumatoid arthritis. Eur J Pharmacol 2019;844:65-72.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26.</w:t>
      </w:r>
      <w:r w:rsidRPr="00535C9C">
        <w:rPr>
          <w:rFonts w:ascii="Arial" w:hAnsi="Arial" w:cs="Arial"/>
          <w:sz w:val="22"/>
          <w:szCs w:val="22"/>
        </w:rPr>
        <w:tab/>
        <w:t>Raj Christian SD, Thirugnanasambantham K, Islam MIH, Sudalaimuthu MK, Sundaram S, Ashok G, Senthilkumar V, et al. Identification of Expressed miRNAs in Human Rheumatoid Arthritis Using Computational Approach - Discovery of a New miR-7167 from Human. Microrna 2019;8:147-154.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27.</w:t>
      </w:r>
      <w:r w:rsidRPr="00535C9C">
        <w:rPr>
          <w:rFonts w:ascii="Arial" w:hAnsi="Arial" w:cs="Arial"/>
          <w:sz w:val="22"/>
          <w:szCs w:val="22"/>
        </w:rPr>
        <w:tab/>
        <w:t>Singh A, Patro PS, Aggarwal A. MicroRNA-132, miR-146a, and miR-155 as potential biomarkers of methotrexate response in patients with rheumatoid arthritis. Clin Rheumatol 2019;38:877-884.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28.</w:t>
      </w:r>
      <w:r w:rsidRPr="00535C9C">
        <w:rPr>
          <w:rFonts w:ascii="Arial" w:hAnsi="Arial" w:cs="Arial"/>
          <w:sz w:val="22"/>
          <w:szCs w:val="22"/>
        </w:rPr>
        <w:tab/>
        <w:t>Zhang R, Yang X, Wang J, Han L, Yang A, Zhang J, Zhang D, et al. Identification of potential biomarkers for differential diagnosis between rheumatoid arthritis and osteoarthritis via integrative genomewide gene expression profiling analysis. Mol Med Rep 2019;19:30-40.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29.</w:t>
      </w:r>
      <w:r w:rsidRPr="00535C9C">
        <w:rPr>
          <w:rFonts w:ascii="Arial" w:hAnsi="Arial" w:cs="Arial"/>
          <w:sz w:val="22"/>
          <w:szCs w:val="22"/>
        </w:rPr>
        <w:tab/>
        <w:t>Cai P, Jiang T, Li B, Qin X, Lu Z, Le Y, Shen C, et al. Comparison of rheumatoid arthritis (RA) and osteoarthritis (OA) based on microarray profiles of human joint fibroblast-like synoviocytes. Cell Biochem Funct 2019;37:31-41.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30.</w:t>
      </w:r>
      <w:r w:rsidRPr="00535C9C">
        <w:rPr>
          <w:rFonts w:ascii="Arial" w:hAnsi="Arial" w:cs="Arial"/>
          <w:sz w:val="22"/>
          <w:szCs w:val="22"/>
        </w:rPr>
        <w:tab/>
        <w:t>Li Z, Li Y, Li Q, Zhang Z, Jiang L, Li X. Role of miR-9-5p in preventing peripheral neuropathy in patients with rheumatoid arthritis by targeting REST/miR-132 pathway. In Vitro Cell Dev Biol Anim 2019;55:52-61.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31.</w:t>
      </w:r>
      <w:r w:rsidRPr="00535C9C">
        <w:rPr>
          <w:rFonts w:ascii="Arial" w:hAnsi="Arial" w:cs="Arial"/>
          <w:sz w:val="22"/>
          <w:szCs w:val="22"/>
        </w:rPr>
        <w:tab/>
        <w:t>Wang S, Liu Z, Wang J, Wang Y, Liu J, Ji X, Wang X. The triptolide-induced apoptosis of osteoclast precursor by degradation of cIAP2 and treatment of rheumatoid arthritis of TNF-transgenic mice. Phytother Res 2019;33:342-349.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32.</w:t>
      </w:r>
      <w:r w:rsidRPr="00535C9C">
        <w:rPr>
          <w:rFonts w:ascii="Arial" w:hAnsi="Arial" w:cs="Arial"/>
          <w:sz w:val="22"/>
          <w:szCs w:val="22"/>
        </w:rPr>
        <w:tab/>
        <w:t>Ruiz-Noa Y, Hernandez-Bello J, Llamas-Covarrubias MA, Palafox-Sanchez CA, Oregon-Romero E, Sanchez-Hernandez PE, Ramirez-Duenas MG, et al. PTPN22 1858C&gt;T polymorphism is associated with increased CD154 expression and higher CD4+ T cells percentage in rheumatoid arthritis patients. J Clin Lab Anal 2019;33:e22710.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33.</w:t>
      </w:r>
      <w:r w:rsidRPr="00535C9C">
        <w:rPr>
          <w:rFonts w:ascii="Arial" w:hAnsi="Arial" w:cs="Arial"/>
          <w:sz w:val="22"/>
          <w:szCs w:val="22"/>
        </w:rPr>
        <w:tab/>
        <w:t>Canet LM, Sanchez-Maldonado JM, Caliz R, Rodriguez-Ramos A, Lupianez CB, Canhao H, Martinez-Bueno M, et al. Polymorphisms at phase I-metabolizing enzyme and hormone receptor loci influence the response to anti-TNF therapy in rheumatoid arthritis patients. Pharmacogenomics J 2019;19:83-96.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34.</w:t>
      </w:r>
      <w:r w:rsidRPr="00535C9C">
        <w:rPr>
          <w:rFonts w:ascii="Arial" w:hAnsi="Arial" w:cs="Arial"/>
          <w:sz w:val="22"/>
          <w:szCs w:val="22"/>
        </w:rPr>
        <w:tab/>
        <w:t>Korani S, Korani M, Butler AE, Sahebkar A. Genetics and rheumatoid arthritis susceptibility in Iran. J Cell Physiol 2019;234:5578-5587.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35.</w:t>
      </w:r>
      <w:r w:rsidRPr="00535C9C">
        <w:rPr>
          <w:rFonts w:ascii="Arial" w:hAnsi="Arial" w:cs="Arial"/>
          <w:sz w:val="22"/>
          <w:szCs w:val="22"/>
        </w:rPr>
        <w:tab/>
        <w:t>Tsuji H, Ikari K, Ohmura K, Yano K, Furu M, Hashimoto M, Ito H, et al. Significant joint-destructive association of HLA-DRB1*04:05 independent of DAS28 in rheumatoid arthritis. Ann Rheum Dis 2019;78:284-286.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36.</w:t>
      </w:r>
      <w:r w:rsidRPr="00535C9C">
        <w:rPr>
          <w:rFonts w:ascii="Arial" w:hAnsi="Arial" w:cs="Arial"/>
          <w:sz w:val="22"/>
          <w:szCs w:val="22"/>
        </w:rPr>
        <w:tab/>
        <w:t>Wang Y, Li S, Chen C, Luo Q, Li Y, Liu L, Fu X, et al. MICB*002 and MICB*014 protect against rheumatoid arthritis, whereas MICA*009 and MICA*A6 are associated with rheumatoid arthritis in a Hainan Han Chinese population. Int J Rheum Dis 2019;22:90-95.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37.</w:t>
      </w:r>
      <w:r w:rsidRPr="00535C9C">
        <w:rPr>
          <w:rFonts w:ascii="Arial" w:hAnsi="Arial" w:cs="Arial"/>
          <w:sz w:val="22"/>
          <w:szCs w:val="22"/>
        </w:rPr>
        <w:tab/>
        <w:t>Guseva IA, Smirnov AV, Demidova NV, Krylov MY, Avdeeva AS, Samarkina EY, Luchikhina EL, et al. Association of polymorphisms of HLA-DRB1 and TNF-308 G/A with radiographic joint damage in patients with early rheumatoid arthritis with high inflammatory activity, treated according to the principle of "Treat to target" (REMARKA study). Ter Arkh 2018;90:38-43.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38.</w:t>
      </w:r>
      <w:r w:rsidRPr="00535C9C">
        <w:rPr>
          <w:rFonts w:ascii="Arial" w:hAnsi="Arial" w:cs="Arial"/>
          <w:sz w:val="22"/>
          <w:szCs w:val="22"/>
        </w:rPr>
        <w:tab/>
        <w:t>Meyer P, Ally M, Hodkinson B, Anderson R, Tikly M. Diagnostic utility of, and influence of tobacco usage and genetic predisposition on, immunoglobulin A, rheumatoid factor and anti-citrullinated peptide auto-antibodies in South African rheumatoid arthritis patients. Afr Health Sci 2018;18:295-303.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39.</w:t>
      </w:r>
      <w:r w:rsidRPr="00535C9C">
        <w:rPr>
          <w:rFonts w:ascii="Arial" w:hAnsi="Arial" w:cs="Arial"/>
          <w:sz w:val="22"/>
          <w:szCs w:val="22"/>
        </w:rPr>
        <w:tab/>
        <w:t>Saad MN, Mabrouk MS, Eldeib AM, Shaker OG. Comparative study for haplotype block partitioning methods - Evidence from chromosome 6 of the North American Rheumatoid Arthritis Consortium (NARAC) dataset. PLoS One 2018;13:e0209603.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40.</w:t>
      </w:r>
      <w:r w:rsidRPr="00535C9C">
        <w:rPr>
          <w:rFonts w:ascii="Arial" w:hAnsi="Arial" w:cs="Arial"/>
          <w:sz w:val="22"/>
          <w:szCs w:val="22"/>
        </w:rPr>
        <w:tab/>
        <w:t>Wu J, Qu Y, Zhang YP, Deng JX, Yu QH. RHAMM induces progression of rheumatoid arthritis by enhancing the functions of fibroblast-like synoviocytes. BMC Musculoskelet Disord 2018;19:455.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41.</w:t>
      </w:r>
      <w:r w:rsidRPr="00535C9C">
        <w:rPr>
          <w:rFonts w:ascii="Arial" w:hAnsi="Arial" w:cs="Arial"/>
          <w:sz w:val="22"/>
          <w:szCs w:val="22"/>
        </w:rPr>
        <w:tab/>
        <w:t>Yu FY, Xie CQ, Jiang CL, Sun JT, Feng HC, Li C, Huang XW. MiR-92a inhibits fibroblast-like synoviocyte proliferation and migration in rheumatoid arthritis by targeting AKT2. J Biosci 2018;43:911-919.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42.</w:t>
      </w:r>
      <w:r w:rsidRPr="00535C9C">
        <w:rPr>
          <w:rFonts w:ascii="Arial" w:hAnsi="Arial" w:cs="Arial"/>
          <w:sz w:val="22"/>
          <w:szCs w:val="22"/>
        </w:rPr>
        <w:tab/>
        <w:t>Zhou WZ, Miao LG, Yuan H. Identification of significant ego networks and pathways in rheumatoid arthritis. J Cancer Res Ther 2018;14:S1024-S1028.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43.</w:t>
      </w:r>
      <w:r w:rsidRPr="00535C9C">
        <w:rPr>
          <w:rFonts w:ascii="Arial" w:hAnsi="Arial" w:cs="Arial"/>
          <w:sz w:val="22"/>
          <w:szCs w:val="22"/>
        </w:rPr>
        <w:tab/>
        <w:t>Masuoka S, Kusunoki N, Takamatsu R, Takahashi H, Tsuchiya K, Kawai S, Nanki T. Epstein-Barr virus infection and variants of Epstein-Barr nuclear antigen-1 in synovialtissues of rheumatoid arthritis. PLoS One 2018;13:e0208957.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44.</w:t>
      </w:r>
      <w:r w:rsidRPr="00535C9C">
        <w:rPr>
          <w:rFonts w:ascii="Arial" w:hAnsi="Arial" w:cs="Arial"/>
          <w:sz w:val="22"/>
          <w:szCs w:val="22"/>
        </w:rPr>
        <w:tab/>
        <w:t>de Rotte M, Pluijm SMF, de Jong PHP, Bulatovic Calasan M, Wulffraat NM, Weel A, Lindemans J, et al. Development and validation of a prognostic multivariable model to predict insufficient clinical response to methotrexate in rheumatoid arthritis. PLoS One 2018;13:e0208534.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45.</w:t>
      </w:r>
      <w:r w:rsidRPr="00535C9C">
        <w:rPr>
          <w:rFonts w:ascii="Arial" w:hAnsi="Arial" w:cs="Arial"/>
          <w:sz w:val="22"/>
          <w:szCs w:val="22"/>
        </w:rPr>
        <w:tab/>
        <w:t>Guo X, Zhang D, Zhang X, Jiang J, Xue P, Wu C, Zhang J, et al. Dyrk1A promotes the proliferation, migration and invasion of fibroblast-like synoviocytes in rheumatoid arthritis via down-regulating Spry2 and activating the ERK MAPK pathway. Tissue Cell 2018;55:63-70.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46.</w:t>
      </w:r>
      <w:r w:rsidRPr="00535C9C">
        <w:rPr>
          <w:rFonts w:ascii="Arial" w:hAnsi="Arial" w:cs="Arial"/>
          <w:sz w:val="22"/>
          <w:szCs w:val="22"/>
        </w:rPr>
        <w:tab/>
        <w:t>Hakim F, Rashid A, Fakhr A, Khan SA. Expression Analysis of Matrix Metalloproteinase-9 Gene in Rheumatoid Arthritis Patients on Disease Modifying Anti-Rheumatic Drugs. J Coll Physicians Surg Pak 2018;28:902-905.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47.</w:t>
      </w:r>
      <w:r w:rsidRPr="00535C9C">
        <w:rPr>
          <w:rFonts w:ascii="Arial" w:hAnsi="Arial" w:cs="Arial"/>
          <w:sz w:val="22"/>
          <w:szCs w:val="22"/>
        </w:rPr>
        <w:tab/>
        <w:t>Yang G, Chang CC, Yang Y, Yuan L, Xu L, Ho CT, Li S. Resveratrol Alleviates Rheumatoid Arthritis via Reducing ROS and Inflammation, Inhibiting MAPK Signaling Pathways, and Suppressing Angiogenesis. J Agric Food Chem 2018;66:12953-12960.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48.</w:t>
      </w:r>
      <w:r w:rsidRPr="00535C9C">
        <w:rPr>
          <w:rFonts w:ascii="Arial" w:hAnsi="Arial" w:cs="Arial"/>
          <w:sz w:val="22"/>
          <w:szCs w:val="22"/>
        </w:rPr>
        <w:tab/>
        <w:t>Zhou M, Wang J, Sun W, Wu X, Xue J, Wu H, Du Y. [Expression of leukocyte immunoglobulin-like receptor A3 in CD14(+) monocytes of patients with rheumatoid arthritis]. Zhejiang Da Xue Xue Bao Yi Xue Ban 2018;47:395-399.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49.</w:t>
      </w:r>
      <w:r w:rsidRPr="00535C9C">
        <w:rPr>
          <w:rFonts w:ascii="Arial" w:hAnsi="Arial" w:cs="Arial"/>
          <w:sz w:val="22"/>
          <w:szCs w:val="22"/>
        </w:rPr>
        <w:tab/>
        <w:t>Lin M, Xu R, Zhang T, Zhang L, Mei X. [Expression of c-FLIP in peripheral blood mononuclear cells of patients with rheumatoid arthritis and its relation with extrinsic apoptotic pathway]. Zhejiang Da Xue Xue Bao Yi Xue Ban 2018;47:381-388.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50.</w:t>
      </w:r>
      <w:r w:rsidRPr="00535C9C">
        <w:rPr>
          <w:rFonts w:ascii="Arial" w:hAnsi="Arial" w:cs="Arial"/>
          <w:sz w:val="22"/>
          <w:szCs w:val="22"/>
        </w:rPr>
        <w:tab/>
        <w:t>Sun W, Meednu N, Rosenberg A, Rangel-Moreno J, Wang V, Glanzman J, Owen T, et al. B cells inhibit bone formation in rheumatoid arthritis by suppressing osteoblast differentiation. Nat Commun 2018;9:5127.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51.</w:t>
      </w:r>
      <w:r w:rsidRPr="00535C9C">
        <w:rPr>
          <w:rFonts w:ascii="Arial" w:hAnsi="Arial" w:cs="Arial"/>
          <w:sz w:val="22"/>
          <w:szCs w:val="22"/>
        </w:rPr>
        <w:tab/>
        <w:t>Pavkova Goldbergova M, Lipkova J, Fedorko J, Nemec P, Gatterova J, Valkova L, Sevcikova J, et al. Relationship of epigenetic variability of miR-124 to extracellular matrix remodelling and age-related MMP-3 expression in rheumatoid arthritis. Gen Physiol Biophys 2018;37:703-710.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52.</w:t>
      </w:r>
      <w:r w:rsidRPr="00535C9C">
        <w:rPr>
          <w:rFonts w:ascii="Arial" w:hAnsi="Arial" w:cs="Arial"/>
          <w:sz w:val="22"/>
          <w:szCs w:val="22"/>
        </w:rPr>
        <w:tab/>
        <w:t>Woo SJ, Noh HS, Lee NY, Cheon YH, Yi SM, Jeon HM, Bae EJ, et al. Myeloid sirtuin 6 deficiency accelerates experimental rheumatoid arthritis by enhancing macrophage activation and infiltration into synovium. EBioMedicine 2018;38:228-237.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53.</w:t>
      </w:r>
      <w:r w:rsidRPr="00535C9C">
        <w:rPr>
          <w:rFonts w:ascii="Arial" w:hAnsi="Arial" w:cs="Arial"/>
          <w:sz w:val="22"/>
          <w:szCs w:val="22"/>
        </w:rPr>
        <w:tab/>
        <w:t>O'Dwyer R, Kovaleva M, Zhang J, Steven J, Cummins E, Luxenberg D, Darmanin-Sheehan A, et al. Anti-ICOSL New Antigen Receptor Domains Inhibit T Cell Proliferation and Reduce the Development of Inflammation in the Collagen-Induced Mouse Model of Rheumatoid Arthritis. J Immunol Res 2018;2018:4089459.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54.</w:t>
      </w:r>
      <w:r w:rsidRPr="00535C9C">
        <w:rPr>
          <w:rFonts w:ascii="Arial" w:hAnsi="Arial" w:cs="Arial"/>
          <w:sz w:val="22"/>
          <w:szCs w:val="22"/>
        </w:rPr>
        <w:tab/>
        <w:t>Yang H, Li J, Jiang L, Jiang X, Zhou X, Xu N. The rs878081 polymorphism of AIRE gene increases the risk of rheumatoid arthritis in a Chinese Han population: a case-control study. Braz J Med Biol Res 2018;51:e7944.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55.</w:t>
      </w:r>
      <w:r w:rsidRPr="00535C9C">
        <w:rPr>
          <w:rFonts w:ascii="Arial" w:hAnsi="Arial" w:cs="Arial"/>
          <w:sz w:val="22"/>
          <w:szCs w:val="22"/>
        </w:rPr>
        <w:tab/>
        <w:t>Li Y, Zhou M, Lv X, Song L, Zhang D, He Y, Wang M, et al. Reduced Activity of HDAC3 and Increased Acetylation of Histones H3 in Peripheral Blood Mononuclear Cells of Patients with Rheumatoid Arthritis. J Immunol Res 2018;2018:7313515.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56.</w:t>
      </w:r>
      <w:r w:rsidRPr="00535C9C">
        <w:rPr>
          <w:rFonts w:ascii="Arial" w:hAnsi="Arial" w:cs="Arial"/>
          <w:sz w:val="22"/>
          <w:szCs w:val="22"/>
        </w:rPr>
        <w:tab/>
        <w:t>Wang L, Wang C, Jia X, Yu J. Circulating Exosomal miR-17 Inhibits the Induction of Regulatory T Cells via Suppressing TGFBR II Expression in Rheumatoid Arthritis. Cell Physiol Biochem 2018;50:1754-1763.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57.</w:t>
      </w:r>
      <w:r w:rsidRPr="00535C9C">
        <w:rPr>
          <w:rFonts w:ascii="Arial" w:hAnsi="Arial" w:cs="Arial"/>
          <w:sz w:val="22"/>
          <w:szCs w:val="22"/>
        </w:rPr>
        <w:tab/>
        <w:t>Wu J, Fan W, Ma L, Geng X. miR-708-5p promotes fibroblast-like synoviocytes' cell apoptosis and ameliorates rheumatoid arthritis by the inhibition of Wnt3a/beta-catenin pathway. Drug Des Devel Ther 2018;12:3439-3447.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58.</w:t>
      </w:r>
      <w:r w:rsidRPr="00535C9C">
        <w:rPr>
          <w:rFonts w:ascii="Arial" w:hAnsi="Arial" w:cs="Arial"/>
          <w:sz w:val="22"/>
          <w:szCs w:val="22"/>
        </w:rPr>
        <w:tab/>
        <w:t>Juge PA, Lee JS, Ebstein E, Furukawa H, Dobrinskikh E, Gazal S, Kannengiesser C, et al. MUC5B Promoter Variant and Rheumatoid Arthritis with Interstitial Lung Disease. N Engl J Med 2018;379:2209-2219.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59.</w:t>
      </w:r>
      <w:r w:rsidRPr="00535C9C">
        <w:rPr>
          <w:rFonts w:ascii="Arial" w:hAnsi="Arial" w:cs="Arial"/>
          <w:sz w:val="22"/>
          <w:szCs w:val="22"/>
        </w:rPr>
        <w:tab/>
        <w:t>Wang H, Yuan FF, Dai ZW, Wang B, Ye DQ. Association between rheumatoid arthritis and genetic variants of natural resistance-associated macrophage protein 1 gene: A meta-analysis. Int J Rheum Dis 2018;21:1651-1658.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60.</w:t>
      </w:r>
      <w:r w:rsidRPr="00535C9C">
        <w:rPr>
          <w:rFonts w:ascii="Arial" w:hAnsi="Arial" w:cs="Arial"/>
          <w:sz w:val="22"/>
          <w:szCs w:val="22"/>
        </w:rPr>
        <w:tab/>
        <w:t>Ocsko T, Toth DM, Hoffmann G, Tubak V, Glant TT, Rauch TA. Transcription factor Zbtb38 downregulates the expression of anti-inflammatory IL1r2 in mouse model of rheumatoid arthritis. Biochim Biophys Acta Gene Regul Mech 2018;1861:1040-1047.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61.</w:t>
      </w:r>
      <w:r w:rsidRPr="00535C9C">
        <w:rPr>
          <w:rFonts w:ascii="Arial" w:hAnsi="Arial" w:cs="Arial"/>
          <w:sz w:val="22"/>
          <w:szCs w:val="22"/>
        </w:rPr>
        <w:tab/>
        <w:t>Wang Y, Dai L, Wu H, Zhang ZR, Wang WY, Fu J, Deng R, et al. Novel anti-inflammatory target of geniposide: Inhibiting Itgbeta1/Ras-Erk1/2 signal pathway via the miRNA-124a in rheumatoid arthritis synovial fibroblasts. Int Immunopharmacol 2018;65:284-294.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62.</w:t>
      </w:r>
      <w:r w:rsidRPr="00535C9C">
        <w:rPr>
          <w:rFonts w:ascii="Arial" w:hAnsi="Arial" w:cs="Arial"/>
          <w:sz w:val="22"/>
          <w:szCs w:val="22"/>
        </w:rPr>
        <w:tab/>
        <w:t>Waterborg CEJ, Koenders MI, van Lent P, van der Kraan PM, van de Loo FAJ. Tyro3/Axl/Mertk-deficient mice develop bone marrow edema which is an early pathological marker in rheumatoid arthritis. PLoS One 2018;13:e0205902.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63.</w:t>
      </w:r>
      <w:r w:rsidRPr="00535C9C">
        <w:rPr>
          <w:rFonts w:ascii="Arial" w:hAnsi="Arial" w:cs="Arial"/>
          <w:sz w:val="22"/>
          <w:szCs w:val="22"/>
        </w:rPr>
        <w:tab/>
        <w:t>Leng P, Li D, Sun Y, Wang Y, Zhang H. Effects of human cyclooxygenase-2 gene silencing on synovial cells of rheumatoid arthritis mediated by lentivirus. Artif Cells Nanomed Biotechnol 2018;46:S274-S280.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64.</w:t>
      </w:r>
      <w:r w:rsidRPr="00535C9C">
        <w:rPr>
          <w:rFonts w:ascii="Arial" w:hAnsi="Arial" w:cs="Arial"/>
          <w:sz w:val="22"/>
          <w:szCs w:val="22"/>
        </w:rPr>
        <w:tab/>
        <w:t>An Q, Yan W, Zhao Y, Yu K. Enhanced neutrophil autophagy and increased concentrations of IL-6, IL-8, IL-10 and MCP-1 in rheumatoid arthritis. Int Immunopharmacol 2018;65:119-128.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65.</w:t>
      </w:r>
      <w:r w:rsidRPr="00535C9C">
        <w:rPr>
          <w:rFonts w:ascii="Arial" w:hAnsi="Arial" w:cs="Arial"/>
          <w:sz w:val="22"/>
          <w:szCs w:val="22"/>
        </w:rPr>
        <w:tab/>
        <w:t>Cherlin S, Plant D, Taylor JC, Colombo M, Spiliopoulou A, Tzanis E, Morgan AW, et al. Prediction of treatment response in rheumatoid arthritis patients using genome-wide SNP data. Genet Epidemiol 2018;42:754-771.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66.</w:t>
      </w:r>
      <w:r w:rsidRPr="00535C9C">
        <w:rPr>
          <w:rFonts w:ascii="Arial" w:hAnsi="Arial" w:cs="Arial"/>
          <w:sz w:val="22"/>
          <w:szCs w:val="22"/>
        </w:rPr>
        <w:tab/>
        <w:t>Xu WD, Su LC, He CS, Huang AF. Plasma interleukin-38 in patients with rheumatoid arthritis. Int Immunopharmacol 2018;65:1-7.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67.</w:t>
      </w:r>
      <w:r w:rsidRPr="00535C9C">
        <w:rPr>
          <w:rFonts w:ascii="Arial" w:hAnsi="Arial" w:cs="Arial"/>
          <w:sz w:val="22"/>
          <w:szCs w:val="22"/>
        </w:rPr>
        <w:tab/>
        <w:t>Shafiey SI, Mohamed WR, Abo-Saif AA. Paroxetine and rivastigmine mitigates adjuvant-induced rheumatoid arthritis in rats: Impact on oxidative stress, apoptosis and RANKL/OPG signals. Life Sci 2018;212:109-118.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68.</w:t>
      </w:r>
      <w:r w:rsidRPr="00535C9C">
        <w:rPr>
          <w:rFonts w:ascii="Arial" w:hAnsi="Arial" w:cs="Arial"/>
          <w:sz w:val="22"/>
          <w:szCs w:val="22"/>
        </w:rPr>
        <w:tab/>
        <w:t>Yu F, Duan C, Zhang X, Yao D, Si G, Gao Y, Gao Z, et al. RNA-seq analysis reveals different gene ontologies and pathways in rheumatoid arthritis and Kashin-Beck disease. Int J Rheum Dis 2018;21:1686-1694.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69.</w:t>
      </w:r>
      <w:r w:rsidRPr="00535C9C">
        <w:rPr>
          <w:rFonts w:ascii="Arial" w:hAnsi="Arial" w:cs="Arial"/>
          <w:sz w:val="22"/>
          <w:szCs w:val="22"/>
        </w:rPr>
        <w:tab/>
        <w:t>Carmona FD, Martin J. The potential of PTPN22 as a therapeutic target for rheumatoid arthritis. Expert Opin Ther Targets 2018;22:879-891.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70.</w:t>
      </w:r>
      <w:r w:rsidRPr="00535C9C">
        <w:rPr>
          <w:rFonts w:ascii="Arial" w:hAnsi="Arial" w:cs="Arial"/>
          <w:sz w:val="22"/>
          <w:szCs w:val="22"/>
        </w:rPr>
        <w:tab/>
        <w:t>Furukawa H, Oka S, Shimada K, Hashimoto A, Komiya A, Tsunoda S, Suda A, et al. Independent association of HLA-DPB1*02:01 with rheumatoid arthritis in Japanese populations. PLoS One 2018;13:e0204459.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71.</w:t>
      </w:r>
      <w:r w:rsidRPr="00535C9C">
        <w:rPr>
          <w:rFonts w:ascii="Arial" w:hAnsi="Arial" w:cs="Arial"/>
          <w:sz w:val="22"/>
          <w:szCs w:val="22"/>
        </w:rPr>
        <w:tab/>
        <w:t>Li G, Liu Y, Meng F, Xia Z, Wu X, Fang Y, Zhang C, et al. Tanshinone IIA promotes the apoptosis of fibroblast-like synoviocytes in rheumatoid arthritis by up-regulating lncRNA GAS5. Biosci Rep 2018;38.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72.</w:t>
      </w:r>
      <w:r w:rsidRPr="00535C9C">
        <w:rPr>
          <w:rFonts w:ascii="Arial" w:hAnsi="Arial" w:cs="Arial"/>
          <w:sz w:val="22"/>
          <w:szCs w:val="22"/>
        </w:rPr>
        <w:tab/>
        <w:t>Yang CA, Li JP, Yen JC, Lai IL, Ho YC, Chen YC, Lan JL, et al. lncRNA NTT/PBOV1 Axis Promotes Monocyte Differentiation and Is Elevated in Rheumatoid Arthritis. Int J Mol Sci 2018;19.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73.</w:t>
      </w:r>
      <w:r w:rsidRPr="00535C9C">
        <w:rPr>
          <w:rFonts w:ascii="Arial" w:hAnsi="Arial" w:cs="Arial"/>
          <w:sz w:val="22"/>
          <w:szCs w:val="22"/>
        </w:rPr>
        <w:tab/>
        <w:t>Beyer K, Zaura E, Brandt BW, Buijs MJ, Brun JG, Crielaard W, Bolstad AI. Subgingival microbiome of rheumatoid arthritis patients in relation to their disease status and periodontal health. PLoS One 2018;13:e0202278.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74.</w:t>
      </w:r>
      <w:r w:rsidRPr="00535C9C">
        <w:rPr>
          <w:rFonts w:ascii="Arial" w:hAnsi="Arial" w:cs="Arial"/>
          <w:sz w:val="22"/>
          <w:szCs w:val="22"/>
        </w:rPr>
        <w:tab/>
        <w:t>Malysheva IE, Topchieva LV, Balan OV, Marusenko IM, Barysheva OY, Kurbatova IV. Analysis of the Association of TNF -238G&gt;A Gene Polymorphism with the Risk of Rheumatoid Arthritis Development in Russian Population in the Republic of Karelia. Bull Exp Biol Med 2018;165:674-677.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75.</w:t>
      </w:r>
      <w:r w:rsidRPr="00535C9C">
        <w:rPr>
          <w:rFonts w:ascii="Arial" w:hAnsi="Arial" w:cs="Arial"/>
          <w:sz w:val="22"/>
          <w:szCs w:val="22"/>
        </w:rPr>
        <w:tab/>
        <w:t>Westra HJ, Martinez-Bonet M, Onengut-Gumuscu S, Lee A, Luo Y, Teslovich N, Worthington J, et al. Fine-mapping and functional studies highlight potential causal variants for rheumatoid arthritis and type 1 diabetes. Nat Genet 2018;50:1366-1374.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76.</w:t>
      </w:r>
      <w:r w:rsidRPr="00535C9C">
        <w:rPr>
          <w:rFonts w:ascii="Arial" w:hAnsi="Arial" w:cs="Arial"/>
          <w:sz w:val="22"/>
          <w:szCs w:val="22"/>
        </w:rPr>
        <w:tab/>
        <w:t>Zhang X, Feng H, Du J, Sun J, Li D, Hasegawa T, Amizuka N, et al. Aspirin promotes apoptosis and inhibits proliferation by blocking G0/G1 into S phase in rheumatoid arthritis fibroblast-like synoviocytes via downregulation of JAK/STAT3 and NF-kappaB signaling pathway. Int J Mol Med 2018;42:3135-3148.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77.</w:t>
      </w:r>
      <w:r w:rsidRPr="00535C9C">
        <w:rPr>
          <w:rFonts w:ascii="Arial" w:hAnsi="Arial" w:cs="Arial"/>
          <w:sz w:val="22"/>
          <w:szCs w:val="22"/>
        </w:rPr>
        <w:tab/>
        <w:t>McGonagle D, Watad A, Savic S. Mechanistic immunological based classification of rheumatoid arthritis. Autoimmun Rev 2018;17:1115-1123.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78.</w:t>
      </w:r>
      <w:r w:rsidRPr="00535C9C">
        <w:rPr>
          <w:rFonts w:ascii="Arial" w:hAnsi="Arial" w:cs="Arial"/>
          <w:sz w:val="22"/>
          <w:szCs w:val="22"/>
        </w:rPr>
        <w:tab/>
        <w:t>Guo T, Ding H, Jiang H, Bao N, Zhou L, Zhao J. miR-338-5p Regulates the Viability, Proliferation, Apoptosis and Migration of Rheumatoid Arthritis Fibroblast-Like Synoviocytes by Targeting NFAT5. Cell Physiol Biochem 2018;49:899-910.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79.</w:t>
      </w:r>
      <w:r w:rsidRPr="00535C9C">
        <w:rPr>
          <w:rFonts w:ascii="Arial" w:hAnsi="Arial" w:cs="Arial"/>
          <w:sz w:val="22"/>
          <w:szCs w:val="22"/>
        </w:rPr>
        <w:tab/>
        <w:t>Webster AP, Plant D, Ecker S, Zufferey F, Bell JT, Feber A, Paul DS, et al. Increased DNA methylation variability in rheumatoid arthritis-discordant monozygotic twins. Genome Med 2018;10:64.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80.</w:t>
      </w:r>
      <w:r w:rsidRPr="00535C9C">
        <w:rPr>
          <w:rFonts w:ascii="Arial" w:hAnsi="Arial" w:cs="Arial"/>
          <w:sz w:val="22"/>
          <w:szCs w:val="22"/>
        </w:rPr>
        <w:tab/>
        <w:t>Hakamata J, Kaneko Y, Shimizu M, Yamaoka K, Maruyama J, Takeuchi T, Mochizuki M, et al. Factors Predicting the Therapeutic Response to Methotrexate in Japanese Patients with Rheumatoid Arthritis: A Hospital-Based Cohort Study. Biol Pharm Bull 2018;41:1414-1422.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81.</w:t>
      </w:r>
      <w:r w:rsidRPr="00535C9C">
        <w:rPr>
          <w:rFonts w:ascii="Arial" w:hAnsi="Arial" w:cs="Arial"/>
          <w:sz w:val="22"/>
          <w:szCs w:val="22"/>
        </w:rPr>
        <w:tab/>
        <w:t>Bullock J, Rizvi SAA, Saleh AM, Ahmed SS, Do DP, Ansari RA, Ahmed J. Rheumatoid Arthritis: A Brief Overview of the Treatment. Med Princ Pract 2018;27:501-507.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82.</w:t>
      </w:r>
      <w:r w:rsidRPr="00535C9C">
        <w:rPr>
          <w:rFonts w:ascii="Arial" w:hAnsi="Arial" w:cs="Arial"/>
          <w:sz w:val="22"/>
          <w:szCs w:val="22"/>
        </w:rPr>
        <w:tab/>
        <w:t>Bae SC, Lee YH. Coffee consumption and the risk of rheumatoid arthritis and systemic lupus erythematosus: a Mendelian randomization study. Clin Rheumatol 2018;37:2875-2879.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83.</w:t>
      </w:r>
      <w:r w:rsidRPr="00535C9C">
        <w:rPr>
          <w:rFonts w:ascii="Arial" w:hAnsi="Arial" w:cs="Arial"/>
          <w:sz w:val="22"/>
          <w:szCs w:val="22"/>
        </w:rPr>
        <w:tab/>
        <w:t>Firestein GS. Pathogenesis of Rheumatoid Arthritis: The Intersection of Genetics and Epigenetics. Trans Am Clin Climatol Assoc 2018;129:171-182.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84.</w:t>
      </w:r>
      <w:r w:rsidRPr="00535C9C">
        <w:rPr>
          <w:rFonts w:ascii="Arial" w:hAnsi="Arial" w:cs="Arial"/>
          <w:sz w:val="22"/>
          <w:szCs w:val="22"/>
        </w:rPr>
        <w:tab/>
        <w:t>Massey J, Plant D, Hyrich K, Morgan AW, Wilson AG, Spiliopoulou A, Colombo M, et al. Genome-wide association study of response to tumour necrosis factor inhibitor therapy in rheumatoid arthritis. Pharmacogenomics J 2018;18:657-664.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85.</w:t>
      </w:r>
      <w:r w:rsidRPr="00535C9C">
        <w:rPr>
          <w:rFonts w:ascii="Arial" w:hAnsi="Arial" w:cs="Arial"/>
          <w:sz w:val="22"/>
          <w:szCs w:val="22"/>
        </w:rPr>
        <w:tab/>
        <w:t>Iwamoto N, Fukui S, Takatani A, Shimizu T, Umeda M, Nishino A, Igawa T, et al. Osteogenic differentiation of fibroblast-like synovial cells in rheumatoid arthritis is induced by microRNA-218 through a ROBO/Slit pathway. Arthritis Res Ther 2018;20:189.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86.</w:t>
      </w:r>
      <w:r w:rsidRPr="00535C9C">
        <w:rPr>
          <w:rFonts w:ascii="Arial" w:hAnsi="Arial" w:cs="Arial"/>
          <w:sz w:val="22"/>
          <w:szCs w:val="22"/>
        </w:rPr>
        <w:tab/>
        <w:t>Gupta V, Katiyar S, Singh A, Misra R, Aggarwal A. CD39 positive regulatory T cell frequency as a biomarker of treatment response to methotrexate in rheumatoid arthritis. Int J Rheum Dis 2018;21:1548-1556.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87.</w:t>
      </w:r>
      <w:r w:rsidRPr="00535C9C">
        <w:rPr>
          <w:rFonts w:ascii="Arial" w:hAnsi="Arial" w:cs="Arial"/>
          <w:sz w:val="22"/>
          <w:szCs w:val="22"/>
        </w:rPr>
        <w:tab/>
        <w:t>Corsiero E, Jagemann L, Bombardieri M, Pitzalis C. Generation of Recombinant Monoclonal Antibodies from Single B Cells Isolated from Synovial Tissue of Rheumatoid Arthritis Patients. Methods Mol Biol 2018;1845:159-187.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88.</w:t>
      </w:r>
      <w:r w:rsidRPr="00535C9C">
        <w:rPr>
          <w:rFonts w:ascii="Arial" w:hAnsi="Arial" w:cs="Arial"/>
          <w:sz w:val="22"/>
          <w:szCs w:val="22"/>
        </w:rPr>
        <w:tab/>
        <w:t>Tokai N, Yoshida S, Kotani T, Yoshikawa A, Kimura Y, Fujiki Y, Matsumura Y, et al. Serum matrix metalloproteinase 3 levels are associated with an effect of iguratimod as add-on therapy to biological DMARDs in patients with rheumatoid arthritis. PLoS One 2018;13:e0202601.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89.</w:t>
      </w:r>
      <w:r w:rsidRPr="00535C9C">
        <w:rPr>
          <w:rFonts w:ascii="Arial" w:hAnsi="Arial" w:cs="Arial"/>
          <w:sz w:val="22"/>
          <w:szCs w:val="22"/>
        </w:rPr>
        <w:tab/>
        <w:t>Wang X, Wang X, Sun J, Fu S. An enhanced RRM2 siRNA delivery to rheumatoid arthritis fibroblast-like synoviocytes through a liposomeprotamine-DNA-siRNA complex with cell permeable peptides. Int J Mol Med 2018;42:2393-2402.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90.</w:t>
      </w:r>
      <w:r w:rsidRPr="00535C9C">
        <w:rPr>
          <w:rFonts w:ascii="Arial" w:hAnsi="Arial" w:cs="Arial"/>
          <w:sz w:val="22"/>
          <w:szCs w:val="22"/>
        </w:rPr>
        <w:tab/>
        <w:t>Kim KW, Kim HJ, Kim BM, Kwon YR, Kim HR, Kim YJ. Epigenetic modification of mesenchymal stromal cells enhances their suppressive effects on the Th17 responses of cells from rheumatoid arthritis patients. Stem Cell Res Ther 2018;9:208.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91.</w:t>
      </w:r>
      <w:r w:rsidRPr="00535C9C">
        <w:rPr>
          <w:rFonts w:ascii="Arial" w:hAnsi="Arial" w:cs="Arial"/>
          <w:sz w:val="22"/>
          <w:szCs w:val="22"/>
        </w:rPr>
        <w:tab/>
        <w:t>Lu W, Li G. Identification of Key Genes and Pathways in Rheumatoid Arthritis Gene Expression Profile by Bioinformatics. Acta Reumatol Port 2018;43:109-131.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92.</w:t>
      </w:r>
      <w:r w:rsidRPr="00535C9C">
        <w:rPr>
          <w:rFonts w:ascii="Arial" w:hAnsi="Arial" w:cs="Arial"/>
          <w:sz w:val="22"/>
          <w:szCs w:val="22"/>
        </w:rPr>
        <w:tab/>
        <w:t>Narasimhan R, Coras R, Rosenthal SB, Sweeney SR, Lodi A, Tiziani S, Boyle D, et al. Serum metabolomic profiling predicts synovial gene expression in rheumatoid arthritis. Arthritis Res Ther 2018;20:164.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93.</w:t>
      </w:r>
      <w:r w:rsidRPr="00535C9C">
        <w:rPr>
          <w:rFonts w:ascii="Arial" w:hAnsi="Arial" w:cs="Arial"/>
          <w:sz w:val="22"/>
          <w:szCs w:val="22"/>
        </w:rPr>
        <w:tab/>
        <w:t>Fernandez-Ruiz JC, Ramos-Remus C, Sanchez-Corona J, Castillo-Ortiz JD, Castaneda-Sanchez JJ, Bastian Y, Romo-Garcia MF, et al. Analysis of miRNA expression in patients with rheumatoid arthritis during remission and relapse after a 5-year trial of tofacitinib treatment. Int Immunopharmacol 2018;63:35-42.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94.</w:t>
      </w:r>
      <w:r w:rsidRPr="00535C9C">
        <w:rPr>
          <w:rFonts w:ascii="Arial" w:hAnsi="Arial" w:cs="Arial"/>
          <w:sz w:val="22"/>
          <w:szCs w:val="22"/>
        </w:rPr>
        <w:tab/>
        <w:t>Savola P, Lundgren S, Keranen MAI, Almusa H, Ellonen P, Leirisalo-Repo M, Kelkka T, et al. Clonal hematopoiesis in patients with rheumatoid arthritis. Blood Cancer J 2018;8:69.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95.</w:t>
      </w:r>
      <w:r w:rsidRPr="00535C9C">
        <w:rPr>
          <w:rFonts w:ascii="Arial" w:hAnsi="Arial" w:cs="Arial"/>
          <w:sz w:val="22"/>
          <w:szCs w:val="22"/>
        </w:rPr>
        <w:tab/>
        <w:t>Yu Z, Xu H, Wang H, Wang Y. Foxc1 promotes the proliferation of fibroblast-like synoviocytes in rheumatoid arthritis via PI3K/AKT signalling pathway. Tissue Cell 2018;53:15-22.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96.</w:t>
      </w:r>
      <w:r w:rsidRPr="00535C9C">
        <w:rPr>
          <w:rFonts w:ascii="Arial" w:hAnsi="Arial" w:cs="Arial"/>
          <w:sz w:val="22"/>
          <w:szCs w:val="22"/>
        </w:rPr>
        <w:tab/>
        <w:t>Zhang W, Chen L, Jiang Y, Shen Y. miR-26a-5p Regulates Synovial Fibroblast Invasion in Patients with Rheumatoid Arthritis by Targeting Smad 1. Med Sci Monit 2018;24:5178-5184.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97.</w:t>
      </w:r>
      <w:r w:rsidRPr="00535C9C">
        <w:rPr>
          <w:rFonts w:ascii="Arial" w:hAnsi="Arial" w:cs="Arial"/>
          <w:sz w:val="22"/>
          <w:szCs w:val="22"/>
        </w:rPr>
        <w:tab/>
        <w:t>Yu GM, Liu D, Yuan N, Liu BH. Dual role of acid-sensing ion channels 3 in rheumatoid arthritis: destruction or protection? Immunopharmacol Immunotoxicol 2018;40:273-277.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98.</w:t>
      </w:r>
      <w:r w:rsidRPr="00535C9C">
        <w:rPr>
          <w:rFonts w:ascii="Arial" w:hAnsi="Arial" w:cs="Arial"/>
          <w:sz w:val="22"/>
          <w:szCs w:val="22"/>
        </w:rPr>
        <w:tab/>
        <w:t>Ismail M, Khawaja G. Study of cannabinoid receptor 2 Q63R gene polymorphism in Lebanese patients with rheumatoid arthritis. Clin Rheumatol 2018;37:2933-2938.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99.</w:t>
      </w:r>
      <w:r w:rsidRPr="00535C9C">
        <w:rPr>
          <w:rFonts w:ascii="Arial" w:hAnsi="Arial" w:cs="Arial"/>
          <w:sz w:val="22"/>
          <w:szCs w:val="22"/>
        </w:rPr>
        <w:tab/>
        <w:t>Bernardes M, Duraes C, Oliveira A, Martins MJ, Lucas R, Costa L, Pereira JG, et al. LRP5 gene polymorphisms and radiographic joint damage in rheumatoid arthritis patients. Osteoporos Int 2018;29:2355-2368.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100.</w:t>
      </w:r>
      <w:r w:rsidRPr="00535C9C">
        <w:rPr>
          <w:rFonts w:ascii="Arial" w:hAnsi="Arial" w:cs="Arial"/>
          <w:sz w:val="22"/>
          <w:szCs w:val="22"/>
        </w:rPr>
        <w:tab/>
        <w:t>Tasaki S, Suzuki K, Kassai Y, Takeshita M, Murota A, Kondo Y, Ando T, et al. Multi-omics monitoring of drug response in rheumatoid arthritis in pursuit of molecular remission. Nat Commun 2018;9:2755.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101.</w:t>
      </w:r>
      <w:r w:rsidRPr="00535C9C">
        <w:rPr>
          <w:rFonts w:ascii="Arial" w:hAnsi="Arial" w:cs="Arial"/>
          <w:sz w:val="22"/>
          <w:szCs w:val="22"/>
        </w:rPr>
        <w:tab/>
        <w:t>Xu Y, Hong S, Zhao X, Wang S, Xu Z, Ding S, Zhang K, et al. Acupuncture Alleviates Rheumatoid Arthritis by Immune-Network Modulation. Am J Chin Med 2018;46:997-1019.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102.</w:t>
      </w:r>
      <w:r w:rsidRPr="00535C9C">
        <w:rPr>
          <w:rFonts w:ascii="Arial" w:hAnsi="Arial" w:cs="Arial"/>
          <w:sz w:val="22"/>
          <w:szCs w:val="22"/>
        </w:rPr>
        <w:tab/>
        <w:t>Liu H, Wei SP, Zhi LQ, Liu LP, Cao TP, Wang SZ, Chen QP, et al. Synovial GATA1 mediates rheumatoid arthritis progression via transcriptional activation of NOS2 signaling. Microbiol Immunol 2018;62:594-606.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103.</w:t>
      </w:r>
      <w:r w:rsidRPr="00535C9C">
        <w:rPr>
          <w:rFonts w:ascii="Arial" w:hAnsi="Arial" w:cs="Arial"/>
          <w:sz w:val="22"/>
          <w:szCs w:val="22"/>
        </w:rPr>
        <w:tab/>
        <w:t>Wang S, Zuo S, Liu Z, Ji X, Yao Z, Wang X. Study on the efficacy and mechanism of triptolide on treating TNF transgenic mice with rheumatoid arthritis. Biomed Pharmacother 2018;106:813-820.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104.</w:t>
      </w:r>
      <w:r w:rsidRPr="00535C9C">
        <w:rPr>
          <w:rFonts w:ascii="Arial" w:hAnsi="Arial" w:cs="Arial"/>
          <w:sz w:val="22"/>
          <w:szCs w:val="22"/>
        </w:rPr>
        <w:tab/>
        <w:t>Li HM, Zhang TP, Li XM, Pan HF, Ma DC. Association of single nucleotide polymorphisms in resistin gene with rheumatoid arthritis in a Chinese population. J Clin Lab Anal 2018;32:e22595.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105.</w:t>
      </w:r>
      <w:r w:rsidRPr="00535C9C">
        <w:rPr>
          <w:rFonts w:ascii="Arial" w:hAnsi="Arial" w:cs="Arial"/>
          <w:sz w:val="22"/>
          <w:szCs w:val="22"/>
        </w:rPr>
        <w:tab/>
        <w:t>Zhang Y, Wang H, Mao X, Guo Q, Li W, Wang X, Li G, et al. A novel gene-expression-signature-based model for prediction of response to Tripterysium glycosides tablet for rheumatoid arthritis patients. J Transl Med 2018;16:187.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106.</w:t>
      </w:r>
      <w:r w:rsidRPr="00535C9C">
        <w:rPr>
          <w:rFonts w:ascii="Arial" w:hAnsi="Arial" w:cs="Arial"/>
          <w:sz w:val="22"/>
          <w:szCs w:val="22"/>
        </w:rPr>
        <w:tab/>
        <w:t>Bae SC, Lee YH. MiR-146a levels in rheumatoid arthritis and their correlation with disease activity: a meta-analysis. Int J Rheum Dis 2018;21:1335-1342.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107.</w:t>
      </w:r>
      <w:r w:rsidRPr="00535C9C">
        <w:rPr>
          <w:rFonts w:ascii="Arial" w:hAnsi="Arial" w:cs="Arial"/>
          <w:sz w:val="22"/>
          <w:szCs w:val="22"/>
        </w:rPr>
        <w:tab/>
        <w:t>Kuo SJ, Huang CC, Tsai CH, Hsu HC, Su CM, Tang CH. Chemokine C-C Motif Ligand 4 Gene Polymorphisms Associated with Susceptibility to Rheumatoid Arthritis. Biomed Res Int 2018;2018:9181647.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108.</w:t>
      </w:r>
      <w:r w:rsidRPr="00535C9C">
        <w:rPr>
          <w:rFonts w:ascii="Arial" w:hAnsi="Arial" w:cs="Arial"/>
          <w:sz w:val="22"/>
          <w:szCs w:val="22"/>
        </w:rPr>
        <w:tab/>
        <w:t>Hughes-Austin JM, Deane KD, Giles JT, Derber LA, Zerbe GO, Dabelea DM, Sokolove J, et al. Plasma adiponectin levels are associated with circulating inflammatory cytokines in autoantibody positive first-degree relatives of rheumatoid arthritis patients. PLoS One 2018;13:e0199578.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109.</w:t>
      </w:r>
      <w:r w:rsidRPr="00535C9C">
        <w:rPr>
          <w:rFonts w:ascii="Arial" w:hAnsi="Arial" w:cs="Arial"/>
          <w:sz w:val="22"/>
          <w:szCs w:val="22"/>
        </w:rPr>
        <w:tab/>
        <w:t>Chen YL, Jing J, Mo YQ, Ma JD, Yang LJ, Chen LF, Zhang X, et al. Presence of hepatitis B virus in synovium and its clinical significance in rheumatoid arthritis. Arthritis Res Ther 2018;20:130.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110.</w:t>
      </w:r>
      <w:r w:rsidRPr="00535C9C">
        <w:rPr>
          <w:rFonts w:ascii="Arial" w:hAnsi="Arial" w:cs="Arial"/>
          <w:sz w:val="22"/>
          <w:szCs w:val="22"/>
        </w:rPr>
        <w:tab/>
        <w:t>Klein A, Polliack A, Gafter-Gvili A. Rheumatoid arthritis and lymphoma: Incidence, pathogenesis, biology, and outcome. Hematol Oncol 2018;36:733-739.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111.</w:t>
      </w:r>
      <w:r w:rsidRPr="00535C9C">
        <w:rPr>
          <w:rFonts w:ascii="Arial" w:hAnsi="Arial" w:cs="Arial"/>
          <w:sz w:val="22"/>
          <w:szCs w:val="22"/>
        </w:rPr>
        <w:tab/>
        <w:t>Hong W, Zhang P, Wang X, Tu J, Wei W. The Effects of MicroRNAs on Key Signalling Pathways and Epigenetic Modification in Fibroblast-Like Synoviocytes of Rheumatoid Arthritis. Mediators Inflamm 2018;2018:9013124.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112.</w:t>
      </w:r>
      <w:r w:rsidRPr="00535C9C">
        <w:rPr>
          <w:rFonts w:ascii="Arial" w:hAnsi="Arial" w:cs="Arial"/>
          <w:sz w:val="22"/>
          <w:szCs w:val="22"/>
        </w:rPr>
        <w:tab/>
        <w:t>Yu WG, Shen Y, Wu JZ, Gao YB, Zhang LX. Madecassoside impedes invasion of rheumatoid fibroblast-like synoviocyte from adjuvant arthritis rats via inhibition of NF-kappaB-mediated matrix metalloproteinase-13 expression. Chin J Nat Med 2018;16:330-338.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113.</w:t>
      </w:r>
      <w:r w:rsidRPr="00535C9C">
        <w:rPr>
          <w:rFonts w:ascii="Arial" w:hAnsi="Arial" w:cs="Arial"/>
          <w:sz w:val="22"/>
          <w:szCs w:val="22"/>
        </w:rPr>
        <w:tab/>
        <w:t>Odin VI, Dvorovkin AE, Inamova OV, Tyrenko VV, Gumilevskaya OP. [Features of the ontogenetic forms of rheumatoid arthritis associated with autoimmune thyroiditis.]. Adv Gerontol 2018;31:125-131.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114.</w:t>
      </w:r>
      <w:r w:rsidRPr="00535C9C">
        <w:rPr>
          <w:rFonts w:ascii="Arial" w:hAnsi="Arial" w:cs="Arial"/>
          <w:sz w:val="22"/>
          <w:szCs w:val="22"/>
        </w:rPr>
        <w:tab/>
        <w:t>Xia Z, Meng F, Liu Y, Fang Y, Wu X, Zhang C, Liu D, et al. Decreased MiR-128-3p alleviates the progression of rheumatoid arthritis by up-regulating the expression of TNFAIP3. Biosci Rep 2018;38.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115.</w:t>
      </w:r>
      <w:r w:rsidRPr="00535C9C">
        <w:rPr>
          <w:rFonts w:ascii="Arial" w:hAnsi="Arial" w:cs="Arial"/>
          <w:sz w:val="22"/>
          <w:szCs w:val="22"/>
        </w:rPr>
        <w:tab/>
        <w:t>Zhai KF, Duan H, Khan GJ, Xu H, Han FK, Cao WG, Gao GZ, et al. Salicin from Alangium chinense Ameliorates Rheumatoid Arthritis by Modulating the Nrf2-HO-1-ROS Pathways. J Agric Food Chem 2018;66:6073-6082.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116.</w:t>
      </w:r>
      <w:r w:rsidRPr="00535C9C">
        <w:rPr>
          <w:rFonts w:ascii="Arial" w:hAnsi="Arial" w:cs="Arial"/>
          <w:sz w:val="22"/>
          <w:szCs w:val="22"/>
        </w:rPr>
        <w:tab/>
        <w:t>Zhu N, Hou J, Wu Y, Li G, Liu J, Ma G, Chen B, et al. Identification of key genes in rheumatoid arthritis and osteoarthritis based on bioinformatics analysis. Medicine (Baltimore) 2018;97:e10997.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117.</w:t>
      </w:r>
      <w:r w:rsidRPr="00535C9C">
        <w:rPr>
          <w:rFonts w:ascii="Arial" w:hAnsi="Arial" w:cs="Arial"/>
          <w:sz w:val="22"/>
          <w:szCs w:val="22"/>
        </w:rPr>
        <w:tab/>
        <w:t>Zafari P, Yari K, Mostafaei S, Iranshahi N, Assar S, Fekri A, Taghadosi M. Analysis of Helios gene expression and Foxp3 TSDR methylation in the newly diagnosed Rheumatoid Arthritis patients. Immunol Invest 2018;47:632-642.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118.</w:t>
      </w:r>
      <w:r w:rsidRPr="00535C9C">
        <w:rPr>
          <w:rFonts w:ascii="Arial" w:hAnsi="Arial" w:cs="Arial"/>
          <w:sz w:val="22"/>
          <w:szCs w:val="22"/>
        </w:rPr>
        <w:tab/>
        <w:t>Chaabane S, Messedi M, Akrout R, Ben Hamad M, Turki M, Marzouk S, Keskes L, et al. Association of hyperhomocysteinemia with genetic variants in key enzymes of homocysteine metabolism and methotrexate toxicity in rheumatoid arthritis patients. Inflamm Res 2018;67:703-710.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119.</w:t>
      </w:r>
      <w:r w:rsidRPr="00535C9C">
        <w:rPr>
          <w:rFonts w:ascii="Arial" w:hAnsi="Arial" w:cs="Arial"/>
          <w:sz w:val="22"/>
          <w:szCs w:val="22"/>
        </w:rPr>
        <w:tab/>
        <w:t>Taylor JC, Bongartz T, Massey J, Mifsud B, Spiliopoulou A, Scott IC, Wang J, et al. Genome-wide association study of response to methotrexate in early rheumatoid arthritis patients. Pharmacogenomics J 2018;18:528-538.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120.</w:t>
      </w:r>
      <w:r w:rsidRPr="00535C9C">
        <w:rPr>
          <w:rFonts w:ascii="Arial" w:hAnsi="Arial" w:cs="Arial"/>
          <w:sz w:val="22"/>
          <w:szCs w:val="22"/>
        </w:rPr>
        <w:tab/>
        <w:t>Sun QQ, Hua DJ, Huang SC, Cen H, Zhou L, Shao S. Association study of AFF1 rs340630 polymorphism with genetic susceptibility to rheumatoid arthritis in Chinese population. Braz J Med Biol Res 2018;51:e7126.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121.</w:t>
      </w:r>
      <w:r w:rsidRPr="00535C9C">
        <w:rPr>
          <w:rFonts w:ascii="Arial" w:hAnsi="Arial" w:cs="Arial"/>
          <w:sz w:val="22"/>
          <w:szCs w:val="22"/>
        </w:rPr>
        <w:tab/>
        <w:t>Moran-Moguel MC, Petarra-Del Rio S, Mayorquin-Galvan EE, Zavala-Cerna MG. Rheumatoid Arthritis and miRNAs: A Critical Review through a Functional View. J Immunol Res 2018;2018:2474529.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122.</w:t>
      </w:r>
      <w:r w:rsidRPr="00535C9C">
        <w:rPr>
          <w:rFonts w:ascii="Arial" w:hAnsi="Arial" w:cs="Arial"/>
          <w:sz w:val="22"/>
          <w:szCs w:val="22"/>
        </w:rPr>
        <w:tab/>
        <w:t>Li G, Xia Z, Liu Y, Meng F, Wu X, Fang Y, Zhang C, et al. SIRT1 inhibits rheumatoid arthritis fibroblast-like synoviocyte aggressiveness and inflammatory response via suppressing NF-kappaB pathway. Biosci Rep 2018;38.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123.</w:t>
      </w:r>
      <w:r w:rsidRPr="00535C9C">
        <w:rPr>
          <w:rFonts w:ascii="Arial" w:hAnsi="Arial" w:cs="Arial"/>
          <w:sz w:val="22"/>
          <w:szCs w:val="22"/>
        </w:rPr>
        <w:tab/>
        <w:t>Ai R, Laragione T, Hammaker D, Boyle DL, Wildberg A, Maeshima K, Palescandolo E, et al. Comprehensive epigenetic landscape of rheumatoid arthritis fibroblast-like synoviocytes. Nat Commun 2018;9:1921.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124.</w:t>
      </w:r>
      <w:r w:rsidRPr="00535C9C">
        <w:rPr>
          <w:rFonts w:ascii="Arial" w:hAnsi="Arial" w:cs="Arial"/>
          <w:sz w:val="22"/>
          <w:szCs w:val="22"/>
        </w:rPr>
        <w:tab/>
        <w:t>Teitsma XM, Jacobs JWG, Concepcion AN, Petho-Schramm A, Borm MEA, van Laar JM, Bijlsma JWJ, et al. Explorative analyses of protein biomarkers in patients with early rheumatoid arthritis achieving sustained drug-free remission after treatment with tocilizumab- or methotrexate-based strategies: from transcriptomics to proteomics. Clin Exp Rheumatol 2018;36:976-983.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125.</w:t>
      </w:r>
      <w:r w:rsidRPr="00535C9C">
        <w:rPr>
          <w:rFonts w:ascii="Arial" w:hAnsi="Arial" w:cs="Arial"/>
          <w:sz w:val="22"/>
          <w:szCs w:val="22"/>
        </w:rPr>
        <w:tab/>
        <w:t>Lopez-Rodriguez R, Perez-Pampin E, Marquez A, Blanco FJ, Joven B, Carreira P, Ferrer MA, et al. Validation study of genetic biomarkers of response to TNF inhibitors in rheumatoid arthritis. PLoS One 2018;13:e0196793.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126.</w:t>
      </w:r>
      <w:r w:rsidRPr="00535C9C">
        <w:rPr>
          <w:rFonts w:ascii="Arial" w:hAnsi="Arial" w:cs="Arial"/>
          <w:sz w:val="22"/>
          <w:szCs w:val="22"/>
        </w:rPr>
        <w:tab/>
        <w:t>Shaker OG, El Boghdady NA, El Sayed AE. Association of MiRNA-146a, MiRNA-499, IRAK1 and PADI4 Polymorphisms with Rheumatoid Arthritis in Egyptian Population. Cell Physiol Biochem 2018;46:2239-2249.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127.</w:t>
      </w:r>
      <w:r w:rsidRPr="00535C9C">
        <w:rPr>
          <w:rFonts w:ascii="Arial" w:hAnsi="Arial" w:cs="Arial"/>
          <w:sz w:val="22"/>
          <w:szCs w:val="22"/>
        </w:rPr>
        <w:tab/>
        <w:t>Okada Y. [Diagnosis and treatment of rheumatoid arthritis:toward the best practice. Statistical genetics and rheumatoid arthritis.]. Clin Calcium 2018;28:611-618.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128.</w:t>
      </w:r>
      <w:r w:rsidRPr="00535C9C">
        <w:rPr>
          <w:rFonts w:ascii="Arial" w:hAnsi="Arial" w:cs="Arial"/>
          <w:sz w:val="22"/>
          <w:szCs w:val="22"/>
        </w:rPr>
        <w:tab/>
        <w:t>Fujio K. [Diagnosis and treatment of rheumatoid arthritis:toward the best practice. Pathogenesis of Rheumatoid Arthritis.]. Clin Calcium 2018;28:601-606.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129.</w:t>
      </w:r>
      <w:r w:rsidRPr="00535C9C">
        <w:rPr>
          <w:rFonts w:ascii="Arial" w:hAnsi="Arial" w:cs="Arial"/>
          <w:sz w:val="22"/>
          <w:szCs w:val="22"/>
        </w:rPr>
        <w:tab/>
        <w:t>Roudier J, Balandraud N, Auger I. HLA-DRB1 polymorphism, anti-citrullinated protein antibodies, and rheumatoid arthritis. J Biol Chem 2018;293:7038.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130.</w:t>
      </w:r>
      <w:r w:rsidRPr="00535C9C">
        <w:rPr>
          <w:rFonts w:ascii="Arial" w:hAnsi="Arial" w:cs="Arial"/>
          <w:sz w:val="22"/>
          <w:szCs w:val="22"/>
        </w:rPr>
        <w:tab/>
        <w:t>Ayala-Herrera JL, Abud-Mendoza C, Gonzalez-Amaro RF, Espinosa-Cristobal LF, Martinez-Martinez RE. Distribution of Porphyromonas gingivalis fimA genotypes in patients affected by rheumatoid arthritis and periodontitis. Acta Odontol Scand 2018;76:520-524.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131.</w:t>
      </w:r>
      <w:r w:rsidRPr="00535C9C">
        <w:rPr>
          <w:rFonts w:ascii="Arial" w:hAnsi="Arial" w:cs="Arial"/>
          <w:sz w:val="22"/>
          <w:szCs w:val="22"/>
        </w:rPr>
        <w:tab/>
        <w:t>Engdahl C, Bondt A, Harre U, Raufer J, Pfeifle R, Camponeschi A, Wuhrer M, et al. Estrogen induces St6gal1 expression and increases IgG sialylation in mice and patients with rheumatoid arthritis: a potential explanation for the increased risk of rheumatoid arthritis in postmenopausal women. Arthritis Res Ther 2018;20:84.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132.</w:t>
      </w:r>
      <w:r w:rsidRPr="00535C9C">
        <w:rPr>
          <w:rFonts w:ascii="Arial" w:hAnsi="Arial" w:cs="Arial"/>
          <w:sz w:val="22"/>
          <w:szCs w:val="22"/>
        </w:rPr>
        <w:tab/>
        <w:t>Cole S, Walsh A, Yin X, Wechalekar MD, Smith MD, Proudman SM, Veale DJ, et al. Integrative analysis reveals CD38 as a therapeutic target for plasma cell-rich pre-disease and established rheumatoid arthritis and systemic lupus erythematosus. Arthritis Res Ther 2018;20:85.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133.</w:t>
      </w:r>
      <w:r w:rsidRPr="00535C9C">
        <w:rPr>
          <w:rFonts w:ascii="Arial" w:hAnsi="Arial" w:cs="Arial"/>
          <w:sz w:val="22"/>
          <w:szCs w:val="22"/>
        </w:rPr>
        <w:tab/>
        <w:t>Calabresi E, Petrelli F, Bonifacio AF, Puxeddu I, Alunno A. One year in review 2018: pathogenesis of rheumatoid arthritis. Clin Exp Rheumatol 2018;36:175-184.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134.</w:t>
      </w:r>
      <w:r w:rsidRPr="00535C9C">
        <w:rPr>
          <w:rFonts w:ascii="Arial" w:hAnsi="Arial" w:cs="Arial"/>
          <w:sz w:val="22"/>
          <w:szCs w:val="22"/>
        </w:rPr>
        <w:tab/>
        <w:t>Zhong Q, Gong FY, Gong Z, Hua SH, Zeng KQ, Gao XM. IgG Immunocomplexes Sensitize Human Monocytes for Inflammatory Hyperactivity via Transcriptomic and Epigenetic Reprogramming in Rheumatoid Arthritis. J Immunol 2018;200:3913-3925.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135.</w:t>
      </w:r>
      <w:r w:rsidRPr="00535C9C">
        <w:rPr>
          <w:rFonts w:ascii="Arial" w:hAnsi="Arial" w:cs="Arial"/>
          <w:sz w:val="22"/>
          <w:szCs w:val="22"/>
        </w:rPr>
        <w:tab/>
        <w:t>Feng FB, Qiu HY. Effects of Artesunate on chondrocyte proliferation, apoptosis and autophagy through the PI3K/AKT/mTOR signaling pathway in rat models with rheumatoid arthritis. Biomed Pharmacother 2018;102:1209-1220.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136.</w:t>
      </w:r>
      <w:r w:rsidRPr="00535C9C">
        <w:rPr>
          <w:rFonts w:ascii="Arial" w:hAnsi="Arial" w:cs="Arial"/>
          <w:sz w:val="22"/>
          <w:szCs w:val="22"/>
        </w:rPr>
        <w:tab/>
        <w:t>Eektimmerman F, Swen JJ, Bohringer S, Aslibekyan S, Allaart CF, Guchelaar HJ. SLC04A1, SLC22A2 and SLC28A2 variants not related to methotrexate efficacy or toxicity in rheumatoid arthritis patients. Pharmacogenomics 2018;19:613-619.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137.</w:t>
      </w:r>
      <w:r w:rsidRPr="00535C9C">
        <w:rPr>
          <w:rFonts w:ascii="Arial" w:hAnsi="Arial" w:cs="Arial"/>
          <w:sz w:val="22"/>
          <w:szCs w:val="22"/>
        </w:rPr>
        <w:tab/>
        <w:t>Ayeldeen G, Nassar Y, Ahmed H, Shaker O, Gheita T. Possible use of miRNAs-146a and -499 expression and their polymorphisms as diagnostic markers for rheumatoid arthritis. Mol Cell Biochem 2018;449:145-156.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138.</w:t>
      </w:r>
      <w:r w:rsidRPr="00535C9C">
        <w:rPr>
          <w:rFonts w:ascii="Arial" w:hAnsi="Arial" w:cs="Arial"/>
          <w:sz w:val="22"/>
          <w:szCs w:val="22"/>
        </w:rPr>
        <w:tab/>
        <w:t>Xie Z, Qu Y, Shen P, Wang B, Wei K, Du B. PU.1 attenuates TNFalphainduced proliferation and cytokine release of rheumatoid arthritis fibroblastlike synoviocytes by regulating miR155 activity. Mol Med Rep 2018;17:8349-8356.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139.</w:t>
      </w:r>
      <w:r w:rsidRPr="00535C9C">
        <w:rPr>
          <w:rFonts w:ascii="Arial" w:hAnsi="Arial" w:cs="Arial"/>
          <w:sz w:val="22"/>
          <w:szCs w:val="22"/>
        </w:rPr>
        <w:tab/>
        <w:t>Guo J, Du J, Fei D, Xing J, Liu J, Lu H. miR152 inhibits rheumatoid arthritis synovial fibroblast proliferation and induces apoptosis by targeting ADAM10. Int J Mol Med 2018;42:643-650.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140.</w:t>
      </w:r>
      <w:r w:rsidRPr="00535C9C">
        <w:rPr>
          <w:rFonts w:ascii="Arial" w:hAnsi="Arial" w:cs="Arial"/>
          <w:sz w:val="22"/>
          <w:szCs w:val="22"/>
        </w:rPr>
        <w:tab/>
        <w:t>Yu FY, Xie CQ, Jiang CL, Sun JT, Huang XW. TNFalpha increases inflammatory factor expression in synovial fibroblasts through the tolllike receptor3mediated ERK/AKT signaling pathway in a mouse model of rheumatoid arthritis. Mol Med Rep 2018;17:8475-8483.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141.</w:t>
      </w:r>
      <w:r w:rsidRPr="00535C9C">
        <w:rPr>
          <w:rFonts w:ascii="Arial" w:hAnsi="Arial" w:cs="Arial"/>
          <w:sz w:val="22"/>
          <w:szCs w:val="22"/>
        </w:rPr>
        <w:tab/>
        <w:t>Mo BY, Guo XH, Yang MR, Liu F, Bi X, Liu Y, Fang LK, et al. Long Non-Coding RNA GAPLINC Promotes Tumor-Like Biologic Behaviors of Fibroblast-Like Synoviocytes as MicroRNA Sponging in Rheumatoid Arthritis Patients. Front Immunol 2018;9:702.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142.</w:t>
      </w:r>
      <w:r w:rsidRPr="00535C9C">
        <w:rPr>
          <w:rFonts w:ascii="Arial" w:hAnsi="Arial" w:cs="Arial"/>
          <w:sz w:val="22"/>
          <w:szCs w:val="22"/>
        </w:rPr>
        <w:tab/>
        <w:t>Qin K, Chen K, Zhao W, Zhao X, Luo J, Wang Q, Gao C, et al. Methotrexate Combined with 4-Hydroperoxycyclophosphamide Downregulates Multidrug-Resistance P-Glycoprotein Expression Induced by Methotrexate in Rheumatoid Arthritis Fibroblast-Like Synoviocytes via the JAK2/STAT3 Pathway. J Immunol Res 2018;2018:3619320.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143.</w:t>
      </w:r>
      <w:r w:rsidRPr="00535C9C">
        <w:rPr>
          <w:rFonts w:ascii="Arial" w:hAnsi="Arial" w:cs="Arial"/>
          <w:sz w:val="22"/>
          <w:szCs w:val="22"/>
        </w:rPr>
        <w:tab/>
        <w:t>Zhang L, Chang J, Zhao Y, Xu H, Wang T, Li Q, Xing L, et al. Fabrication of a triptolide-loaded and poly-gamma-glutamic acid-based amphiphilic nanoparticle for the treatment of rheumatoid arthritis. Int J Nanomedicine 2018;13:2051-2064.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144.</w:t>
      </w:r>
      <w:r w:rsidRPr="00535C9C">
        <w:rPr>
          <w:rFonts w:ascii="Arial" w:hAnsi="Arial" w:cs="Arial"/>
          <w:sz w:val="22"/>
          <w:szCs w:val="22"/>
        </w:rPr>
        <w:tab/>
        <w:t>Bao CX, Chen HX, Mou XJ, Zhu XK, Zhao Q, Wang XG. GZMB gene silencing confers protection against synovial tissue hyperplasia and articular cartilage tissue injury in rheumatoid arthritis through the MAPK signaling pathway. Biomed Pharmacother 2018;103:346-354.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145.</w:t>
      </w:r>
      <w:r w:rsidRPr="00535C9C">
        <w:rPr>
          <w:rFonts w:ascii="Arial" w:hAnsi="Arial" w:cs="Arial"/>
          <w:sz w:val="22"/>
          <w:szCs w:val="22"/>
        </w:rPr>
        <w:tab/>
        <w:t>Ling S, Bluett J, Barton A. Prediction of response to methotrexate in rheumatoid arthritis. Expert Rev Clin Immunol 2018;14:419-429.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146.</w:t>
      </w:r>
      <w:r w:rsidRPr="00535C9C">
        <w:rPr>
          <w:rFonts w:ascii="Arial" w:hAnsi="Arial" w:cs="Arial"/>
          <w:sz w:val="22"/>
          <w:szCs w:val="22"/>
        </w:rPr>
        <w:tab/>
        <w:t>Song XD, Song XX, Liu GB, Ren CH, Sun YB, Liu KX, Liu B, et al. Investigating multiple dysregulated pathways in rheumatoid arthritis based on pathway interaction network. J Genet 2018;97:173-178.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147.</w:t>
      </w:r>
      <w:r w:rsidRPr="00535C9C">
        <w:rPr>
          <w:rFonts w:ascii="Arial" w:hAnsi="Arial" w:cs="Arial"/>
          <w:sz w:val="22"/>
          <w:szCs w:val="22"/>
        </w:rPr>
        <w:tab/>
        <w:t>Gao H, Ma XX, Guo Q, Xie LF, Zhong YC, Zhang XW. Expression of circulating Semaphorin3A and its association with inflammation and bone destruction in rheumatoid arthritis. Clin Rheumatol 2018;37:2073-2080.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148.</w:t>
      </w:r>
      <w:r w:rsidRPr="00535C9C">
        <w:rPr>
          <w:rFonts w:ascii="Arial" w:hAnsi="Arial" w:cs="Arial"/>
          <w:sz w:val="22"/>
          <w:szCs w:val="22"/>
        </w:rPr>
        <w:tab/>
        <w:t>Chu J, Wang X, Bi H, Li L, Ren M, Wang J. Dihydromyricetin relieves rheumatoid arthritis symptoms and suppresses expression of pro-inflammatory cytokines via the activation of Nrf2 pathway in rheumatoid arthritis model. Int Immunopharmacol 2018;59:174-180.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149.</w:t>
      </w:r>
      <w:r w:rsidRPr="00535C9C">
        <w:rPr>
          <w:rFonts w:ascii="Arial" w:hAnsi="Arial" w:cs="Arial"/>
          <w:sz w:val="22"/>
          <w:szCs w:val="22"/>
        </w:rPr>
        <w:tab/>
        <w:t>Costa NT, Scavuzzi BM, Iriyoda TMV, Lozovoy MAB, Alfieri DF, de Medeiros FA, de Sa MC, et al. Metabolic syndrome and the decreased levels of uric acid by leflunomide favor redox imbalance in patients with rheumatoid arthritis. Clin Exp Med 2018;18:363-372.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150.</w:t>
      </w:r>
      <w:r w:rsidRPr="00535C9C">
        <w:rPr>
          <w:rFonts w:ascii="Arial" w:hAnsi="Arial" w:cs="Arial"/>
          <w:sz w:val="22"/>
          <w:szCs w:val="22"/>
        </w:rPr>
        <w:tab/>
        <w:t>Begum M, Sattar H, Haq SA, Islam MN, Saha SK, Hassan MM, Saha R, et al. Study on association of human leukocyte antigen-DRB1 alleles amongst Bangladeshi patients with rheumatoid arthritis. Int J Rheum Dis 2018;21:1543-1547.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151.</w:t>
      </w:r>
      <w:r w:rsidRPr="00535C9C">
        <w:rPr>
          <w:rFonts w:ascii="Arial" w:hAnsi="Arial" w:cs="Arial"/>
          <w:sz w:val="22"/>
          <w:szCs w:val="22"/>
        </w:rPr>
        <w:tab/>
        <w:t>Jahid M, Rehan Ul H, Avasthi R, Ahmed RS. Interleukin10-1082 A/G polymorphism: Allele frequency, correlation with disease markers, messenger RNA and serum levels in North Indian rheumatoid arthritis patients. Clin Biochem 2018;55:80-85.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152.</w:t>
      </w:r>
      <w:r w:rsidRPr="00535C9C">
        <w:rPr>
          <w:rFonts w:ascii="Arial" w:hAnsi="Arial" w:cs="Arial"/>
          <w:sz w:val="22"/>
          <w:szCs w:val="22"/>
        </w:rPr>
        <w:tab/>
        <w:t>Ahn SS, Jung SM, Song JJ, Park YB, Park JY, Lee SW. Safety of Tocilizumab in Rheumatoid Arthritis Patients with Resolved Hepatitis B Virus Infection: Data from Real-World Experience. Yonsei Med J 2018;59:452-456.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153.</w:t>
      </w:r>
      <w:r w:rsidRPr="00535C9C">
        <w:rPr>
          <w:rFonts w:ascii="Arial" w:hAnsi="Arial" w:cs="Arial"/>
          <w:sz w:val="22"/>
          <w:szCs w:val="22"/>
        </w:rPr>
        <w:tab/>
        <w:t>Kuusela E, Kouri VP, Olkkonen J, Koivuniemi R, Ayravainen L, Rajamaki K, Valleala H, et al. Serum Epstein-Barr virus DNA, detected by droplet digital PCR, correlates with disease activity in patients with rheumatoid arthritis. Clin Exp Rheumatol 2018;36:778-784.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154.</w:t>
      </w:r>
      <w:r w:rsidRPr="00535C9C">
        <w:rPr>
          <w:rFonts w:ascii="Arial" w:hAnsi="Arial" w:cs="Arial"/>
          <w:sz w:val="22"/>
          <w:szCs w:val="22"/>
        </w:rPr>
        <w:tab/>
        <w:t>Dhaouadi T, Chahbi M, Haouami Y, Sfar I, Abdelmoula L, Ben Abdallah T, Gorgi Y. IL-17A, IL-17RC polymorphisms and IL17 plasma levels in Tunisian patients with rheumatoid arthritis. PLoS One 2018;13:e0194883.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155.</w:t>
      </w:r>
      <w:r w:rsidRPr="00535C9C">
        <w:rPr>
          <w:rFonts w:ascii="Arial" w:hAnsi="Arial" w:cs="Arial"/>
          <w:sz w:val="22"/>
          <w:szCs w:val="22"/>
        </w:rPr>
        <w:tab/>
        <w:t>Macias-Segura N, Castaneda-Delgado JE, Bastian Y, Santiago-Algarra D, Castillo-Ortiz JD, Aleman-Navarro AL, Jaime-Sanchez E, et al. Transcriptional signature associated with early rheumatoid arthritis and healthy individuals at high risk to develop the disease. PLoS One 2018;13:e0194205.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156.</w:t>
      </w:r>
      <w:r w:rsidRPr="00535C9C">
        <w:rPr>
          <w:rFonts w:ascii="Arial" w:hAnsi="Arial" w:cs="Arial"/>
          <w:sz w:val="22"/>
          <w:szCs w:val="22"/>
        </w:rPr>
        <w:tab/>
        <w:t>Rahdar HA, Golmohammadi R, Mirnejad R, Ataee RA, Alishiri GH, Kazemian H. Diversity of virulence genes in Brucella melitensis and Brucella abortus detected from patients with rheumatoid arthritis. Microb Pathog 2018;118:247-250.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157.</w:t>
      </w:r>
      <w:r w:rsidRPr="00535C9C">
        <w:rPr>
          <w:rFonts w:ascii="Arial" w:hAnsi="Arial" w:cs="Arial"/>
          <w:sz w:val="22"/>
          <w:szCs w:val="22"/>
        </w:rPr>
        <w:tab/>
        <w:t>Li B, Li N, Zhang L, Li K, Xie Y, Xue M, Zheng Z. Hsa_circ_0001859 Regulates ATF2 Expression by Functioning as an MiR-204/211 Sponge in Human Rheumatoid Arthritis. J Immunol Res 2018;2018:9412387.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158.</w:t>
      </w:r>
      <w:r w:rsidRPr="00535C9C">
        <w:rPr>
          <w:rFonts w:ascii="Arial" w:hAnsi="Arial" w:cs="Arial"/>
          <w:sz w:val="22"/>
          <w:szCs w:val="22"/>
        </w:rPr>
        <w:tab/>
        <w:t>Wang L, Tang CH, Lu T, Sun Y, Xu G, Huang CC, Yang SF, et al. Resistin polymorphisms are associated with rheumatoid arthritis susceptibility in Chinese Han subjects. Medicine (Baltimore) 2018;97:e0177.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159.</w:t>
      </w:r>
      <w:r w:rsidRPr="00535C9C">
        <w:rPr>
          <w:rFonts w:ascii="Arial" w:hAnsi="Arial" w:cs="Arial"/>
          <w:sz w:val="22"/>
          <w:szCs w:val="22"/>
        </w:rPr>
        <w:tab/>
        <w:t>Fitton J, Giollo A, Buch MH. GP2015 as a promising therapy for rheumatoid arthritis. Expert Opin Biol Ther 2018;18:477-481.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160.</w:t>
      </w:r>
      <w:r w:rsidRPr="00535C9C">
        <w:rPr>
          <w:rFonts w:ascii="Arial" w:hAnsi="Arial" w:cs="Arial"/>
          <w:sz w:val="22"/>
          <w:szCs w:val="22"/>
        </w:rPr>
        <w:tab/>
        <w:t>Targonska-Stepniak B. [Rheumatoid arthritis as a connective tissue disease]. Wiad Lek 2018;71:47-51.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161.</w:t>
      </w:r>
      <w:r w:rsidRPr="00535C9C">
        <w:rPr>
          <w:rFonts w:ascii="Arial" w:hAnsi="Arial" w:cs="Arial"/>
          <w:sz w:val="22"/>
          <w:szCs w:val="22"/>
        </w:rPr>
        <w:tab/>
        <w:t>Abdi E, Najafipour H, Joukar S, Dabiri S, Esmaeli-Mahani S, Abbasloo E, Houshmandi N, et al. Expression of IGF-1, IL-27 and IL-35 Receptors in Adjuvant Induced Rheumatoid Arthritis Model. Iran J Immunol 2018;15:14-27.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162.</w:t>
      </w:r>
      <w:r w:rsidRPr="00535C9C">
        <w:rPr>
          <w:rFonts w:ascii="Arial" w:hAnsi="Arial" w:cs="Arial"/>
          <w:sz w:val="22"/>
          <w:szCs w:val="22"/>
        </w:rPr>
        <w:tab/>
        <w:t>Kwon JE, Lee SY, Seo HB, Moon YM, Ryu JG, Jung KA, Jhun JY, et al. YinYang1 deficiency ameliorates joint inflammation in a murine model of rheumatoid arthritis by modulating Th17 cell activation. Immunol Lett 2018;197:63-69.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163.</w:t>
      </w:r>
      <w:r w:rsidRPr="00535C9C">
        <w:rPr>
          <w:rFonts w:ascii="Arial" w:hAnsi="Arial" w:cs="Arial"/>
          <w:sz w:val="22"/>
          <w:szCs w:val="22"/>
        </w:rPr>
        <w:tab/>
        <w:t>Lopez-Rodriguez R, Ferreiro-Iglesias A, Lima A, Bernardes M, Pawlik A, Paradowska-Gorycka A, Swierkot J, et al. Evaluation of a clinical pharmacogenetics model to predict methotrexate response in patients with rheumatoid arthritis. Pharmacogenomics J 2018;18:539-545.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164.</w:t>
      </w:r>
      <w:r w:rsidRPr="00535C9C">
        <w:rPr>
          <w:rFonts w:ascii="Arial" w:hAnsi="Arial" w:cs="Arial"/>
          <w:sz w:val="22"/>
          <w:szCs w:val="22"/>
        </w:rPr>
        <w:tab/>
        <w:t>Hua J, Huang W. Peptidylarginine deiminase 4 -104C/T polymorphism and risk of rheumatoid arthritis: A pooled analysis based on different populations. PLoS One 2018;13:e0193674.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165.</w:t>
      </w:r>
      <w:r w:rsidRPr="00535C9C">
        <w:rPr>
          <w:rFonts w:ascii="Arial" w:hAnsi="Arial" w:cs="Arial"/>
          <w:sz w:val="22"/>
          <w:szCs w:val="22"/>
        </w:rPr>
        <w:tab/>
        <w:t>Xiao W, Guo JP, Li C, Ye H, Wei W, Zou Y, Dai L, et al. Genetic predictors of efficacy and toxicity of iguratimod in patients with rheumatoid arthritis. Pharmacogenomics 2018;19:383-392.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166.</w:t>
      </w:r>
      <w:r w:rsidRPr="00535C9C">
        <w:rPr>
          <w:rFonts w:ascii="Arial" w:hAnsi="Arial" w:cs="Arial"/>
          <w:sz w:val="22"/>
          <w:szCs w:val="22"/>
        </w:rPr>
        <w:tab/>
        <w:t>Zhang TP, Lv TT, Xu SZ, Pan HF, Ye DQ. Association of interleukin-10 gene single nucleotide polymorphisms with rheumatoid arthritis in a Chinese population. Postgrad Med J 2018;94:284-288.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167.</w:t>
      </w:r>
      <w:r w:rsidRPr="00535C9C">
        <w:rPr>
          <w:rFonts w:ascii="Arial" w:hAnsi="Arial" w:cs="Arial"/>
          <w:sz w:val="22"/>
          <w:szCs w:val="22"/>
        </w:rPr>
        <w:tab/>
        <w:t>Hahnlein JS, Nadafi R, de Jong T, Ramwadhdoebe TH, Semmelink JF, Maijer KI, Zijlstra IA, et al. Impaired lymph node stromal cell function during the earliest phases of rheumatoid arthritis. Arthritis Res Ther 2018;20:35.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168.</w:t>
      </w:r>
      <w:r w:rsidRPr="00535C9C">
        <w:rPr>
          <w:rFonts w:ascii="Arial" w:hAnsi="Arial" w:cs="Arial"/>
          <w:sz w:val="22"/>
          <w:szCs w:val="22"/>
        </w:rPr>
        <w:tab/>
        <w:t>Arya R, Escalante A, Farook VS, Restrepo JF, Battafarano DF, Almeida M, Kos MZ, et al. A genetic association study of carotid intima-media thickness (CIMT) and plaque in Mexican Americans and European Americans with rheumatoid arthritis. Atherosclerosis 2018;271:92-101.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169.</w:t>
      </w:r>
      <w:r w:rsidRPr="00535C9C">
        <w:rPr>
          <w:rFonts w:ascii="Arial" w:hAnsi="Arial" w:cs="Arial"/>
          <w:sz w:val="22"/>
          <w:szCs w:val="22"/>
        </w:rPr>
        <w:tab/>
        <w:t>Jia W, Wu W, Yang D, Xiao C, Su Z, Huang Z, Li Z, et al. Histone demethylase JMJD3 regulates fibroblast-like synoviocyte-mediated proliferation and joint destruction in rheumatoid arthritis. FASEB J 2018;32:4031-4042.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170.</w:t>
      </w:r>
      <w:r w:rsidRPr="00535C9C">
        <w:rPr>
          <w:rFonts w:ascii="Arial" w:hAnsi="Arial" w:cs="Arial"/>
          <w:sz w:val="22"/>
          <w:szCs w:val="22"/>
        </w:rPr>
        <w:tab/>
        <w:t>Huang Z, Niu Q, Yang B, Zhang J, Yang M, Xu H, Cai B, et al. Genetic polymorphism of rs9277535 in HLA-DP associated with rheumatoid arthritis and anti-CCP production in a Chinese population. Clin Rheumatol 2018;37:1799-1805.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171.</w:t>
      </w:r>
      <w:r w:rsidRPr="00535C9C">
        <w:rPr>
          <w:rFonts w:ascii="Arial" w:hAnsi="Arial" w:cs="Arial"/>
          <w:sz w:val="22"/>
          <w:szCs w:val="22"/>
        </w:rPr>
        <w:tab/>
        <w:t>Mizoguchi F, Slowikowski K, Wei K, Marshall JL, Rao DA, Chang SK, Nguyen HN, et al. Functionally distinct disease-associated fibroblast subsets in rheumatoid arthritis. Nat Commun 2018;9:789.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172.</w:t>
      </w:r>
      <w:r w:rsidRPr="00535C9C">
        <w:rPr>
          <w:rFonts w:ascii="Arial" w:hAnsi="Arial" w:cs="Arial"/>
          <w:sz w:val="22"/>
          <w:szCs w:val="22"/>
        </w:rPr>
        <w:tab/>
        <w:t>Stephenson W, Donlin LT, Butler A, Rozo C, Bracken B, Rashidfarrokhi A, Goodman SM, et al. Single-cell RNA-seq of rheumatoid arthritis synovial tissue using low-cost microfluidic instrumentation. Nat Commun 2018;9:791.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173.</w:t>
      </w:r>
      <w:r w:rsidRPr="00535C9C">
        <w:rPr>
          <w:rFonts w:ascii="Arial" w:hAnsi="Arial" w:cs="Arial"/>
          <w:sz w:val="22"/>
          <w:szCs w:val="22"/>
        </w:rPr>
        <w:tab/>
        <w:t>Robinson C, Tsang L, Solomon A, Woodiwiss AJ, Gunter S, Mer M, Hsu HC, et al. Nesfatin-1 and visfatin expression is associated with reduced atherosclerotic disease risk in patients with rheumatoid arthritis. Peptides 2018;102:31-37.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174.</w:t>
      </w:r>
      <w:r w:rsidRPr="00535C9C">
        <w:rPr>
          <w:rFonts w:ascii="Arial" w:hAnsi="Arial" w:cs="Arial"/>
          <w:sz w:val="22"/>
          <w:szCs w:val="22"/>
        </w:rPr>
        <w:tab/>
        <w:t>Safari F, Farajnia S, Arya M, Zarredar H, Nasrolahi A. CRISPR and personalized Treg therapy: new insights into the treatment of rheumatoid arthritis. Immunopharmacol Immunotoxicol 2018;40:201-211.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175.</w:t>
      </w:r>
      <w:r w:rsidRPr="00535C9C">
        <w:rPr>
          <w:rFonts w:ascii="Arial" w:hAnsi="Arial" w:cs="Arial"/>
          <w:sz w:val="22"/>
          <w:szCs w:val="22"/>
        </w:rPr>
        <w:tab/>
        <w:t>Tang MW, Malvar Fernandez B, Newsom SP, van Buul JD, Radstake T, Baeten DL, Tak PP, et al. Class 3 semaphorins modulate the invasive capacity of rheumatoid arthritis fibroblast-like synoviocytes. Rheumatology (Oxford) 2018;57:909-920.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176.</w:t>
      </w:r>
      <w:r w:rsidRPr="00535C9C">
        <w:rPr>
          <w:rFonts w:ascii="Arial" w:hAnsi="Arial" w:cs="Arial"/>
          <w:sz w:val="22"/>
          <w:szCs w:val="22"/>
        </w:rPr>
        <w:tab/>
        <w:t>Hagert C, Sareila O, Kelkka T, Jalkanen S, Holmdahl R. The Macrophage Mannose Receptor Regulate Mannan-Induced Psoriasis, Psoriatic Arthritis, and Rheumatoid Arthritis-Like Disease Models. Front Immunol 2018;9:114.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177.</w:t>
      </w:r>
      <w:r w:rsidRPr="00535C9C">
        <w:rPr>
          <w:rFonts w:ascii="Arial" w:hAnsi="Arial" w:cs="Arial"/>
          <w:sz w:val="22"/>
          <w:szCs w:val="22"/>
        </w:rPr>
        <w:tab/>
        <w:t>Araki Y, Aizaki Y, Sato K, Oda H, Kurokawa R, Mimura T. Altered gene expression profiles of histone lysine methyltransferases and demethylases in rheumatoid arthritis synovial fibroblasts. Clin Exp Rheumatol 2018;36:314-316.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178.</w:t>
      </w:r>
      <w:r w:rsidRPr="00535C9C">
        <w:rPr>
          <w:rFonts w:ascii="Arial" w:hAnsi="Arial" w:cs="Arial"/>
          <w:sz w:val="22"/>
          <w:szCs w:val="22"/>
        </w:rPr>
        <w:tab/>
        <w:t>Wen H, Liu Y, Li J, Wei D, Liu D, Zhao F. Inhibitory effect and mechanism of 1,25-dihydroxy vitamin D3 on RANKL expression in fibroblast-like synoviocytes and osteoclast-like cell formation induced by IL-22 in rheumatoid arthritis. Clin Exp Rheumatol 2018;36:798-805.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179.</w:t>
      </w:r>
      <w:r w:rsidRPr="00535C9C">
        <w:rPr>
          <w:rFonts w:ascii="Arial" w:hAnsi="Arial" w:cs="Arial"/>
          <w:sz w:val="22"/>
          <w:szCs w:val="22"/>
        </w:rPr>
        <w:tab/>
        <w:t>Kashyap S, Kumar U, Pandey AK, Kanjilal M, Chattopadhyay P, Yadav C, Thelma BK. Functional characterisation of ADP ribosylation factor-like protein 15 in rheumatoid arthritis synovial fibroblasts. Clin Exp Rheumatol 2018;36:581-588.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180.</w:t>
      </w:r>
      <w:r w:rsidRPr="00535C9C">
        <w:rPr>
          <w:rFonts w:ascii="Arial" w:hAnsi="Arial" w:cs="Arial"/>
          <w:sz w:val="22"/>
          <w:szCs w:val="22"/>
        </w:rPr>
        <w:tab/>
        <w:t>Hung LH, Wu CH, Lin BF, Hwang LS. Hyperimmune colostrum alleviates rheumatoid arthritis in a collagen-induced arthritis murine model. J Dairy Sci 2018;101:3778-3787.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181.</w:t>
      </w:r>
      <w:r w:rsidRPr="00535C9C">
        <w:rPr>
          <w:rFonts w:ascii="Arial" w:hAnsi="Arial" w:cs="Arial"/>
          <w:sz w:val="22"/>
          <w:szCs w:val="22"/>
        </w:rPr>
        <w:tab/>
        <w:t>Nagasaki T, Nagata Y, Wakita Y, Yamada S, Goto H, Imanishi Y, Onoda N, et al. Association of heterogeneity of the thyroid gland with matrix metalloproteinase-3 in rheumatoid arthritis patients with Hashimoto's thyroiditis. Minerva Endocrinol 2018;43:398-405.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182.</w:t>
      </w:r>
      <w:r w:rsidRPr="00535C9C">
        <w:rPr>
          <w:rFonts w:ascii="Arial" w:hAnsi="Arial" w:cs="Arial"/>
          <w:sz w:val="22"/>
          <w:szCs w:val="22"/>
        </w:rPr>
        <w:tab/>
        <w:t>Hinks A, Marion MC, Cobb J, Comeau ME, Sudman M, Ainsworth HC, Bowes J, et al. Brief Report: The Genetic Profile of Rheumatoid Factor-Positive Polyarticular Juvenile Idiopathic Arthritis Resembles That of Adult Rheumatoid Arthritis. Arthritis Rheumatol 2018;70:957-962.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183.</w:t>
      </w:r>
      <w:r w:rsidRPr="00535C9C">
        <w:rPr>
          <w:rFonts w:ascii="Arial" w:hAnsi="Arial" w:cs="Arial"/>
          <w:sz w:val="22"/>
          <w:szCs w:val="22"/>
        </w:rPr>
        <w:tab/>
        <w:t>Jiang L, Jiang D, Han Y, Shi X, Ren C. Association of HLA-DPB1 polymorphisms with rheumatoid arthritis: A systemic review and meta-analysis. Int J Surg 2018;52:98-104.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184.</w:t>
      </w:r>
      <w:r w:rsidRPr="00535C9C">
        <w:rPr>
          <w:rFonts w:ascii="Arial" w:hAnsi="Arial" w:cs="Arial"/>
          <w:sz w:val="22"/>
          <w:szCs w:val="22"/>
        </w:rPr>
        <w:tab/>
        <w:t>Sharp RC, Beg SA, Naser SA. Polymorphisms in Protein Tyrosine Phosphatase Non-receptor Type 2 and 22 (PTPN2/22) Are Linked to Hyper-Proliferative T-Cells and Susceptibility to Mycobacteria in Rheumatoid Arthritis. Front Cell Infect Microbiol 2018;8:11.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185.</w:t>
      </w:r>
      <w:r w:rsidRPr="00535C9C">
        <w:rPr>
          <w:rFonts w:ascii="Arial" w:hAnsi="Arial" w:cs="Arial"/>
          <w:sz w:val="22"/>
          <w:szCs w:val="22"/>
        </w:rPr>
        <w:tab/>
        <w:t>Qian J, Xu L, Sun X, Wang Y, Xuan W, Zhang Q, Zhao P, et al. Adiponectin aggravates bone erosion by promoting osteopontin production in synovial tissue of rheumatoid arthritis. Arthritis Res Ther 2018;20:26.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186.</w:t>
      </w:r>
      <w:r w:rsidRPr="00535C9C">
        <w:rPr>
          <w:rFonts w:ascii="Arial" w:hAnsi="Arial" w:cs="Arial"/>
          <w:sz w:val="22"/>
          <w:szCs w:val="22"/>
        </w:rPr>
        <w:tab/>
        <w:t>Paradowska-Gorycka A, Stypinska B, Pawlik A, Haladyj E, Romanowska-Prochnicka K, Olesinska M. HIF-1A gene polymorphisms and its protein level in patients with rheumatoid arthritis: a case-control study. Inflamm Res 2018;67:423-433.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187.</w:t>
      </w:r>
      <w:r w:rsidRPr="00535C9C">
        <w:rPr>
          <w:rFonts w:ascii="Arial" w:hAnsi="Arial" w:cs="Arial"/>
          <w:sz w:val="22"/>
          <w:szCs w:val="22"/>
        </w:rPr>
        <w:tab/>
        <w:t>Khan F, Moinuddin, Mir AR, Islam S, Abidi M, Husain MA, Khan RH. Unsaturated aldehyde, 4-hydroxynonenal (HNE) alters the structural integrity of HSA with consequences in the immuno-pathology of rheumatoid arthritis. Int J Biol Macromol 2018;112:306-314.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188.</w:t>
      </w:r>
      <w:r w:rsidRPr="00535C9C">
        <w:rPr>
          <w:rFonts w:ascii="Arial" w:hAnsi="Arial" w:cs="Arial"/>
          <w:sz w:val="22"/>
          <w:szCs w:val="22"/>
        </w:rPr>
        <w:tab/>
        <w:t>Nygaard G, Di Paolo JA, Hammaker D, Boyle DL, Budas G, Notte GT, Mikaelian I, et al. Regulation and function of apoptosis signal-regulating kinase 1 in rheumatoid arthritis. Biochem Pharmacol 2018;151:282-290.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189.</w:t>
      </w:r>
      <w:r w:rsidRPr="00535C9C">
        <w:rPr>
          <w:rFonts w:ascii="Arial" w:hAnsi="Arial" w:cs="Arial"/>
          <w:sz w:val="22"/>
          <w:szCs w:val="22"/>
        </w:rPr>
        <w:tab/>
        <w:t>Cadena-Sandoval D, Aleman-Avila I, Barbosa-Cobos RE, Becerril-Mendoza LT, Fragoso JM, Ramirez-Bello J. Tumor necrosis factor (TNF) and TNFR1 polymorphisms are not risk factors for rheumatoid arthritis in a Mexican population. Mol Biol Rep 2018;45:227-232.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190.</w:t>
      </w:r>
      <w:r w:rsidRPr="00535C9C">
        <w:rPr>
          <w:rFonts w:ascii="Arial" w:hAnsi="Arial" w:cs="Arial"/>
          <w:sz w:val="22"/>
          <w:szCs w:val="22"/>
        </w:rPr>
        <w:tab/>
        <w:t>Wang X, Si X, Sun J, Yue L, Wang J, Yu Z. miR-522 Modulated the Expression of Proinflammatory Cytokines and Matrix Metalloproteinases Partly via Targeting Suppressor of Cytokine Signaling 3 in Rheumatoid Arthritis Synovial Fibroblasts. DNA Cell Biol 2018;37:405-415.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191.</w:t>
      </w:r>
      <w:r w:rsidRPr="00535C9C">
        <w:rPr>
          <w:rFonts w:ascii="Arial" w:hAnsi="Arial" w:cs="Arial"/>
          <w:sz w:val="22"/>
          <w:szCs w:val="22"/>
        </w:rPr>
        <w:tab/>
        <w:t>Fan T, Zhang C, Zong M, Fan L. Hypoxiainduced autophagy is inhibited by PADI4 knockdown, which promotes apoptosis of fibroblastlike synoviocytes in rheumatoid arthritis. Mol Med Rep 2018;17:5116-5124.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192.</w:t>
      </w:r>
      <w:r w:rsidRPr="00535C9C">
        <w:rPr>
          <w:rFonts w:ascii="Arial" w:hAnsi="Arial" w:cs="Arial"/>
          <w:sz w:val="22"/>
          <w:szCs w:val="22"/>
        </w:rPr>
        <w:tab/>
        <w:t>Seoane IV, Martinez C, Garcia-Vicuna R, Ortiz AM, Juarranz Y, Talayero VC, Gonzalez-Alvaro I, et al. Vasoactive intestinal peptide gene polymorphisms, associated with its serum levels, predict treatment requirements in early rheumatoid arthritis. Sci Rep 2018;8:2035.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193.</w:t>
      </w:r>
      <w:r w:rsidRPr="00535C9C">
        <w:rPr>
          <w:rFonts w:ascii="Arial" w:hAnsi="Arial" w:cs="Arial"/>
          <w:sz w:val="22"/>
          <w:szCs w:val="22"/>
        </w:rPr>
        <w:tab/>
        <w:t>Carini C, Hunter E, Scottish Early Rheumatoid Arthritis Inception cohort I, Ramadass AS, Green J, Akoulitchev A, McInnes IB, et al. Chromosome conformation signatures define predictive markers of inadequate response to methotrexate in early rheumatoid arthritis. J Transl Med 2018;16:18.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194.</w:t>
      </w:r>
      <w:r w:rsidRPr="00535C9C">
        <w:rPr>
          <w:rFonts w:ascii="Arial" w:hAnsi="Arial" w:cs="Arial"/>
          <w:sz w:val="22"/>
          <w:szCs w:val="22"/>
        </w:rPr>
        <w:tab/>
        <w:t>Saidane O, Sellami M, Mahmoud I, Ben Tekaya A, Tekaya R, Abdelmoula L. [Rheumatoid arthritis and polycythemia vera JAK2 negative association: Polycythemia may be worsening under methotrexate?]. Therapie 2018;73:351-353.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195.</w:t>
      </w:r>
      <w:r w:rsidRPr="00535C9C">
        <w:rPr>
          <w:rFonts w:ascii="Arial" w:hAnsi="Arial" w:cs="Arial"/>
          <w:sz w:val="22"/>
          <w:szCs w:val="22"/>
        </w:rPr>
        <w:tab/>
        <w:t>Trier N, Izarzugaza J, Chailyan A, Marcatili P, Houen G. Human MHC-II with Shared Epitope Motifs Are Optimal Epstein-Barr Virus Glycoprotein 42 Ligands-Relation to Rheumatoid Arthritis. Int J Mol Sci 2018;19.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196.</w:t>
      </w:r>
      <w:r w:rsidRPr="00535C9C">
        <w:rPr>
          <w:rFonts w:ascii="Arial" w:hAnsi="Arial" w:cs="Arial"/>
          <w:sz w:val="22"/>
          <w:szCs w:val="22"/>
        </w:rPr>
        <w:tab/>
        <w:t>Zhang XY, Zuo Y, Li C, Tu X, Xu HJ, Guo JP, Li ZG, et al. IL1F7 Gene Polymorphism Is not Associated with Rheumatoid Arthritis Susceptibility in the Northern Chinese Han Population: A Case-Control Study. Chin Med J (Engl) 2018;131:171-179.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197.</w:t>
      </w:r>
      <w:r w:rsidRPr="00535C9C">
        <w:rPr>
          <w:rFonts w:ascii="Arial" w:hAnsi="Arial" w:cs="Arial"/>
          <w:sz w:val="22"/>
          <w:szCs w:val="22"/>
        </w:rPr>
        <w:tab/>
        <w:t>Zhang Y, Wang S, Dong H, Yi X, Zhang J, Liu X, Zhuang R, et al. LAIR-1 shedding from human fibroblast-like synoviocytes in rheumatoid arthritis following TNF-alpha stimulation. Clin Exp Immunol 2018;192:193-205.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198.</w:t>
      </w:r>
      <w:r w:rsidRPr="00535C9C">
        <w:rPr>
          <w:rFonts w:ascii="Arial" w:hAnsi="Arial" w:cs="Arial"/>
          <w:sz w:val="22"/>
          <w:szCs w:val="22"/>
        </w:rPr>
        <w:tab/>
        <w:t>Feng Z, Zhai Y, Zheng Z, Yang L, Luo X, Dong X, Han Q, et al. Loss of A20 in BM-MSCs regulates the Th17/Treg balance in Rheumatoid Arthritis. Sci Rep 2018;8:427.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199.</w:t>
      </w:r>
      <w:r w:rsidRPr="00535C9C">
        <w:rPr>
          <w:rFonts w:ascii="Arial" w:hAnsi="Arial" w:cs="Arial"/>
          <w:sz w:val="22"/>
          <w:szCs w:val="22"/>
        </w:rPr>
        <w:tab/>
        <w:t>Matsuura J, Fujii A, Mizuta I, Norose K, Mizuno T. Cerebral Toxoplasmosis Diagnosed by Nested-polymerase Chain Reaction in a Patient with Rheumatoid Arthritis. Intern Med 2018;57:1463-1468.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200.</w:t>
      </w:r>
      <w:r w:rsidRPr="00535C9C">
        <w:rPr>
          <w:rFonts w:ascii="Arial" w:hAnsi="Arial" w:cs="Arial"/>
          <w:sz w:val="22"/>
          <w:szCs w:val="22"/>
        </w:rPr>
        <w:tab/>
        <w:t>Mosaad YM, El-Toraby EE, Tawhid ZM, Abdelsalam AI, Enin AF, Hasson AM, Shafeek GM. Association between CD226 polymorphism and soluble levels in rheumatoid arthritis: Relationship with clinical activity. Immunol Invest 2018;47:264-278.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201.</w:t>
      </w:r>
      <w:r w:rsidRPr="00535C9C">
        <w:rPr>
          <w:rFonts w:ascii="Arial" w:hAnsi="Arial" w:cs="Arial"/>
          <w:sz w:val="22"/>
          <w:szCs w:val="22"/>
        </w:rPr>
        <w:tab/>
        <w:t>Ting YT, Petersen J, Ramarathinam SH, Scally SW, Loh KL, Thomas R, Suri A, et al. The interplay between citrullination and HLA-DRB1 polymorphism in shaping peptide binding hierarchies in rheumatoid arthritis. J Biol Chem 2018;293:3236-3251.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202.</w:t>
      </w:r>
      <w:r w:rsidRPr="00535C9C">
        <w:rPr>
          <w:rFonts w:ascii="Arial" w:hAnsi="Arial" w:cs="Arial"/>
          <w:sz w:val="22"/>
          <w:szCs w:val="22"/>
        </w:rPr>
        <w:tab/>
        <w:t>Prado MG, Iversen MD, Yu Z, Miller Kroouze R, Triedman NA, Kalia SS, Lu B, et al. Effectiveness of a Web-Based Personalized Rheumatoid Arthritis Risk Tool With or Without a Health Educator for Knowledge of Rheumatoid Arthritis Risk Factors. Arthritis Care Res (Hoboken) 2018;70:1421-1430.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203.</w:t>
      </w:r>
      <w:r w:rsidRPr="00535C9C">
        <w:rPr>
          <w:rFonts w:ascii="Arial" w:hAnsi="Arial" w:cs="Arial"/>
          <w:sz w:val="22"/>
          <w:szCs w:val="22"/>
        </w:rPr>
        <w:tab/>
        <w:t>Lu C, Xu K, Guo H, Peng K, Yang Z, Hao YQ, Xu P. The relationship of PADI4_94 polymorphisms with the morbidity of rheumatoid arthritis in Caucasian and Asian populations: a meta-analysis and system review. Clin Rheumatol 2018;37:289-296.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204.</w:t>
      </w:r>
      <w:r w:rsidRPr="00535C9C">
        <w:rPr>
          <w:rFonts w:ascii="Arial" w:hAnsi="Arial" w:cs="Arial"/>
          <w:sz w:val="22"/>
          <w:szCs w:val="22"/>
        </w:rPr>
        <w:tab/>
        <w:t>Ramirez-Florencio M, Jimenez-Morales S, Barbosa-Cobos RE, Lopez-Cano DJ, Ramirez-Bello J. High frequency of mutant thiopurine S-methyltransferase genotypes in Mexican patients with systemic lupus erythematosus and rheumatoid arthritis. Clin Rheumatol 2018;37:963-970.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205.</w:t>
      </w:r>
      <w:r w:rsidRPr="00535C9C">
        <w:rPr>
          <w:rFonts w:ascii="Arial" w:hAnsi="Arial" w:cs="Arial"/>
          <w:sz w:val="22"/>
          <w:szCs w:val="22"/>
        </w:rPr>
        <w:tab/>
        <w:t>Du J, Zhang F, Guo J. miR137 decreases proliferation, migration and invasion in rheumatoid arthritis fibroblastlike synoviocytes. Mol Med Rep 2018;17:3312-3317.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206.</w:t>
      </w:r>
      <w:r w:rsidRPr="00535C9C">
        <w:rPr>
          <w:rFonts w:ascii="Arial" w:hAnsi="Arial" w:cs="Arial"/>
          <w:sz w:val="22"/>
          <w:szCs w:val="22"/>
        </w:rPr>
        <w:tab/>
        <w:t>van Hamburg JP, Tas SW. Molecular mechanisms underpinning T helper 17 cell heterogeneity and functions in rheumatoid arthritis. J Autoimmun 2018;87:69-81.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207.</w:t>
      </w:r>
      <w:r w:rsidRPr="00535C9C">
        <w:rPr>
          <w:rFonts w:ascii="Arial" w:hAnsi="Arial" w:cs="Arial"/>
          <w:sz w:val="22"/>
          <w:szCs w:val="22"/>
        </w:rPr>
        <w:tab/>
        <w:t>Hakamata J, Hashiguchi M, Kaneko Y, Yamaoka K, Shimizu M, Maruyama J, Takeuchi T, et al. Risk factors for abnormal hepatic enzyme elevation by methotrexate treatment in patients with rheumatoid arthritis: A hospital based-cohort study. Mod Rheumatol 2018;28:611-620.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208.</w:t>
      </w:r>
      <w:r w:rsidRPr="00535C9C">
        <w:rPr>
          <w:rFonts w:ascii="Arial" w:hAnsi="Arial" w:cs="Arial"/>
          <w:sz w:val="22"/>
          <w:szCs w:val="22"/>
        </w:rPr>
        <w:tab/>
        <w:t>Kaneko S, Kondo Y, Yokosawa M, Furuyama K, Segawa S, Tsuboi H, Kanamori A, et al. The RORgammat-CCR6-CCL20 axis augments Th17 cells invasion into the synovia of rheumatoid arthritis patients. Mod Rheumatol 2018;28:814-825.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209.</w:t>
      </w:r>
      <w:r w:rsidRPr="00535C9C">
        <w:rPr>
          <w:rFonts w:ascii="Arial" w:hAnsi="Arial" w:cs="Arial"/>
          <w:sz w:val="22"/>
          <w:szCs w:val="22"/>
        </w:rPr>
        <w:tab/>
        <w:t>Kim D, Mun S, Lee J, Park A, Seok A, Chun YT, Kang HG. Proteomics analysis reveals differential pattern of widespread protein expression and novel role of histidine-rich glycoprotein and lipopolysaccharide-binding protein in rheumatoid arthritis. Int J Biol Macromol 2018;109:704-710.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210.</w:t>
      </w:r>
      <w:r w:rsidRPr="00535C9C">
        <w:rPr>
          <w:rFonts w:ascii="Arial" w:hAnsi="Arial" w:cs="Arial"/>
          <w:sz w:val="22"/>
          <w:szCs w:val="22"/>
        </w:rPr>
        <w:tab/>
        <w:t>Lac P, Saunders S, Tutunea-Fatan E, Barra L, Bell DA, Cairns E. Immune responses to peptides containing homocitrulline or citrulline in the DR4-transgenic mouse model of rheumatoid arthritis. J Autoimmun 2018;89:75-81.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211.</w:t>
      </w:r>
      <w:r w:rsidRPr="00535C9C">
        <w:rPr>
          <w:rFonts w:ascii="Arial" w:hAnsi="Arial" w:cs="Arial"/>
          <w:sz w:val="22"/>
          <w:szCs w:val="22"/>
        </w:rPr>
        <w:tab/>
        <w:t>Addobbati C, da Cruz HLA, Adelino JE, Melo Tavares Ramos AL, Fragoso TS, Domingues A, Branco Pinto Duarte AL, et al. Polymorphisms and expression of inflammasome genes are associated with the development and severity of rheumatoid arthritis in Brazilian patients. Inflamm Res 2018;67:255-264.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212.</w:t>
      </w:r>
      <w:r w:rsidRPr="00535C9C">
        <w:rPr>
          <w:rFonts w:ascii="Arial" w:hAnsi="Arial" w:cs="Arial"/>
          <w:sz w:val="22"/>
          <w:szCs w:val="22"/>
        </w:rPr>
        <w:tab/>
        <w:t>Thalayasingam N, Nair N, Skelton AJ, Massey J, Anderson AE, Clark AD, Diboll J, et al. CD4+ and B Lymphocyte Expression Quantitative Traits at Rheumatoid Arthritis Risk Loci in Patients With Untreated Early Arthritis: Implications for Causal Gene Identification. Arthritis Rheumatol 2018;70:361-370.</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213.</w:t>
      </w:r>
      <w:r w:rsidRPr="00535C9C">
        <w:rPr>
          <w:rFonts w:ascii="Arial" w:hAnsi="Arial" w:cs="Arial"/>
          <w:sz w:val="22"/>
          <w:szCs w:val="22"/>
        </w:rPr>
        <w:tab/>
        <w:t>Smiljanovic B, Radzikowska A, Kuca-Warnawin E, Kurowska W, Grun JR, Stuhlmuller B, Bonin M, et al. Monocyte alterations in rheumatoid arthritis are dominated by preterm release from bone marrow and prominent triggering in the joint. Ann Rheum Dis 2018;77:300-308.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214.</w:t>
      </w:r>
      <w:r w:rsidRPr="00535C9C">
        <w:rPr>
          <w:rFonts w:ascii="Arial" w:hAnsi="Arial" w:cs="Arial"/>
          <w:sz w:val="22"/>
          <w:szCs w:val="22"/>
        </w:rPr>
        <w:tab/>
        <w:t>Hashiramoto A, Konishi Y, Murayama K, Kawasaki H, Yoshida K, Tsumiyama K, Tanaka K, et al. A variant of death-receptor 3 associated with rheumatoid arthritis interferes with apoptosis-induction of T cell. J Biol Chem 2018;293:1933-1943.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215.</w:t>
      </w:r>
      <w:r w:rsidRPr="00535C9C">
        <w:rPr>
          <w:rFonts w:ascii="Arial" w:hAnsi="Arial" w:cs="Arial"/>
          <w:sz w:val="22"/>
          <w:szCs w:val="22"/>
        </w:rPr>
        <w:tab/>
        <w:t>Das S, Baruah C, Saikia AK, Bose S. Associative role of HLA-DRB1 SNP genotypes as risk factors for susceptibility and severity of rheumatoid arthritis: A North-east Indian population-based study. Int J Immunogenet 2018;45:1-7.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216.</w:t>
      </w:r>
      <w:r w:rsidRPr="00535C9C">
        <w:rPr>
          <w:rFonts w:ascii="Arial" w:hAnsi="Arial" w:cs="Arial"/>
          <w:sz w:val="22"/>
          <w:szCs w:val="22"/>
        </w:rPr>
        <w:tab/>
        <w:t>Rui H, Yan T, Hu Z, Liu R, Wang L. The association between caspase-5 gene polymorphisms and rheumatoid arthritis in a Chinese population. Gene 2018;642:307-312.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217.</w:t>
      </w:r>
      <w:r w:rsidRPr="00535C9C">
        <w:rPr>
          <w:rFonts w:ascii="Arial" w:hAnsi="Arial" w:cs="Arial"/>
          <w:sz w:val="22"/>
          <w:szCs w:val="22"/>
        </w:rPr>
        <w:tab/>
        <w:t>Nagai T, Matsueda Y, Tomita T, Yoshikawa H, Hirohata S. The expression of mRNA for peptidylarginine deiminase type 2 and type 4 in bone marrow CD34+ cells in rheumatoid arthritis. Clin Exp Rheumatol 2018;36:248-253.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218.</w:t>
      </w:r>
      <w:r w:rsidRPr="00535C9C">
        <w:rPr>
          <w:rFonts w:ascii="Arial" w:hAnsi="Arial" w:cs="Arial"/>
          <w:sz w:val="22"/>
          <w:szCs w:val="22"/>
        </w:rPr>
        <w:tab/>
        <w:t>Sumitomo S, Nagafuchi Y, Tsuchida Y, Tsuchiya H, Ota M, Ishigaki K, Nakachi S, et al. A gene module associated with dysregulated TCR signaling pathways in CD4(+) T cell subsets in rheumatoid arthritis. J Autoimmun 2018;89:21-29.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219.</w:t>
      </w:r>
      <w:r w:rsidRPr="00535C9C">
        <w:rPr>
          <w:rFonts w:ascii="Arial" w:hAnsi="Arial" w:cs="Arial"/>
          <w:sz w:val="22"/>
          <w:szCs w:val="22"/>
        </w:rPr>
        <w:tab/>
        <w:t>Li J, Xu B, Wu C, Yan X, Zhang L, Chang X. TXNDC5 contributes to rheumatoid arthritis by down-regulating IGFBP1 expression. Clin Exp Immunol 2018;192:82-94.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220.</w:t>
      </w:r>
      <w:r w:rsidRPr="00535C9C">
        <w:rPr>
          <w:rFonts w:ascii="Arial" w:hAnsi="Arial" w:cs="Arial"/>
          <w:sz w:val="22"/>
          <w:szCs w:val="22"/>
        </w:rPr>
        <w:tab/>
        <w:t>Hassine HB, Sghiri R, Chabchoub E, Boumiza A, Slama F, Baccouche K, Shakoor Z, et al. IRAK2 is associated with susceptibility to rheumatoid arthritis. Clin Rheumatol 2018;37:927-933.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221.</w:t>
      </w:r>
      <w:r w:rsidRPr="00535C9C">
        <w:rPr>
          <w:rFonts w:ascii="Arial" w:hAnsi="Arial" w:cs="Arial"/>
          <w:sz w:val="22"/>
          <w:szCs w:val="22"/>
        </w:rPr>
        <w:tab/>
        <w:t>Li Z, Li X, Jiang C, Qian W, Tse G, Chan MTV, Wu WKK. Long non-coding RNAs in rheumatoid arthritis. Cell Prolif 2018;51.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222.</w:t>
      </w:r>
      <w:r w:rsidRPr="00535C9C">
        <w:rPr>
          <w:rFonts w:ascii="Arial" w:hAnsi="Arial" w:cs="Arial"/>
          <w:sz w:val="22"/>
          <w:szCs w:val="22"/>
        </w:rPr>
        <w:tab/>
        <w:t>Terkawi MA, Hamasaki M, Takahashi D, Ota M, Kadoya K, Yutani T, Uetsuki K, et al. Transcriptional profile of human macrophages stimulated by ultra-high molecular weight polyethylene particulate debris of orthopedic implants uncovers a common gene expression signature of rheumatoid arthritis. Acta Biomater 2018;65:417-425.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223.</w:t>
      </w:r>
      <w:r w:rsidRPr="00535C9C">
        <w:rPr>
          <w:rFonts w:ascii="Arial" w:hAnsi="Arial" w:cs="Arial"/>
          <w:sz w:val="22"/>
          <w:szCs w:val="22"/>
        </w:rPr>
        <w:tab/>
        <w:t>Li Y, Goronzy JJ, Weyand CM. DNA damage, metabolism and aging in pro-inflammatory T cells: Rheumatoid arthritis as a model system. Exp Gerontol 2018;105:118-127.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224.</w:t>
      </w:r>
      <w:r w:rsidRPr="00535C9C">
        <w:rPr>
          <w:rFonts w:ascii="Arial" w:hAnsi="Arial" w:cs="Arial"/>
          <w:sz w:val="22"/>
          <w:szCs w:val="22"/>
        </w:rPr>
        <w:tab/>
        <w:t>Hong H, Zeng Y, Jian W, Li L, Lin L, Mo Y, Liu M, et al. CDK7 inhibition suppresses rheumatoid arthritis inflammation via blockage of NF-kappaB activation and IL-1beta/IL-6 secretion. J Cell Mol Med 2018;22:1292-1301.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225.</w:t>
      </w:r>
      <w:r w:rsidRPr="00535C9C">
        <w:rPr>
          <w:rFonts w:ascii="Arial" w:hAnsi="Arial" w:cs="Arial"/>
          <w:sz w:val="22"/>
          <w:szCs w:val="22"/>
        </w:rPr>
        <w:tab/>
        <w:t>Ebe H, Matsumoto I, Kawaguchi H, Kurata I, Tanaka Y, Inoue A, Kondo Y, et al. Clinical and functional significance of STEAP4-splice variant in CD14(+) monocytes in patients with rheumatoid arthritis. Clin Exp Immunol 2018;191:338-348.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226.</w:t>
      </w:r>
      <w:r w:rsidRPr="00535C9C">
        <w:rPr>
          <w:rFonts w:ascii="Arial" w:hAnsi="Arial" w:cs="Arial"/>
          <w:sz w:val="22"/>
          <w:szCs w:val="22"/>
        </w:rPr>
        <w:tab/>
        <w:t>Ronnelid J, Hansson M, Mathsson-Alm L, Cornillet M, Reed E, Jakobsson PJ, Alfredsson L, et al. Anticitrullinated protein/peptide antibody multiplexing defines an extended group of ACPA-positive rheumatoid arthritis patients with distinct genetic and environmental determinants. Ann Rheum Dis 2018;77:203-211.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227.</w:t>
      </w:r>
      <w:r w:rsidRPr="00535C9C">
        <w:rPr>
          <w:rFonts w:ascii="Arial" w:hAnsi="Arial" w:cs="Arial"/>
          <w:sz w:val="22"/>
          <w:szCs w:val="22"/>
        </w:rPr>
        <w:tab/>
        <w:t>Guo X, Higgs BW, Bay-Jensen AC, Wu Y, Karsdal MA, Kuziora M, Godwood A, et al. Blockade of GM-CSF pathway induced sustained suppression of myeloid and T cell activities in rheumatoid arthritis. Rheumatology (Oxford) 2018;57:175-184.</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228.</w:t>
      </w:r>
      <w:r w:rsidRPr="00535C9C">
        <w:rPr>
          <w:rFonts w:ascii="Arial" w:hAnsi="Arial" w:cs="Arial"/>
          <w:sz w:val="22"/>
          <w:szCs w:val="22"/>
        </w:rPr>
        <w:tab/>
        <w:t>Jahid M, Rehan Ul H, Chawla D, Avasthi R, Ahmed RS. Association of polymorphic variants in IL1B gene with secretion of IL-1beta protein and inflammatory markers in north Indian rheumatoid arthritis patients. Gene 2018;641:63-67.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229.</w:t>
      </w:r>
      <w:r w:rsidRPr="00535C9C">
        <w:rPr>
          <w:rFonts w:ascii="Arial" w:hAnsi="Arial" w:cs="Arial"/>
          <w:sz w:val="22"/>
          <w:szCs w:val="22"/>
        </w:rPr>
        <w:tab/>
        <w:t>Sparks JA, Iversen MD, Yu Z, Triedman NA, Prado MG, Miller Kroouze R, Kalia SS, et al. Disclosure of Personalized Rheumatoid Arthritis Risk Using Genetics, Biomarkers, and Lifestyle Factors to Motivate Health Behavior Improvements: A Randomized Controlled Trial. Arthritis Care Res (Hoboken) 2018;70:823-833.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230.</w:t>
      </w:r>
      <w:r w:rsidRPr="00535C9C">
        <w:rPr>
          <w:rFonts w:ascii="Arial" w:hAnsi="Arial" w:cs="Arial"/>
          <w:sz w:val="22"/>
          <w:szCs w:val="22"/>
        </w:rPr>
        <w:tab/>
        <w:t>Roman-Fernandez IV, Sanchez-Zuno GA, Padilla-Gutierrez JR, Cerpa-Cruz S, Hernandez-Bello J, Valle Y, Ramirez-Duenas MG, et al. The 3'-UTR (CA)n microsatellite on CD40LG gene as a possible genetic marker for rheumatoid arthritis in Mexican population: impact on CD40LG mRNA expression. Clin Rheumatol 2018;37:345-353.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231.</w:t>
      </w:r>
      <w:r w:rsidRPr="00535C9C">
        <w:rPr>
          <w:rFonts w:ascii="Arial" w:hAnsi="Arial" w:cs="Arial"/>
          <w:sz w:val="22"/>
          <w:szCs w:val="22"/>
        </w:rPr>
        <w:tab/>
        <w:t>Bae SC, Lee YH. Associations between circulating macrophage migration inhibitory factor (MIF) levels and rheumatoid arthritis, and between MIF gene polymorphisms and disease susceptibility: a meta-analysis. Postgrad Med J 2018;94:109-115.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232.</w:t>
      </w:r>
      <w:r w:rsidRPr="00535C9C">
        <w:rPr>
          <w:rFonts w:ascii="Arial" w:hAnsi="Arial" w:cs="Arial"/>
          <w:sz w:val="22"/>
          <w:szCs w:val="22"/>
        </w:rPr>
        <w:tab/>
        <w:t>Le Rossignol S, Ketheesan N, Haleagrahara N. Redox-sensitive transcription factors play a significant role in the development of rheumatoid arthritis. Int Rev Immunol 2018;37:129-143.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233.</w:t>
      </w:r>
      <w:r w:rsidRPr="00535C9C">
        <w:rPr>
          <w:rFonts w:ascii="Arial" w:hAnsi="Arial" w:cs="Arial"/>
          <w:sz w:val="22"/>
          <w:szCs w:val="22"/>
        </w:rPr>
        <w:tab/>
        <w:t>Sun Y, Sun X, Liu Z, Wang X, Li Y. MiR-338-5p suppresses rheumatoid arthritis synovial fibroblast proliferation and invasion by targeting ADAMTS-9. Clin Exp Rheumatol 2018;36:195-202.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234.</w:t>
      </w:r>
      <w:r w:rsidRPr="00535C9C">
        <w:rPr>
          <w:rFonts w:ascii="Arial" w:hAnsi="Arial" w:cs="Arial"/>
          <w:sz w:val="22"/>
          <w:szCs w:val="22"/>
        </w:rPr>
        <w:tab/>
        <w:t>Muralidharan N, Gulati R, Misra DP, Negi VS. Nonassociation of homocysteine gene polymorphisms with treatment outcome in South Indian Tamil Rheumatoid Arthritis patients. Clin Exp Med 2018;18:101-107.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235.</w:t>
      </w:r>
      <w:r w:rsidRPr="00535C9C">
        <w:rPr>
          <w:rFonts w:ascii="Arial" w:hAnsi="Arial" w:cs="Arial"/>
          <w:sz w:val="22"/>
          <w:szCs w:val="22"/>
        </w:rPr>
        <w:tab/>
        <w:t>Li H, Guan SB, Lu Y, Wang F, Liu YH, Liu QY. Genetic deletion of GIT2 prolongs functional recovery and suppresses chondrocyte differentiation in rats with rheumatoid arthritis. J Cell Biochem 2018;119:1538-1547.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236.</w:t>
      </w:r>
      <w:r w:rsidRPr="00535C9C">
        <w:rPr>
          <w:rFonts w:ascii="Arial" w:hAnsi="Arial" w:cs="Arial"/>
          <w:sz w:val="22"/>
          <w:szCs w:val="22"/>
        </w:rPr>
        <w:tab/>
        <w:t>Esen SA, Karabulut Y, Esen I, Atmis V. Effects of the Disease Characteristics and the Treatment on Psychological Status in Patients with Rheumatoid Arthritis and Ankylosing Spondylitis. Curr Rheumatol Rev 2018;14:271-278.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237.</w:t>
      </w:r>
      <w:r w:rsidRPr="00535C9C">
        <w:rPr>
          <w:rFonts w:ascii="Arial" w:hAnsi="Arial" w:cs="Arial"/>
          <w:sz w:val="22"/>
          <w:szCs w:val="22"/>
        </w:rPr>
        <w:tab/>
        <w:t>Mariaselvam CM, Boukouaci W, Charron D, Krishnamoorthy R, Tamouza R, Misra DP, Negi VS. Association of MICA-129 polymorphism and circulating soluble MICA level with rheumatoid arthritis in a south Indian Tamil population. Int J Rheum Dis 2018;21:656-663.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238.</w:t>
      </w:r>
      <w:r w:rsidRPr="00535C9C">
        <w:rPr>
          <w:rFonts w:ascii="Arial" w:hAnsi="Arial" w:cs="Arial"/>
          <w:sz w:val="22"/>
          <w:szCs w:val="22"/>
        </w:rPr>
        <w:tab/>
        <w:t>Asadipour M, Hassan-Zadeh V, Aryaeian N, Shahram F, Mahmoudi M. Histone variants expression in peripheral blood mononuclear cells of patients with rheumatoid arthritis. Int J Rheum Dis 2018;21:1831-1837.</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239.</w:t>
      </w:r>
      <w:r w:rsidRPr="00535C9C">
        <w:rPr>
          <w:rFonts w:ascii="Arial" w:hAnsi="Arial" w:cs="Arial"/>
          <w:sz w:val="22"/>
          <w:szCs w:val="22"/>
        </w:rPr>
        <w:tab/>
        <w:t>Ye Y, Gao X, Yang N. LncRNA ZFAS1 promotes cell migration and invasion of fibroblast-like synoviocytes by suppression of miR-27a in rheumatoid arthritis. Hum Cell 2018;31:14-21.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240.</w:t>
      </w:r>
      <w:r w:rsidRPr="00535C9C">
        <w:rPr>
          <w:rFonts w:ascii="Arial" w:hAnsi="Arial" w:cs="Arial"/>
          <w:sz w:val="22"/>
          <w:szCs w:val="22"/>
        </w:rPr>
        <w:tab/>
        <w:t>Vernerova L, Mravcova M, Paulikova L, Vlcek M, Marko A, Meskova M, Penesova A, et al. Contribution of Genetic Factors to Lower DHEAS in Patients with Rheumatoid Arthritis. Cell Mol Neurobiol 2018;38:379-383.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lastRenderedPageBreak/>
        <w:t>241.</w:t>
      </w:r>
      <w:r w:rsidRPr="00535C9C">
        <w:rPr>
          <w:rFonts w:ascii="Arial" w:hAnsi="Arial" w:cs="Arial"/>
          <w:sz w:val="22"/>
          <w:szCs w:val="22"/>
        </w:rPr>
        <w:tab/>
        <w:t>Achour Y, Ben Kilani MS, Ben Hamad M, Marzouk S, Mahfoudh N, Bahloul Z, Keskes L, et al. Measurement of absolute copy number variation of Glutathione S-Transferase M1 gene by digital droplet PCR and association analysis in Tunisian Rheumatoid Arthritis population. J Clin Lab Anal 2018;32.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242.</w:t>
      </w:r>
      <w:r w:rsidRPr="00535C9C">
        <w:rPr>
          <w:rFonts w:ascii="Arial" w:hAnsi="Arial" w:cs="Arial"/>
          <w:sz w:val="22"/>
          <w:szCs w:val="22"/>
        </w:rPr>
        <w:tab/>
        <w:t>Tsujimura S, Adachi T, Saito K, Kawabe A, Tanaka Y. Relevance of P-glycoprotein on CXCR4(+) B cells to organ manifestation in highly active rheumatoid arthritis. Mod Rheumatol 2018;28:276-286.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243.</w:t>
      </w:r>
      <w:r w:rsidRPr="00535C9C">
        <w:rPr>
          <w:rFonts w:ascii="Arial" w:hAnsi="Arial" w:cs="Arial"/>
          <w:sz w:val="22"/>
          <w:szCs w:val="22"/>
        </w:rPr>
        <w:tab/>
        <w:t>Huang Q, Chen SS, Li J, Tao SS, Wang M, Leng RX, Pan HF, et al. miR-210 expression in PBMCs from patients with systemic lupus erythematosus and rheumatoid arthritis. Ir J Med Sci 2018;187:243-249.</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244.</w:t>
      </w:r>
      <w:r w:rsidRPr="00535C9C">
        <w:rPr>
          <w:rFonts w:ascii="Arial" w:hAnsi="Arial" w:cs="Arial"/>
          <w:sz w:val="22"/>
          <w:szCs w:val="22"/>
        </w:rPr>
        <w:tab/>
        <w:t>Joo YB, Park Y, Kim K, Bang SY, Bae SC, Lee HS. Association of CD8(+) T-cells with bone erosion in patients with rheumatoid arthritis. Int J Rheum Dis 2018;21:440-446.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245.</w:t>
      </w:r>
      <w:r w:rsidRPr="00535C9C">
        <w:rPr>
          <w:rFonts w:ascii="Arial" w:hAnsi="Arial" w:cs="Arial"/>
          <w:sz w:val="22"/>
          <w:szCs w:val="22"/>
        </w:rPr>
        <w:tab/>
        <w:t>Lin TC, Hashemi N, Kim SC, Yang YK, Yoshida K, Tedeschi S, Desai R, et al. Practice Pattern of Hepatitis B Testing in Rheumatoid Arthritis Patients: A Cross-National Comparison Between the US and Taiwan. Arthritis Care Res (Hoboken) 2018;70:30-38.</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246.</w:t>
      </w:r>
      <w:r w:rsidRPr="00535C9C">
        <w:rPr>
          <w:rFonts w:ascii="Arial" w:hAnsi="Arial" w:cs="Arial"/>
          <w:sz w:val="22"/>
          <w:szCs w:val="22"/>
        </w:rPr>
        <w:tab/>
        <w:t>Zhang MY, Yang XK, Lv TT, Wu J, Xu SZ, Wang JB, Pan HF, et al. Meta-analysis of associations between XRCC1 gene polymorphisms and susceptibility to systemic lupus erythematosus and rheumatoid arthritis. Int J Rheum Dis 2018;21:179-185.</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247.</w:t>
      </w:r>
      <w:r w:rsidRPr="00535C9C">
        <w:rPr>
          <w:rFonts w:ascii="Arial" w:hAnsi="Arial" w:cs="Arial"/>
          <w:sz w:val="22"/>
          <w:szCs w:val="22"/>
        </w:rPr>
        <w:tab/>
        <w:t>Liu Y, Pan YF, Xue YQ, Fang LK, Guo XH, Guo X, Liu M, et al. uPAR promotes tumor-like biologic behaviors of fibroblast-like synoviocytes through PI3K/Akt signaling pathway in patients with rheumatoid arthritis. Cell Mol Immunol 2018;15:171-181.</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248.</w:t>
      </w:r>
      <w:r w:rsidRPr="00535C9C">
        <w:rPr>
          <w:rFonts w:ascii="Arial" w:hAnsi="Arial" w:cs="Arial"/>
          <w:sz w:val="22"/>
          <w:szCs w:val="22"/>
        </w:rPr>
        <w:tab/>
        <w:t>Maldonado-Montoro M, Canadas-Garre M, Gonzalez-Utrilla A, Angel Calleja-Hernandez M. Influence of IL6R gene polymorphisms in the effectiveness to treatment with tocilizumab in rheumatoid arthritis. Pharmacogenomics J 2018;18:167-172.</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249.</w:t>
      </w:r>
      <w:r w:rsidRPr="00535C9C">
        <w:rPr>
          <w:rFonts w:ascii="Arial" w:hAnsi="Arial" w:cs="Arial"/>
          <w:sz w:val="22"/>
          <w:szCs w:val="22"/>
        </w:rPr>
        <w:tab/>
        <w:t>Sode J, Vogel U, Bank S, Andersen PS, Hetland ML, Locht H, Heegaard NHH, et al. Confirmation of an IRAK3 polymorphism as a genetic marker predicting response to anti-TNF treatment in rheumatoid arthritis. Pharmacogenomics J 2018;18:81-86.</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250.</w:t>
      </w:r>
      <w:r w:rsidRPr="00535C9C">
        <w:rPr>
          <w:rFonts w:ascii="Arial" w:hAnsi="Arial" w:cs="Arial"/>
          <w:sz w:val="22"/>
          <w:szCs w:val="22"/>
        </w:rPr>
        <w:tab/>
        <w:t>Bystrom J, Clanchy FI, Taher TE, Mangat P, Jawad AS, Williams RO, Mageed RA. TNFalpha in the regulation of Treg and Th17 cells in rheumatoid arthritis and other autoimmune inflammatory diseases. Cytokine 2018;101:4-13.</w:t>
      </w:r>
    </w:p>
    <w:p w:rsidR="003F3E07" w:rsidRPr="00535C9C" w:rsidRDefault="003F3E07" w:rsidP="002B2916">
      <w:pPr>
        <w:pStyle w:val="EndNoteBibliography"/>
        <w:rPr>
          <w:rFonts w:ascii="Arial" w:hAnsi="Arial" w:cs="Arial"/>
          <w:sz w:val="22"/>
          <w:szCs w:val="22"/>
        </w:rPr>
      </w:pPr>
      <w:r w:rsidRPr="00535C9C">
        <w:rPr>
          <w:rFonts w:ascii="Arial" w:hAnsi="Arial" w:cs="Arial"/>
          <w:sz w:val="22"/>
          <w:szCs w:val="22"/>
        </w:rPr>
        <w:t>251.</w:t>
      </w:r>
      <w:r w:rsidRPr="00535C9C">
        <w:rPr>
          <w:rFonts w:ascii="Arial" w:hAnsi="Arial" w:cs="Arial"/>
          <w:sz w:val="22"/>
          <w:szCs w:val="22"/>
        </w:rPr>
        <w:tab/>
        <w:t>Matsuoka N, Iwanaga J, Ichinose Y, Fujiyama K, Tsuboi M, Kawakami A, Migita K. Two elderly cases of familial mediterranean fever with rheumatoid arthritis. Int J Rheum Dis 2018;21:1873-1877.</w:t>
      </w:r>
    </w:p>
    <w:p w:rsidR="003B6199" w:rsidRPr="00535C9C" w:rsidRDefault="00E23976" w:rsidP="002B2916">
      <w:pPr>
        <w:rPr>
          <w:rFonts w:ascii="Arial" w:hAnsi="Arial" w:cs="Arial"/>
          <w:sz w:val="22"/>
          <w:szCs w:val="22"/>
        </w:rPr>
      </w:pPr>
      <w:r w:rsidRPr="00535C9C">
        <w:rPr>
          <w:rFonts w:ascii="Arial" w:hAnsi="Arial" w:cs="Arial"/>
          <w:sz w:val="22"/>
          <w:szCs w:val="22"/>
        </w:rPr>
        <w:fldChar w:fldCharType="end"/>
      </w:r>
    </w:p>
    <w:sectPr w:rsidR="003B6199" w:rsidRPr="00535C9C" w:rsidSect="00E239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7758&lt;/item&gt;&lt;item&gt;7759&lt;/item&gt;&lt;item&gt;7760&lt;/item&gt;&lt;item&gt;7761&lt;/item&gt;&lt;item&gt;7762&lt;/item&gt;&lt;item&gt;7763&lt;/item&gt;&lt;item&gt;7764&lt;/item&gt;&lt;item&gt;7765&lt;/item&gt;&lt;item&gt;7766&lt;/item&gt;&lt;item&gt;7767&lt;/item&gt;&lt;item&gt;7768&lt;/item&gt;&lt;item&gt;7769&lt;/item&gt;&lt;item&gt;7770&lt;/item&gt;&lt;item&gt;7771&lt;/item&gt;&lt;item&gt;7772&lt;/item&gt;&lt;item&gt;7773&lt;/item&gt;&lt;item&gt;7774&lt;/item&gt;&lt;item&gt;7775&lt;/item&gt;&lt;item&gt;7776&lt;/item&gt;&lt;item&gt;7777&lt;/item&gt;&lt;item&gt;7778&lt;/item&gt;&lt;item&gt;7779&lt;/item&gt;&lt;item&gt;7780&lt;/item&gt;&lt;item&gt;7781&lt;/item&gt;&lt;item&gt;7782&lt;/item&gt;&lt;item&gt;7783&lt;/item&gt;&lt;item&gt;7784&lt;/item&gt;&lt;item&gt;7785&lt;/item&gt;&lt;item&gt;7786&lt;/item&gt;&lt;item&gt;7787&lt;/item&gt;&lt;item&gt;7788&lt;/item&gt;&lt;item&gt;7789&lt;/item&gt;&lt;item&gt;7790&lt;/item&gt;&lt;item&gt;7791&lt;/item&gt;&lt;item&gt;7792&lt;/item&gt;&lt;item&gt;7793&lt;/item&gt;&lt;item&gt;7794&lt;/item&gt;&lt;item&gt;7795&lt;/item&gt;&lt;item&gt;7796&lt;/item&gt;&lt;item&gt;7797&lt;/item&gt;&lt;item&gt;7798&lt;/item&gt;&lt;item&gt;7799&lt;/item&gt;&lt;item&gt;7800&lt;/item&gt;&lt;item&gt;7801&lt;/item&gt;&lt;item&gt;7802&lt;/item&gt;&lt;item&gt;7803&lt;/item&gt;&lt;item&gt;7804&lt;/item&gt;&lt;item&gt;7805&lt;/item&gt;&lt;item&gt;7806&lt;/item&gt;&lt;item&gt;7807&lt;/item&gt;&lt;item&gt;7808&lt;/item&gt;&lt;item&gt;7809&lt;/item&gt;&lt;item&gt;7810&lt;/item&gt;&lt;item&gt;7811&lt;/item&gt;&lt;item&gt;7812&lt;/item&gt;&lt;item&gt;7813&lt;/item&gt;&lt;item&gt;7814&lt;/item&gt;&lt;item&gt;7815&lt;/item&gt;&lt;item&gt;7816&lt;/item&gt;&lt;item&gt;7817&lt;/item&gt;&lt;item&gt;7818&lt;/item&gt;&lt;item&gt;7819&lt;/item&gt;&lt;item&gt;7820&lt;/item&gt;&lt;item&gt;7821&lt;/item&gt;&lt;item&gt;7822&lt;/item&gt;&lt;item&gt;7823&lt;/item&gt;&lt;item&gt;7824&lt;/item&gt;&lt;item&gt;7825&lt;/item&gt;&lt;item&gt;7826&lt;/item&gt;&lt;item&gt;7827&lt;/item&gt;&lt;item&gt;7828&lt;/item&gt;&lt;item&gt;7829&lt;/item&gt;&lt;item&gt;7830&lt;/item&gt;&lt;item&gt;7831&lt;/item&gt;&lt;item&gt;7832&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item&gt;7853&lt;/item&gt;&lt;item&gt;7854&lt;/item&gt;&lt;item&gt;7855&lt;/item&gt;&lt;item&gt;7856&lt;/item&gt;&lt;item&gt;7857&lt;/item&gt;&lt;item&gt;7858&lt;/item&gt;&lt;item&gt;7859&lt;/item&gt;&lt;item&gt;7860&lt;/item&gt;&lt;item&gt;7861&lt;/item&gt;&lt;item&gt;7862&lt;/item&gt;&lt;item&gt;7863&lt;/item&gt;&lt;item&gt;7864&lt;/item&gt;&lt;item&gt;7865&lt;/item&gt;&lt;item&gt;7866&lt;/item&gt;&lt;item&gt;7867&lt;/item&gt;&lt;item&gt;7868&lt;/item&gt;&lt;item&gt;7869&lt;/item&gt;&lt;item&gt;7870&lt;/item&gt;&lt;item&gt;7871&lt;/item&gt;&lt;item&gt;7872&lt;/item&gt;&lt;item&gt;7873&lt;/item&gt;&lt;item&gt;7874&lt;/item&gt;&lt;item&gt;7875&lt;/item&gt;&lt;item&gt;7876&lt;/item&gt;&lt;item&gt;7877&lt;/item&gt;&lt;item&gt;7878&lt;/item&gt;&lt;item&gt;7879&lt;/item&gt;&lt;item&gt;7880&lt;/item&gt;&lt;item&gt;7881&lt;/item&gt;&lt;item&gt;7882&lt;/item&gt;&lt;item&gt;7883&lt;/item&gt;&lt;item&gt;7884&lt;/item&gt;&lt;item&gt;7885&lt;/item&gt;&lt;item&gt;7886&lt;/item&gt;&lt;item&gt;7887&lt;/item&gt;&lt;item&gt;7888&lt;/item&gt;&lt;item&gt;7889&lt;/item&gt;&lt;item&gt;7890&lt;/item&gt;&lt;item&gt;7891&lt;/item&gt;&lt;item&gt;7892&lt;/item&gt;&lt;item&gt;7893&lt;/item&gt;&lt;item&gt;7894&lt;/item&gt;&lt;item&gt;7895&lt;/item&gt;&lt;item&gt;7896&lt;/item&gt;&lt;item&gt;7897&lt;/item&gt;&lt;item&gt;7898&lt;/item&gt;&lt;item&gt;7899&lt;/item&gt;&lt;item&gt;7900&lt;/item&gt;&lt;item&gt;7901&lt;/item&gt;&lt;item&gt;7902&lt;/item&gt;&lt;item&gt;7903&lt;/item&gt;&lt;item&gt;7904&lt;/item&gt;&lt;item&gt;7905&lt;/item&gt;&lt;item&gt;7906&lt;/item&gt;&lt;item&gt;7907&lt;/item&gt;&lt;item&gt;7908&lt;/item&gt;&lt;item&gt;7909&lt;/item&gt;&lt;item&gt;7910&lt;/item&gt;&lt;item&gt;7911&lt;/item&gt;&lt;item&gt;7912&lt;/item&gt;&lt;item&gt;7913&lt;/item&gt;&lt;item&gt;7914&lt;/item&gt;&lt;item&gt;7915&lt;/item&gt;&lt;item&gt;7916&lt;/item&gt;&lt;item&gt;7917&lt;/item&gt;&lt;item&gt;7918&lt;/item&gt;&lt;item&gt;7919&lt;/item&gt;&lt;item&gt;7920&lt;/item&gt;&lt;item&gt;7921&lt;/item&gt;&lt;item&gt;7922&lt;/item&gt;&lt;item&gt;7923&lt;/item&gt;&lt;item&gt;7924&lt;/item&gt;&lt;item&gt;7925&lt;/item&gt;&lt;item&gt;7926&lt;/item&gt;&lt;item&gt;7927&lt;/item&gt;&lt;item&gt;7928&lt;/item&gt;&lt;item&gt;7929&lt;/item&gt;&lt;item&gt;7930&lt;/item&gt;&lt;item&gt;7931&lt;/item&gt;&lt;item&gt;7932&lt;/item&gt;&lt;item&gt;7933&lt;/item&gt;&lt;item&gt;7934&lt;/item&gt;&lt;item&gt;7935&lt;/item&gt;&lt;item&gt;7936&lt;/item&gt;&lt;item&gt;7937&lt;/item&gt;&lt;item&gt;7938&lt;/item&gt;&lt;item&gt;7939&lt;/item&gt;&lt;item&gt;7940&lt;/item&gt;&lt;item&gt;7941&lt;/item&gt;&lt;item&gt;7942&lt;/item&gt;&lt;item&gt;7943&lt;/item&gt;&lt;item&gt;7944&lt;/item&gt;&lt;item&gt;7945&lt;/item&gt;&lt;item&gt;7946&lt;/item&gt;&lt;item&gt;7947&lt;/item&gt;&lt;item&gt;7948&lt;/item&gt;&lt;item&gt;7949&lt;/item&gt;&lt;item&gt;7950&lt;/item&gt;&lt;item&gt;7951&lt;/item&gt;&lt;item&gt;7952&lt;/item&gt;&lt;item&gt;7953&lt;/item&gt;&lt;item&gt;7954&lt;/item&gt;&lt;item&gt;7955&lt;/item&gt;&lt;item&gt;7956&lt;/item&gt;&lt;item&gt;7957&lt;/item&gt;&lt;item&gt;7958&lt;/item&gt;&lt;item&gt;7959&lt;/item&gt;&lt;item&gt;7960&lt;/item&gt;&lt;item&gt;7961&lt;/item&gt;&lt;item&gt;7962&lt;/item&gt;&lt;item&gt;7963&lt;/item&gt;&lt;item&gt;7964&lt;/item&gt;&lt;item&gt;7965&lt;/item&gt;&lt;item&gt;7966&lt;/item&gt;&lt;item&gt;7967&lt;/item&gt;&lt;item&gt;7968&lt;/item&gt;&lt;item&gt;7969&lt;/item&gt;&lt;item&gt;7970&lt;/item&gt;&lt;item&gt;7971&lt;/item&gt;&lt;item&gt;7972&lt;/item&gt;&lt;item&gt;7973&lt;/item&gt;&lt;item&gt;7974&lt;/item&gt;&lt;item&gt;7975&lt;/item&gt;&lt;item&gt;7976&lt;/item&gt;&lt;item&gt;7977&lt;/item&gt;&lt;item&gt;7978&lt;/item&gt;&lt;item&gt;7979&lt;/item&gt;&lt;item&gt;7980&lt;/item&gt;&lt;item&gt;7981&lt;/item&gt;&lt;item&gt;7982&lt;/item&gt;&lt;item&gt;7983&lt;/item&gt;&lt;item&gt;7984&lt;/item&gt;&lt;item&gt;7985&lt;/item&gt;&lt;item&gt;7986&lt;/item&gt;&lt;item&gt;7987&lt;/item&gt;&lt;item&gt;7988&lt;/item&gt;&lt;item&gt;7989&lt;/item&gt;&lt;item&gt;7990&lt;/item&gt;&lt;item&gt;7991&lt;/item&gt;&lt;item&gt;7992&lt;/item&gt;&lt;item&gt;7993&lt;/item&gt;&lt;item&gt;7994&lt;/item&gt;&lt;item&gt;7995&lt;/item&gt;&lt;item&gt;7996&lt;/item&gt;&lt;item&gt;7997&lt;/item&gt;&lt;item&gt;7998&lt;/item&gt;&lt;item&gt;7999&lt;/item&gt;&lt;item&gt;8000&lt;/item&gt;&lt;item&gt;8001&lt;/item&gt;&lt;item&gt;8002&lt;/item&gt;&lt;item&gt;8003&lt;/item&gt;&lt;item&gt;8004&lt;/item&gt;&lt;item&gt;8005&lt;/item&gt;&lt;item&gt;8006&lt;/item&gt;&lt;item&gt;8007&lt;/item&gt;&lt;item&gt;8008&lt;/item&gt;&lt;item&gt;8009&lt;/item&gt;&lt;item&gt;8010&lt;/item&gt;&lt;item&gt;8011&lt;/item&gt;&lt;item&gt;8012&lt;/item&gt;&lt;item&gt;8013&lt;/item&gt;&lt;item&gt;8014&lt;/item&gt;&lt;item&gt;8015&lt;/item&gt;&lt;item&gt;8016&lt;/item&gt;&lt;item&gt;8017&lt;/item&gt;&lt;item&gt;8018&lt;/item&gt;&lt;item&gt;8019&lt;/item&gt;&lt;item&gt;8020&lt;/item&gt;&lt;item&gt;8021&lt;/item&gt;&lt;item&gt;8022&lt;/item&gt;&lt;item&gt;8023&lt;/item&gt;&lt;/record-ids&gt;&lt;/item&gt;&lt;/Libraries&gt;"/>
  </w:docVars>
  <w:rsids>
    <w:rsidRoot w:val="00E23976"/>
    <w:rsid w:val="00241D69"/>
    <w:rsid w:val="002854AF"/>
    <w:rsid w:val="002B2916"/>
    <w:rsid w:val="002B37B5"/>
    <w:rsid w:val="002D2FD2"/>
    <w:rsid w:val="003B6199"/>
    <w:rsid w:val="003F3E07"/>
    <w:rsid w:val="003F693F"/>
    <w:rsid w:val="00440A1F"/>
    <w:rsid w:val="004B585C"/>
    <w:rsid w:val="00535C9C"/>
    <w:rsid w:val="005B0865"/>
    <w:rsid w:val="007463B2"/>
    <w:rsid w:val="0084098D"/>
    <w:rsid w:val="00920C89"/>
    <w:rsid w:val="00AB53AC"/>
    <w:rsid w:val="00AD5B39"/>
    <w:rsid w:val="00BA5391"/>
    <w:rsid w:val="00BB4832"/>
    <w:rsid w:val="00D01A5E"/>
    <w:rsid w:val="00D07B4F"/>
    <w:rsid w:val="00E2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B5F80"/>
  <w15:chartTrackingRefBased/>
  <w15:docId w15:val="{F3D1EDCE-0C53-4675-AAE8-139A3AAE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440A1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976"/>
    <w:pPr>
      <w:jc w:val="center"/>
    </w:pPr>
    <w:rPr>
      <w:noProof/>
    </w:rPr>
  </w:style>
  <w:style w:type="character" w:customStyle="1" w:styleId="EndNoteBibliographyTitleChar">
    <w:name w:val="EndNote Bibliography Title Char"/>
    <w:basedOn w:val="DefaultParagraphFont"/>
    <w:link w:val="EndNoteBibliographyTitle"/>
    <w:rsid w:val="00E23976"/>
    <w:rPr>
      <w:noProof/>
      <w:sz w:val="24"/>
      <w:szCs w:val="24"/>
    </w:rPr>
  </w:style>
  <w:style w:type="paragraph" w:customStyle="1" w:styleId="EndNoteBibliography">
    <w:name w:val="EndNote Bibliography"/>
    <w:basedOn w:val="Normal"/>
    <w:link w:val="EndNoteBibliographyChar"/>
    <w:rsid w:val="00E23976"/>
    <w:rPr>
      <w:noProof/>
    </w:rPr>
  </w:style>
  <w:style w:type="character" w:customStyle="1" w:styleId="EndNoteBibliographyChar">
    <w:name w:val="EndNote Bibliography Char"/>
    <w:basedOn w:val="DefaultParagraphFont"/>
    <w:link w:val="EndNoteBibliography"/>
    <w:rsid w:val="00E23976"/>
    <w:rPr>
      <w:noProof/>
      <w:sz w:val="24"/>
      <w:szCs w:val="24"/>
    </w:rPr>
  </w:style>
  <w:style w:type="character" w:customStyle="1" w:styleId="Heading1Char">
    <w:name w:val="Heading 1 Char"/>
    <w:basedOn w:val="DefaultParagraphFont"/>
    <w:link w:val="Heading1"/>
    <w:uiPriority w:val="9"/>
    <w:rsid w:val="00440A1F"/>
    <w:rPr>
      <w:b/>
      <w:bCs/>
      <w:kern w:val="36"/>
      <w:sz w:val="48"/>
      <w:szCs w:val="48"/>
    </w:rPr>
  </w:style>
  <w:style w:type="character" w:styleId="Hyperlink">
    <w:name w:val="Hyperlink"/>
    <w:basedOn w:val="DefaultParagraphFont"/>
    <w:rsid w:val="00535C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974432">
      <w:bodyDiv w:val="1"/>
      <w:marLeft w:val="0"/>
      <w:marRight w:val="0"/>
      <w:marTop w:val="0"/>
      <w:marBottom w:val="0"/>
      <w:divBdr>
        <w:top w:val="none" w:sz="0" w:space="0" w:color="auto"/>
        <w:left w:val="none" w:sz="0" w:space="0" w:color="auto"/>
        <w:bottom w:val="none" w:sz="0" w:space="0" w:color="auto"/>
        <w:right w:val="none" w:sz="0" w:space="0" w:color="auto"/>
      </w:divBdr>
      <w:divsChild>
        <w:div w:id="1502428478">
          <w:marLeft w:val="0"/>
          <w:marRight w:val="0"/>
          <w:marTop w:val="0"/>
          <w:marBottom w:val="360"/>
          <w:divBdr>
            <w:top w:val="none" w:sz="0" w:space="0" w:color="auto"/>
            <w:left w:val="none" w:sz="0" w:space="0" w:color="auto"/>
            <w:bottom w:val="none" w:sz="0" w:space="0" w:color="auto"/>
            <w:right w:val="none" w:sz="0" w:space="0" w:color="auto"/>
          </w:divBdr>
        </w:div>
      </w:divsChild>
    </w:div>
    <w:div w:id="174098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ongyihe@medmail.com.cn" TargetMode="External"/><Relationship Id="rId4"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B4BA9C22.dotm</Template>
  <TotalTime>87</TotalTime>
  <Pages>14</Pages>
  <Words>8735</Words>
  <Characters>49794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58413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17</cp:revision>
  <dcterms:created xsi:type="dcterms:W3CDTF">2019-06-21T18:17:00Z</dcterms:created>
  <dcterms:modified xsi:type="dcterms:W3CDTF">2019-06-21T22:11:00Z</dcterms:modified>
</cp:coreProperties>
</file>