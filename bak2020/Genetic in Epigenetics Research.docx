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F2" w:rsidRDefault="00501AAB">
      <w:r>
        <w:t xml:space="preserve">Genetic in Epigenetics Research: </w:t>
      </w:r>
      <w:proofErr w:type="spellStart"/>
      <w:r w:rsidR="002F3EFC">
        <w:t>meSNPs</w:t>
      </w:r>
      <w:proofErr w:type="spellEnd"/>
      <w:r w:rsidR="002F3EFC">
        <w:t xml:space="preserve"> </w:t>
      </w:r>
      <w:r>
        <w:t>and DNA methylation haplotype</w:t>
      </w:r>
    </w:p>
    <w:p w:rsidR="00501AAB" w:rsidRDefault="00501AAB"/>
    <w:p w:rsidR="00501AAB" w:rsidRDefault="002F3EFC">
      <w:r>
        <w:t>Shicheng Guo</w:t>
      </w:r>
    </w:p>
    <w:p w:rsidR="002F3EFC" w:rsidRDefault="002F3EFC"/>
    <w:p w:rsidR="00501AAB" w:rsidRDefault="00501AAB" w:rsidP="00501AAB">
      <w:r>
        <w:t xml:space="preserve">In the past decades, epigenetic dynamics, especially DNA methylation, have been demonstrated the high involvement in developmental regulation and diseases initiation. In the traditional definition, </w:t>
      </w:r>
      <w:r w:rsidRPr="002F3EFC">
        <w:t>e</w:t>
      </w:r>
      <w:r w:rsidRPr="002F3EFC">
        <w:t>pigenetics is the study of heritable phenotype changes do not involve alterations in the DNA sequence</w:t>
      </w:r>
      <w:r w:rsidRPr="002F3EFC">
        <w:t xml:space="preserve">. However, epigenetics </w:t>
      </w:r>
      <w:r>
        <w:t xml:space="preserve">always have strong relationship with genetic </w:t>
      </w:r>
      <w:r w:rsidR="00B309B0">
        <w:t xml:space="preserve">structure that </w:t>
      </w:r>
      <w:proofErr w:type="gramStart"/>
      <w:r w:rsidR="00B309B0">
        <w:t>have been demonstrated</w:t>
      </w:r>
      <w:proofErr w:type="gramEnd"/>
      <w:r w:rsidR="00B309B0">
        <w:t xml:space="preserve"> in</w:t>
      </w:r>
      <w:r w:rsidR="002F3EFC">
        <w:t xml:space="preserve"> </w:t>
      </w:r>
      <w:proofErr w:type="spellStart"/>
      <w:r w:rsidR="002F3EFC">
        <w:t>meSNPs</w:t>
      </w:r>
      <w:proofErr w:type="spellEnd"/>
      <w:r w:rsidR="002F3EFC">
        <w:t xml:space="preserve"> and DNA methylation haplotype. </w:t>
      </w:r>
      <w:proofErr w:type="spellStart"/>
      <w:r w:rsidR="002F3EFC">
        <w:t>meSNPs</w:t>
      </w:r>
      <w:proofErr w:type="spellEnd"/>
      <w:r w:rsidR="002F3EFC">
        <w:t xml:space="preserve"> represent types of SNPs whose polymorphism will partial influence</w:t>
      </w:r>
      <w:r w:rsidR="002F3EFC" w:rsidRPr="002F3EFC">
        <w:t xml:space="preserve"> </w:t>
      </w:r>
      <w:r w:rsidR="002F3EFC">
        <w:t xml:space="preserve">the </w:t>
      </w:r>
      <w:r w:rsidR="002F3EFC">
        <w:t>methylation status</w:t>
      </w:r>
      <w:r w:rsidR="002F3EFC">
        <w:t xml:space="preserve">, such as </w:t>
      </w:r>
      <w:proofErr w:type="spellStart"/>
      <w:r w:rsidR="002F3EFC">
        <w:t>CpG</w:t>
      </w:r>
      <w:proofErr w:type="spellEnd"/>
      <w:r w:rsidR="002F3EFC">
        <w:t xml:space="preserve">-SNPs. Genetic variants occurred in </w:t>
      </w:r>
      <w:proofErr w:type="spellStart"/>
      <w:r w:rsidR="002F3EFC">
        <w:t>CpG</w:t>
      </w:r>
      <w:proofErr w:type="spellEnd"/>
      <w:r w:rsidR="002F3EFC">
        <w:t xml:space="preserve">-SNPs will create or disrupt </w:t>
      </w:r>
      <w:proofErr w:type="spellStart"/>
      <w:r w:rsidR="002F3EFC">
        <w:t>CpG</w:t>
      </w:r>
      <w:proofErr w:type="spellEnd"/>
      <w:r w:rsidR="002F3EFC">
        <w:t xml:space="preserve"> dinucleotide which are dominant methylation unit in human genome. Furthermore, DNA methylation haplotype represents the continuous methylation status along same </w:t>
      </w:r>
      <w:r w:rsidR="00F16311">
        <w:t>chromosome, which</w:t>
      </w:r>
      <w:r w:rsidR="002F3EFC">
        <w:t xml:space="preserve"> reflected the correlation of methylation</w:t>
      </w:r>
      <w:r w:rsidR="00F16311">
        <w:t xml:space="preserve"> status</w:t>
      </w:r>
      <w:r w:rsidR="002F3EFC">
        <w:t xml:space="preserve"> between adjacent </w:t>
      </w:r>
      <w:proofErr w:type="spellStart"/>
      <w:r w:rsidR="00F16311">
        <w:t>meSNPs</w:t>
      </w:r>
      <w:proofErr w:type="spellEnd"/>
      <w:r w:rsidR="00F16311">
        <w:t xml:space="preserve">. </w:t>
      </w:r>
    </w:p>
    <w:p w:rsidR="002F3EFC" w:rsidRDefault="002F3EFC" w:rsidP="00501AAB"/>
    <w:p w:rsidR="002F3EFC" w:rsidRDefault="002F3EFC" w:rsidP="00501AAB"/>
    <w:p w:rsidR="002F3EFC" w:rsidRDefault="002F3EFC" w:rsidP="00501AAB">
      <w:r>
        <w:t>Acknowledgment</w:t>
      </w:r>
    </w:p>
    <w:p w:rsidR="002F3EFC" w:rsidRDefault="002F3EFC" w:rsidP="00501AAB"/>
    <w:p w:rsidR="00782838" w:rsidRDefault="002F3EFC" w:rsidP="00501AAB">
      <w:r>
        <w:t xml:space="preserve">The author want to </w:t>
      </w:r>
      <w:r w:rsidR="00BB42D7">
        <w:t>r</w:t>
      </w:r>
      <w:r w:rsidR="00782838">
        <w:t xml:space="preserve">evision from Dr. Steven Schrodi, </w:t>
      </w:r>
      <w:r w:rsidR="00BB42D7">
        <w:t>Dr.</w:t>
      </w:r>
      <w:r w:rsidR="00782838">
        <w:t xml:space="preserve"> </w:t>
      </w:r>
      <w:proofErr w:type="gramStart"/>
      <w:r w:rsidR="00782838">
        <w:t>xxx</w:t>
      </w:r>
      <w:proofErr w:type="gramEnd"/>
      <w:r w:rsidR="00782838">
        <w:t xml:space="preserve"> and Dr. xxx. Dr. Guo </w:t>
      </w:r>
      <w:proofErr w:type="gramStart"/>
      <w:r w:rsidR="00782838">
        <w:t>was supported</w:t>
      </w:r>
      <w:proofErr w:type="gramEnd"/>
      <w:r w:rsidR="00782838">
        <w:t xml:space="preserve"> by xxx</w:t>
      </w:r>
    </w:p>
    <w:p w:rsidR="00782838" w:rsidRDefault="00782838" w:rsidP="00501AAB"/>
    <w:p w:rsidR="002F3EFC" w:rsidRDefault="00BB42D7" w:rsidP="00501AAB">
      <w:r>
        <w:t xml:space="preserve"> </w:t>
      </w:r>
    </w:p>
    <w:p w:rsidR="002F3EFC" w:rsidRDefault="002F3EFC" w:rsidP="00501AAB"/>
    <w:p w:rsidR="002F3EFC" w:rsidRDefault="002F3EFC" w:rsidP="00501AAB"/>
    <w:p w:rsidR="002F3EFC" w:rsidRDefault="002F3EFC" w:rsidP="00501AAB">
      <w:bookmarkStart w:id="0" w:name="_GoBack"/>
      <w:bookmarkEnd w:id="0"/>
    </w:p>
    <w:p w:rsidR="002F3EFC" w:rsidRDefault="002F3EFC" w:rsidP="00501AAB"/>
    <w:p w:rsidR="002F3EFC" w:rsidRDefault="002F3EFC" w:rsidP="00501AAB"/>
    <w:p w:rsidR="002F3EFC" w:rsidRDefault="002F3EFC" w:rsidP="00501AAB"/>
    <w:p w:rsidR="002F3EFC" w:rsidRDefault="002F3EFC" w:rsidP="00501AAB"/>
    <w:sectPr w:rsidR="002F3EFC" w:rsidSect="00501A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AB"/>
    <w:rsid w:val="001C7DF2"/>
    <w:rsid w:val="002F3EFC"/>
    <w:rsid w:val="00501AAB"/>
    <w:rsid w:val="00782838"/>
    <w:rsid w:val="00B309B0"/>
    <w:rsid w:val="00BB42D7"/>
    <w:rsid w:val="00F1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0DACC"/>
  <w15:chartTrackingRefBased/>
  <w15:docId w15:val="{F8952227-7524-448E-A04B-4F41573B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DD43AC20.dotm</Template>
  <TotalTime>26</TotalTime>
  <Pages>1</Pages>
  <Words>153</Words>
  <Characters>943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2019-09-29T18:34:00Z</dcterms:created>
  <dcterms:modified xsi:type="dcterms:W3CDTF">2019-09-29T19:00:00Z</dcterms:modified>
</cp:coreProperties>
</file>