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16" w:rsidRDefault="00334F16">
      <w:r>
        <w:t xml:space="preserve">Step 1: Go to this website: </w:t>
      </w:r>
      <w:hyperlink r:id="rId4" w:history="1">
        <w:r>
          <w:rPr>
            <w:rStyle w:val="Hyperlink"/>
          </w:rPr>
          <w:t>https://portal.gdc.cancer.gov/exploration</w:t>
        </w:r>
      </w:hyperlink>
    </w:p>
    <w:p w:rsidR="00334F16" w:rsidRDefault="00334F16"/>
    <w:p w:rsidR="00334F16" w:rsidRDefault="00334F16">
      <w:r>
        <w:rPr>
          <w:noProof/>
        </w:rPr>
        <w:drawing>
          <wp:inline distT="0" distB="0" distL="0" distR="0" wp14:anchorId="70737F06" wp14:editId="0187B501">
            <wp:extent cx="4830874" cy="2436125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38" cy="24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16" w:rsidRDefault="00334F16"/>
    <w:p w:rsidR="00334F16" w:rsidRDefault="00334F16"/>
    <w:p w:rsidR="00334F16" w:rsidRDefault="00334F16">
      <w:r>
        <w:t>Step 2:  Click “Genes”</w:t>
      </w:r>
    </w:p>
    <w:p w:rsidR="00334F16" w:rsidRDefault="00334F16">
      <w:r w:rsidRPr="00334F1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2B21CA" wp14:editId="36EC21D7">
                <wp:simplePos x="0" y="0"/>
                <wp:positionH relativeFrom="column">
                  <wp:posOffset>103065</wp:posOffset>
                </wp:positionH>
                <wp:positionV relativeFrom="paragraph">
                  <wp:posOffset>83598</wp:posOffset>
                </wp:positionV>
                <wp:extent cx="6327872" cy="2984422"/>
                <wp:effectExtent l="0" t="19050" r="0" b="6985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872" cy="2984422"/>
                          <a:chOff x="157105" y="61713"/>
                          <a:chExt cx="5520161" cy="226635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7105" y="237540"/>
                            <a:ext cx="5520161" cy="2090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traight Arrow Connector 5"/>
                        <wps:cNvCnPr/>
                        <wps:spPr>
                          <a:xfrm>
                            <a:off x="471261" y="61713"/>
                            <a:ext cx="134944" cy="35576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B9EEB" id="Group 4" o:spid="_x0000_s1026" style="position:absolute;margin-left:8.1pt;margin-top:6.6pt;width:498.25pt;height:235pt;z-index:251659264;mso-width-relative:margin;mso-height-relative:margin" coordorigin="1571,617" coordsize="55201,22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71;top:2375;width:55201;height:20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4712;top:617;width:1350;height:3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" strokecolor="red" strokeweight="6pt">
                  <v:stroke endarrow="block" joinstyle="miter"/>
                </v:shape>
              </v:group>
            </w:pict>
          </mc:Fallback>
        </mc:AlternateContent>
      </w:r>
    </w:p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/>
    <w:p w:rsidR="00334F16" w:rsidRDefault="00334F16" w:rsidP="00334F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05ED1" wp14:editId="15D2543E">
                <wp:simplePos x="0" y="0"/>
                <wp:positionH relativeFrom="column">
                  <wp:posOffset>2874801</wp:posOffset>
                </wp:positionH>
                <wp:positionV relativeFrom="paragraph">
                  <wp:posOffset>135255</wp:posOffset>
                </wp:positionV>
                <wp:extent cx="260891" cy="283720"/>
                <wp:effectExtent l="38100" t="38100" r="4445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891" cy="283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4ABF" id="Straight Arrow Connector 6" o:spid="_x0000_s1026" type="#_x0000_t32" style="position:absolute;margin-left:226.35pt;margin-top:10.65pt;width:20.55pt;height:22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" strokecolor="red" strokeweight="6pt">
                <v:stroke endarrow="block" joinstyle="miter"/>
              </v:shape>
            </w:pict>
          </mc:Fallback>
        </mc:AlternateContent>
      </w:r>
    </w:p>
    <w:p w:rsidR="00334F16" w:rsidRDefault="00334F16" w:rsidP="00334F16"/>
    <w:p w:rsidR="00334F16" w:rsidRDefault="00334F16" w:rsidP="00334F16"/>
    <w:p w:rsidR="00334F16" w:rsidRDefault="00334F16" w:rsidP="00334F16">
      <w:r>
        <w:t>Step 3</w:t>
      </w:r>
      <w:r>
        <w:t>:  Click “Genes”</w:t>
      </w:r>
      <w:r>
        <w:t xml:space="preserve"> and input Gene Symbol, for example: FSTL1 and then you will find 130 individuals in 10202 overall samples </w:t>
      </w:r>
      <w:proofErr w:type="gramStart"/>
      <w:r>
        <w:t>are mutated</w:t>
      </w:r>
      <w:proofErr w:type="gramEnd"/>
      <w:r>
        <w:t xml:space="preserve"> while others are non-mutated. Click the </w:t>
      </w:r>
      <w:proofErr w:type="gramStart"/>
      <w:r>
        <w:t>130,</w:t>
      </w:r>
      <w:proofErr w:type="gramEnd"/>
      <w:r>
        <w:t xml:space="preserve"> you will obtain the ID for these 130 individuals. </w:t>
      </w:r>
    </w:p>
    <w:p w:rsidR="00334F16" w:rsidRDefault="00334F16" w:rsidP="00334F16"/>
    <w:p w:rsidR="00334F16" w:rsidRDefault="00334F16" w:rsidP="00334F16"/>
    <w:p w:rsidR="004E0B16" w:rsidRDefault="004E0B16"/>
    <w:p w:rsidR="00334F16" w:rsidRDefault="00334F16">
      <w:bookmarkStart w:id="0" w:name="_GoBack"/>
      <w:bookmarkEnd w:id="0"/>
    </w:p>
    <w:sectPr w:rsidR="00334F16" w:rsidSect="00334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6"/>
    <w:rsid w:val="00334F16"/>
    <w:rsid w:val="004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50A09"/>
  <w15:chartTrackingRefBased/>
  <w15:docId w15:val="{6AC7D134-E2F8-4940-A841-375C4AC5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al.gdc.cancer.gov/explor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6A83A768.dotm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>MCHS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2019-08-22T16:44:00Z</dcterms:created>
  <dcterms:modified xsi:type="dcterms:W3CDTF">2019-08-22T16:51:00Z</dcterms:modified>
</cp:coreProperties>
</file>