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60" w:rsidRPr="006C0114" w:rsidRDefault="00E6752F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6C0114">
        <w:rPr>
          <w:rFonts w:ascii="Arial" w:hAnsi="Arial" w:cs="Arial"/>
          <w:color w:val="222222"/>
          <w:sz w:val="26"/>
          <w:szCs w:val="26"/>
          <w:shd w:val="clear" w:color="auto" w:fill="FFFFFF"/>
        </w:rPr>
        <w:t>1-800-375-5283</w:t>
      </w:r>
    </w:p>
    <w:p w:rsidR="00763326" w:rsidRPr="006C0114" w:rsidRDefault="0076332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763326" w:rsidRPr="006C0114" w:rsidRDefault="0076332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514416" w:rsidRPr="006C0114" w:rsidRDefault="0051441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6C011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LIN1890030494 </w:t>
      </w:r>
    </w:p>
    <w:p w:rsidR="00514416" w:rsidRDefault="0051441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514416" w:rsidRDefault="0051441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LIN1890030495 </w:t>
      </w:r>
    </w:p>
    <w:p w:rsidR="00514416" w:rsidRDefault="0051441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8D7260" w:rsidRDefault="0051441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LIN1890030496</w:t>
      </w:r>
    </w:p>
    <w:p w:rsidR="00514416" w:rsidRPr="006C0114" w:rsidRDefault="0051441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514416" w:rsidRPr="006C0114" w:rsidRDefault="0051441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6C0114">
        <w:rPr>
          <w:rFonts w:ascii="Arial" w:hAnsi="Arial" w:cs="Arial"/>
          <w:color w:val="222222"/>
          <w:sz w:val="26"/>
          <w:szCs w:val="26"/>
          <w:shd w:val="clear" w:color="auto" w:fill="FFFFFF"/>
        </w:rPr>
        <w:t>Form I-485</w:t>
      </w:r>
    </w:p>
    <w:p w:rsidR="00514416" w:rsidRPr="006C0114" w:rsidRDefault="0051441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514416" w:rsidRPr="006C0114" w:rsidRDefault="008D7260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6C011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I-765 (Application for Employment Authorization Document) </w:t>
      </w:r>
    </w:p>
    <w:p w:rsidR="00514416" w:rsidRPr="006C0114" w:rsidRDefault="0051441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8551AD" w:rsidRPr="006C0114" w:rsidRDefault="008D7260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6C0114">
        <w:rPr>
          <w:rFonts w:ascii="Arial" w:hAnsi="Arial" w:cs="Arial"/>
          <w:color w:val="222222"/>
          <w:sz w:val="26"/>
          <w:szCs w:val="26"/>
          <w:shd w:val="clear" w:color="auto" w:fill="FFFFFF"/>
        </w:rPr>
        <w:t>I-131 (Application for Travel Document)</w:t>
      </w:r>
    </w:p>
    <w:p w:rsidR="00514416" w:rsidRPr="006C0114" w:rsidRDefault="0051441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514416" w:rsidRDefault="00514416">
      <w:pPr>
        <w:rPr>
          <w:rFonts w:ascii="Helvetica" w:hAnsi="Helvetica" w:cs="Helvetica"/>
          <w:color w:val="272727"/>
          <w:sz w:val="27"/>
          <w:szCs w:val="27"/>
          <w:shd w:val="clear" w:color="auto" w:fill="FFFFFF"/>
        </w:rPr>
      </w:pPr>
    </w:p>
    <w:p w:rsidR="00514416" w:rsidRDefault="00514416">
      <w:bookmarkStart w:id="0" w:name="_GoBack"/>
      <w:bookmarkEnd w:id="0"/>
    </w:p>
    <w:sectPr w:rsidR="005144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260"/>
    <w:rsid w:val="00495D58"/>
    <w:rsid w:val="00514416"/>
    <w:rsid w:val="00553F8E"/>
    <w:rsid w:val="005B5098"/>
    <w:rsid w:val="006C0114"/>
    <w:rsid w:val="00763326"/>
    <w:rsid w:val="008551AD"/>
    <w:rsid w:val="008D7260"/>
    <w:rsid w:val="00E6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14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14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6F40BA62.dotm</Template>
  <TotalTime>1344</TotalTime>
  <Pages>1</Pages>
  <Words>17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3</cp:revision>
  <dcterms:created xsi:type="dcterms:W3CDTF">2018-02-20T23:06:00Z</dcterms:created>
  <dcterms:modified xsi:type="dcterms:W3CDTF">2018-02-23T14:40:00Z</dcterms:modified>
</cp:coreProperties>
</file>