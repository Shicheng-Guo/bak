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B86" w:rsidRPr="00826550" w:rsidRDefault="00DD1B86" w:rsidP="00DD1B86">
      <w:pPr>
        <w:rPr>
          <w:rFonts w:ascii="Arial" w:hAnsi="Arial" w:cs="Arial"/>
          <w:sz w:val="22"/>
          <w:szCs w:val="22"/>
        </w:rPr>
      </w:pPr>
      <w:r w:rsidRPr="00826550">
        <w:rPr>
          <w:rFonts w:ascii="Arial" w:hAnsi="Arial" w:cs="Arial"/>
          <w:sz w:val="22"/>
          <w:szCs w:val="22"/>
        </w:rPr>
        <w:t>Pharmacogenomics and Precision Medicine of Rheumatoid Arthritis</w:t>
      </w:r>
    </w:p>
    <w:p w:rsidR="00DD1B86" w:rsidRPr="00826550" w:rsidRDefault="00DD1B86" w:rsidP="00DD1B86">
      <w:pPr>
        <w:rPr>
          <w:rFonts w:ascii="Arial" w:hAnsi="Arial" w:cs="Arial"/>
          <w:sz w:val="22"/>
          <w:szCs w:val="22"/>
        </w:rPr>
      </w:pPr>
    </w:p>
    <w:p w:rsidR="00322F66" w:rsidRDefault="0003653E">
      <w:pPr>
        <w:rPr>
          <w:rFonts w:ascii="Arial" w:hAnsi="Arial" w:cs="Arial"/>
          <w:sz w:val="22"/>
          <w:szCs w:val="22"/>
        </w:rPr>
      </w:pPr>
      <w:r w:rsidRPr="00826550">
        <w:rPr>
          <w:rFonts w:ascii="Arial" w:hAnsi="Arial" w:cs="Arial"/>
          <w:sz w:val="22"/>
          <w:szCs w:val="22"/>
        </w:rPr>
        <w:t>Shicheng Guo</w:t>
      </w:r>
    </w:p>
    <w:p w:rsidR="003A2DC2" w:rsidRDefault="003A2DC2">
      <w:pPr>
        <w:rPr>
          <w:rFonts w:ascii="Arial" w:hAnsi="Arial" w:cs="Arial"/>
          <w:sz w:val="22"/>
          <w:szCs w:val="22"/>
        </w:rPr>
      </w:pPr>
    </w:p>
    <w:p w:rsidR="003A2DC2" w:rsidRPr="00826550" w:rsidRDefault="003A2DC2">
      <w:pPr>
        <w:rPr>
          <w:rFonts w:ascii="Arial" w:hAnsi="Arial" w:cs="Arial"/>
          <w:sz w:val="22"/>
          <w:szCs w:val="22"/>
        </w:rPr>
      </w:pPr>
    </w:p>
    <w:p w:rsidR="0003653E" w:rsidRPr="00826550" w:rsidRDefault="0003653E">
      <w:pPr>
        <w:rPr>
          <w:rFonts w:ascii="Arial" w:hAnsi="Arial" w:cs="Arial"/>
          <w:sz w:val="22"/>
          <w:szCs w:val="22"/>
        </w:rPr>
      </w:pPr>
    </w:p>
    <w:p w:rsidR="0003653E" w:rsidRDefault="0003653E" w:rsidP="00826550">
      <w:pPr>
        <w:autoSpaceDE w:val="0"/>
        <w:autoSpaceDN w:val="0"/>
        <w:adjustRightInd w:val="0"/>
        <w:rPr>
          <w:rFonts w:ascii="Arial" w:hAnsi="Arial" w:cs="Arial"/>
          <w:sz w:val="22"/>
          <w:szCs w:val="22"/>
        </w:rPr>
      </w:pPr>
      <w:r w:rsidRPr="00826550">
        <w:rPr>
          <w:rFonts w:ascii="Arial" w:hAnsi="Arial" w:cs="Arial"/>
          <w:sz w:val="22"/>
          <w:szCs w:val="22"/>
        </w:rPr>
        <w:t xml:space="preserve">Treatment of rheumatoid arthritis (RA), a chronic </w:t>
      </w:r>
      <w:proofErr w:type="spellStart"/>
      <w:r w:rsidRPr="00826550">
        <w:rPr>
          <w:rFonts w:ascii="Arial" w:hAnsi="Arial" w:cs="Arial"/>
          <w:sz w:val="22"/>
          <w:szCs w:val="22"/>
        </w:rPr>
        <w:t>autoinflammatory</w:t>
      </w:r>
      <w:proofErr w:type="spellEnd"/>
      <w:r w:rsidRPr="00826550">
        <w:rPr>
          <w:rFonts w:ascii="Arial" w:hAnsi="Arial" w:cs="Arial"/>
          <w:sz w:val="22"/>
          <w:szCs w:val="22"/>
        </w:rPr>
        <w:t xml:space="preserve"> condition primarily affecting the joints, is</w:t>
      </w:r>
      <w:r w:rsidR="00826550" w:rsidRPr="00826550">
        <w:rPr>
          <w:rFonts w:ascii="Arial" w:hAnsi="Arial" w:cs="Arial"/>
          <w:sz w:val="22"/>
          <w:szCs w:val="22"/>
        </w:rPr>
        <w:t xml:space="preserve"> </w:t>
      </w:r>
      <w:r w:rsidRPr="00826550">
        <w:rPr>
          <w:rFonts w:ascii="Arial" w:hAnsi="Arial" w:cs="Arial"/>
          <w:sz w:val="22"/>
          <w:szCs w:val="22"/>
        </w:rPr>
        <w:t xml:space="preserve">centered </w:t>
      </w:r>
      <w:proofErr w:type="gramStart"/>
      <w:r w:rsidRPr="00826550">
        <w:rPr>
          <w:rFonts w:ascii="Arial" w:hAnsi="Arial" w:cs="Arial"/>
          <w:sz w:val="22"/>
          <w:szCs w:val="22"/>
        </w:rPr>
        <w:t>around</w:t>
      </w:r>
      <w:proofErr w:type="gramEnd"/>
      <w:r w:rsidRPr="00826550">
        <w:rPr>
          <w:rFonts w:ascii="Arial" w:hAnsi="Arial" w:cs="Arial"/>
          <w:sz w:val="22"/>
          <w:szCs w:val="22"/>
        </w:rPr>
        <w:t xml:space="preserve"> controlling systemic and synovial inflammation. The </w:t>
      </w:r>
      <w:proofErr w:type="spellStart"/>
      <w:r w:rsidRPr="00826550">
        <w:rPr>
          <w:rFonts w:ascii="Arial" w:hAnsi="Arial" w:cs="Arial"/>
          <w:sz w:val="22"/>
          <w:szCs w:val="22"/>
        </w:rPr>
        <w:t>antifolate</w:t>
      </w:r>
      <w:proofErr w:type="spellEnd"/>
      <w:r w:rsidRPr="00826550">
        <w:rPr>
          <w:rFonts w:ascii="Arial" w:hAnsi="Arial" w:cs="Arial"/>
          <w:sz w:val="22"/>
          <w:szCs w:val="22"/>
        </w:rPr>
        <w:t xml:space="preserve"> agent methotrexate (MTX) is the</w:t>
      </w:r>
      <w:r w:rsidR="00826550" w:rsidRPr="00826550">
        <w:rPr>
          <w:rFonts w:ascii="Arial" w:hAnsi="Arial" w:cs="Arial"/>
          <w:sz w:val="22"/>
          <w:szCs w:val="22"/>
        </w:rPr>
        <w:t xml:space="preserve"> </w:t>
      </w:r>
      <w:r w:rsidRPr="00826550">
        <w:rPr>
          <w:rFonts w:ascii="Arial" w:hAnsi="Arial" w:cs="Arial"/>
          <w:sz w:val="22"/>
          <w:szCs w:val="22"/>
        </w:rPr>
        <w:t>recommended first-line disease-modifying anti-rheumatic drug (DMARD) utilized in the treatment of RA in both</w:t>
      </w:r>
      <w:r w:rsidR="00826550" w:rsidRPr="00826550">
        <w:rPr>
          <w:rFonts w:ascii="Arial" w:hAnsi="Arial" w:cs="Arial"/>
          <w:sz w:val="22"/>
          <w:szCs w:val="22"/>
        </w:rPr>
        <w:t xml:space="preserve"> </w:t>
      </w:r>
      <w:r w:rsidRPr="00826550">
        <w:rPr>
          <w:rFonts w:ascii="Arial" w:hAnsi="Arial" w:cs="Arial"/>
          <w:sz w:val="22"/>
          <w:szCs w:val="22"/>
        </w:rPr>
        <w:t>UK and European guidelines.</w:t>
      </w:r>
      <w:r w:rsidR="00826550">
        <w:rPr>
          <w:rFonts w:ascii="Arial" w:hAnsi="Arial" w:cs="Arial"/>
          <w:sz w:val="22"/>
          <w:szCs w:val="22"/>
        </w:rPr>
        <w:t xml:space="preserve"> </w:t>
      </w:r>
      <w:r w:rsidRPr="00826550">
        <w:rPr>
          <w:rFonts w:ascii="Arial" w:hAnsi="Arial" w:cs="Arial"/>
          <w:sz w:val="22"/>
          <w:szCs w:val="22"/>
        </w:rPr>
        <w:t>MTX is a mainstay of treatment in RA, given its low cost, long-term safety profile and</w:t>
      </w:r>
      <w:r w:rsidR="00826550" w:rsidRPr="00826550">
        <w:rPr>
          <w:rFonts w:ascii="Arial" w:hAnsi="Arial" w:cs="Arial"/>
          <w:sz w:val="22"/>
          <w:szCs w:val="22"/>
        </w:rPr>
        <w:t xml:space="preserve"> </w:t>
      </w:r>
      <w:r w:rsidRPr="00826550">
        <w:rPr>
          <w:rFonts w:ascii="Arial" w:hAnsi="Arial" w:cs="Arial"/>
          <w:sz w:val="22"/>
          <w:szCs w:val="22"/>
        </w:rPr>
        <w:t xml:space="preserve">that many patients achieve disease control with monotherapy. However, approximately 30% of patients </w:t>
      </w:r>
      <w:r w:rsidR="00826550" w:rsidRPr="00826550">
        <w:rPr>
          <w:rFonts w:ascii="Arial" w:hAnsi="Arial" w:cs="Arial"/>
          <w:sz w:val="22"/>
          <w:szCs w:val="22"/>
        </w:rPr>
        <w:t xml:space="preserve">suffer from </w:t>
      </w:r>
      <w:r w:rsidRPr="00826550">
        <w:rPr>
          <w:rFonts w:ascii="Arial" w:hAnsi="Arial" w:cs="Arial"/>
          <w:sz w:val="22"/>
          <w:szCs w:val="22"/>
        </w:rPr>
        <w:t>inadequate treatment response and approximate</w:t>
      </w:r>
      <w:r w:rsidR="00130FB4">
        <w:rPr>
          <w:rFonts w:ascii="Arial" w:hAnsi="Arial" w:cs="Arial"/>
          <w:sz w:val="22"/>
          <w:szCs w:val="22"/>
        </w:rPr>
        <w:t xml:space="preserve">ly 20% stop MTX due to toxicity </w:t>
      </w:r>
      <w:r w:rsidR="00130FB4">
        <w:rPr>
          <w:rFonts w:ascii="Arial" w:hAnsi="Arial" w:cs="Arial"/>
          <w:sz w:val="22"/>
          <w:szCs w:val="22"/>
        </w:rPr>
        <w:fldChar w:fldCharType="begin">
          <w:fldData xml:space="preserve">PEVuZE5vdGU+PENpdGU+PEF1dGhvcj5CbHVldHQ8L0F1dGhvcj48WWVhcj4yMDE4PC9ZZWFyPjxS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</w:fldData>
        </w:fldChar>
      </w:r>
      <w:r w:rsidR="00130FB4">
        <w:rPr>
          <w:rFonts w:ascii="Arial" w:hAnsi="Arial" w:cs="Arial"/>
          <w:sz w:val="22"/>
          <w:szCs w:val="22"/>
        </w:rPr>
        <w:instrText xml:space="preserve"> ADDIN EN.CITE </w:instrText>
      </w:r>
      <w:r w:rsidR="00130FB4">
        <w:rPr>
          <w:rFonts w:ascii="Arial" w:hAnsi="Arial" w:cs="Arial"/>
          <w:sz w:val="22"/>
          <w:szCs w:val="22"/>
        </w:rPr>
        <w:fldChar w:fldCharType="begin">
          <w:fldData xml:space="preserve">PEVuZE5vdGU+PENpdGU+PEF1dGhvcj5CbHVldHQ8L0F1dGhvcj48WWVhcj4yMDE4PC9ZZWFyPjxS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separate"/>
      </w:r>
      <w:r w:rsidR="00130FB4">
        <w:rPr>
          <w:rFonts w:ascii="Arial" w:hAnsi="Arial" w:cs="Arial"/>
          <w:noProof/>
          <w:sz w:val="22"/>
          <w:szCs w:val="22"/>
        </w:rPr>
        <w:t>(Bluett, Sergeant et al. 2018)</w:t>
      </w:r>
      <w:r w:rsidR="00130FB4">
        <w:rPr>
          <w:rFonts w:ascii="Arial" w:hAnsi="Arial" w:cs="Arial"/>
          <w:sz w:val="22"/>
          <w:szCs w:val="22"/>
        </w:rPr>
        <w:fldChar w:fldCharType="end"/>
      </w:r>
      <w:r w:rsidRPr="00826550">
        <w:rPr>
          <w:rFonts w:ascii="Arial" w:hAnsi="Arial" w:cs="Arial"/>
          <w:sz w:val="22"/>
          <w:szCs w:val="22"/>
        </w:rPr>
        <w:t>.</w:t>
      </w:r>
    </w:p>
    <w:p w:rsidR="00826550" w:rsidRDefault="00826550" w:rsidP="00826550">
      <w:pPr>
        <w:autoSpaceDE w:val="0"/>
        <w:autoSpaceDN w:val="0"/>
        <w:adjustRightInd w:val="0"/>
        <w:rPr>
          <w:rFonts w:ascii="Arial" w:hAnsi="Arial" w:cs="Arial"/>
          <w:sz w:val="22"/>
          <w:szCs w:val="22"/>
        </w:rPr>
      </w:pPr>
    </w:p>
    <w:p w:rsidR="00E01705" w:rsidRPr="00E01705" w:rsidRDefault="00E01705" w:rsidP="00E01705">
      <w:pPr>
        <w:autoSpaceDE w:val="0"/>
        <w:autoSpaceDN w:val="0"/>
        <w:adjustRightInd w:val="0"/>
        <w:rPr>
          <w:rFonts w:ascii="Arial" w:hAnsi="Arial" w:cs="Arial"/>
          <w:sz w:val="22"/>
          <w:szCs w:val="22"/>
        </w:rPr>
      </w:pPr>
      <w:r w:rsidRPr="00E01705">
        <w:rPr>
          <w:rFonts w:ascii="Arial" w:hAnsi="Arial" w:cs="Arial"/>
          <w:sz w:val="22"/>
          <w:szCs w:val="22"/>
        </w:rPr>
        <w:t>RA is a heterogeneous disease and while there exists a varied armamentarium of therapies with different</w:t>
      </w:r>
    </w:p>
    <w:p w:rsidR="00E01705" w:rsidRPr="00E01705" w:rsidRDefault="00E01705" w:rsidP="00E01705">
      <w:pPr>
        <w:autoSpaceDE w:val="0"/>
        <w:autoSpaceDN w:val="0"/>
        <w:adjustRightInd w:val="0"/>
        <w:rPr>
          <w:rFonts w:ascii="Arial" w:hAnsi="Arial" w:cs="Arial"/>
          <w:sz w:val="22"/>
          <w:szCs w:val="22"/>
        </w:rPr>
      </w:pPr>
      <w:proofErr w:type="gramStart"/>
      <w:r w:rsidRPr="00E01705">
        <w:rPr>
          <w:rFonts w:ascii="Arial" w:hAnsi="Arial" w:cs="Arial"/>
          <w:sz w:val="22"/>
          <w:szCs w:val="22"/>
        </w:rPr>
        <w:t>mechanisms</w:t>
      </w:r>
      <w:proofErr w:type="gramEnd"/>
      <w:r w:rsidRPr="00E01705">
        <w:rPr>
          <w:rFonts w:ascii="Arial" w:hAnsi="Arial" w:cs="Arial"/>
          <w:sz w:val="22"/>
          <w:szCs w:val="22"/>
        </w:rPr>
        <w:t xml:space="preserve"> of action to treat the condition, none are universally effective. If disease activity is not adequately</w:t>
      </w:r>
    </w:p>
    <w:p w:rsidR="00E01705" w:rsidRDefault="00E01705" w:rsidP="00E01705">
      <w:pPr>
        <w:autoSpaceDE w:val="0"/>
        <w:autoSpaceDN w:val="0"/>
        <w:adjustRightInd w:val="0"/>
        <w:rPr>
          <w:rFonts w:ascii="Arial" w:hAnsi="Arial" w:cs="Arial"/>
          <w:sz w:val="22"/>
          <w:szCs w:val="22"/>
        </w:rPr>
      </w:pPr>
      <w:proofErr w:type="gramStart"/>
      <w:r w:rsidRPr="00E01705">
        <w:rPr>
          <w:rFonts w:ascii="Arial" w:hAnsi="Arial" w:cs="Arial"/>
          <w:sz w:val="22"/>
          <w:szCs w:val="22"/>
        </w:rPr>
        <w:t>controlled</w:t>
      </w:r>
      <w:proofErr w:type="gramEnd"/>
      <w:r w:rsidRPr="00E01705">
        <w:rPr>
          <w:rFonts w:ascii="Arial" w:hAnsi="Arial" w:cs="Arial"/>
          <w:sz w:val="22"/>
          <w:szCs w:val="22"/>
        </w:rPr>
        <w:t>, this can lead to permanent joint damage and disability. Lo</w:t>
      </w:r>
      <w:r w:rsidR="00130FB4">
        <w:rPr>
          <w:rFonts w:ascii="Arial" w:hAnsi="Arial" w:cs="Arial"/>
          <w:sz w:val="22"/>
          <w:szCs w:val="22"/>
        </w:rPr>
        <w:t xml:space="preserve">ng-term studies have shown that </w:t>
      </w:r>
      <w:r w:rsidRPr="00E01705">
        <w:rPr>
          <w:rFonts w:ascii="Arial" w:hAnsi="Arial" w:cs="Arial"/>
          <w:sz w:val="22"/>
          <w:szCs w:val="22"/>
        </w:rPr>
        <w:t>response</w:t>
      </w:r>
      <w:r>
        <w:rPr>
          <w:rFonts w:ascii="Arial" w:hAnsi="Arial" w:cs="Arial"/>
          <w:sz w:val="22"/>
          <w:szCs w:val="22"/>
        </w:rPr>
        <w:t xml:space="preserve"> </w:t>
      </w:r>
      <w:r w:rsidRPr="00E01705">
        <w:rPr>
          <w:rFonts w:ascii="Arial" w:hAnsi="Arial" w:cs="Arial"/>
          <w:sz w:val="22"/>
          <w:szCs w:val="22"/>
        </w:rPr>
        <w:t>to the first-line DMA</w:t>
      </w:r>
      <w:r w:rsidR="00130FB4">
        <w:rPr>
          <w:rFonts w:ascii="Arial" w:hAnsi="Arial" w:cs="Arial"/>
          <w:sz w:val="22"/>
          <w:szCs w:val="22"/>
        </w:rPr>
        <w:t xml:space="preserve">RD predicts long-term prognosis </w:t>
      </w:r>
      <w:r w:rsidR="00130FB4">
        <w:rPr>
          <w:rFonts w:ascii="Arial" w:hAnsi="Arial" w:cs="Arial"/>
          <w:sz w:val="22"/>
          <w:szCs w:val="22"/>
        </w:rPr>
        <w:fldChar w:fldCharType="begin"/>
      </w:r>
      <w:r w:rsidR="00130FB4">
        <w:rPr>
          <w:rFonts w:ascii="Arial" w:hAnsi="Arial" w:cs="Arial"/>
          <w:sz w:val="22"/>
          <w:szCs w:val="22"/>
        </w:rPr>
        <w:instrText xml:space="preserve"> ADDIN EN.CITE &lt;EndNote&gt;&lt;Cite&gt;&lt;Author&gt;Farragher&lt;/Author&gt;&lt;Year&gt;2010&lt;/Year&gt;&lt;RecNum&gt;12048&lt;/RecNum&gt;&lt;DisplayText&gt;(Farragher, Lunt et al. 2010)&lt;/DisplayText&gt;&lt;record&gt;&lt;rec-number&gt;12048&lt;/rec-number&gt;&lt;foreign-keys&gt;&lt;key app="EN" db-id="f2wserdepdw2wbexd5aptwdtrzeaw922edsx" timestamp="1580703386"&gt;12048&lt;/key&gt;&lt;/foreign-keys&gt;&lt;ref-type name="Journal Article"&gt;17&lt;/ref-type&gt;&lt;contributors&gt;&lt;authors&gt;&lt;author&gt;Farragher, T. M.&lt;/author&gt;&lt;author&gt;Lunt, M.&lt;/author&gt;&lt;author&gt;Fu, B.&lt;/author&gt;&lt;author&gt;Bunn, D.&lt;/author&gt;&lt;author&gt;Symmons, D. P.&lt;/author&gt;&lt;/authors&gt;&lt;/contributors&gt;&lt;auth-address&gt;arc Epidemiology Unit, The University of Manchester, Oxford Road, Manchester, UK.&lt;/auth-address&gt;&lt;titles&gt;&lt;title&gt;Early treatment with, and time receiving, first disease-modifying antirheumatic drug predicts long-term function in patients with inflammatory polyarthritis&lt;/title&gt;&lt;secondary-title&gt;Ann Rheum Dis&lt;/secondary-title&gt;&lt;/titles&gt;&lt;periodical&gt;&lt;full-title&gt;Ann Rheum Dis&lt;/full-title&gt;&lt;/periodical&gt;&lt;pages&gt;689-95&lt;/pages&gt;&lt;volume&gt;69&lt;/volume&gt;&lt;number&gt;4&lt;/number&gt;&lt;edition&gt;2009/10/28&lt;/edition&gt;&lt;keywords&gt;&lt;keyword&gt;Adult&lt;/keyword&gt;&lt;keyword&gt;Aged&lt;/keyword&gt;&lt;keyword&gt;Antirheumatic Agents/*administration &amp;amp; dosage/therapeutic use&lt;/keyword&gt;&lt;keyword&gt;Arthritis/*drug therapy/physiopathology&lt;/keyword&gt;&lt;keyword&gt;Confounding Factors, Epidemiologic&lt;/keyword&gt;&lt;keyword&gt;Disease Progression&lt;/keyword&gt;&lt;keyword&gt;Drug Administration Schedule&lt;/keyword&gt;&lt;keyword&gt;Epidemiologic Methods&lt;/keyword&gt;&lt;keyword&gt;Female&lt;/keyword&gt;&lt;keyword&gt;Humans&lt;/keyword&gt;&lt;keyword&gt;Male&lt;/keyword&gt;&lt;keyword&gt;Middle Aged&lt;/keyword&gt;&lt;keyword&gt;Prognosis&lt;/keyword&gt;&lt;keyword&gt;Time Factors&lt;/keyword&gt;&lt;keyword&gt;Treatment Outcome&lt;/keyword&gt;&lt;/keywords&gt;&lt;dates&gt;&lt;year&gt;2010&lt;/year&gt;&lt;pub-dates&gt;&lt;date&gt;Apr&lt;/date&gt;&lt;/pub-dates&gt;&lt;/dates&gt;&lt;isbn&gt;1468-2060 (Electronic)&amp;#xD;0003-4967 (Linking)&lt;/isbn&gt;&lt;accession-num&gt;19858538&lt;/accession-num&gt;&lt;urls&gt;&lt;related-urls&gt;&lt;url&gt;https://www.ncbi.nlm.nih.gov/pubmed/19858538&lt;/url&gt;&lt;/related-urls&gt;&lt;/urls&gt;&lt;custom2&gt;PMC2927614&lt;/custom2&gt;&lt;electronic-resource-num&gt;10.1136/ard.2009.108639&lt;/electronic-resource-num&gt;&lt;/record&gt;&lt;/Cite&gt;&lt;/EndNote&gt;</w:instrText>
      </w:r>
      <w:r w:rsidR="00130FB4">
        <w:rPr>
          <w:rFonts w:ascii="Arial" w:hAnsi="Arial" w:cs="Arial"/>
          <w:sz w:val="22"/>
          <w:szCs w:val="22"/>
        </w:rPr>
        <w:fldChar w:fldCharType="separate"/>
      </w:r>
      <w:r w:rsidR="00130FB4">
        <w:rPr>
          <w:rFonts w:ascii="Arial" w:hAnsi="Arial" w:cs="Arial"/>
          <w:noProof/>
          <w:sz w:val="22"/>
          <w:szCs w:val="22"/>
        </w:rPr>
        <w:t>(Farragher, Lunt et al. 2010)</w:t>
      </w:r>
      <w:r w:rsidR="00130FB4">
        <w:rPr>
          <w:rFonts w:ascii="Arial" w:hAnsi="Arial" w:cs="Arial"/>
          <w:sz w:val="22"/>
          <w:szCs w:val="22"/>
        </w:rPr>
        <w:fldChar w:fldCharType="end"/>
      </w:r>
      <w:r w:rsidRPr="00E01705">
        <w:rPr>
          <w:rFonts w:ascii="Arial" w:hAnsi="Arial" w:cs="Arial"/>
          <w:sz w:val="22"/>
          <w:szCs w:val="22"/>
        </w:rPr>
        <w:t>. Hence, it is vital that baseline characteristics predictive</w:t>
      </w:r>
      <w:r>
        <w:rPr>
          <w:rFonts w:ascii="Arial" w:hAnsi="Arial" w:cs="Arial"/>
          <w:sz w:val="22"/>
          <w:szCs w:val="22"/>
        </w:rPr>
        <w:t xml:space="preserve"> </w:t>
      </w:r>
      <w:r w:rsidRPr="00E01705">
        <w:rPr>
          <w:rFonts w:ascii="Arial" w:hAnsi="Arial" w:cs="Arial"/>
          <w:sz w:val="22"/>
          <w:szCs w:val="22"/>
        </w:rPr>
        <w:t>of response to MTX are discovered to prevent long-term disability. To adequately identify clinical and biomarker</w:t>
      </w:r>
      <w:r>
        <w:rPr>
          <w:rFonts w:ascii="Arial" w:hAnsi="Arial" w:cs="Arial"/>
          <w:sz w:val="22"/>
          <w:szCs w:val="22"/>
        </w:rPr>
        <w:t xml:space="preserve"> </w:t>
      </w:r>
      <w:r w:rsidRPr="00E01705">
        <w:rPr>
          <w:rFonts w:ascii="Arial" w:hAnsi="Arial" w:cs="Arial"/>
          <w:sz w:val="22"/>
          <w:szCs w:val="22"/>
        </w:rPr>
        <w:t>baseline predictors of response and how these interact, large stratified medicine programs are required to integrate</w:t>
      </w:r>
      <w:r>
        <w:rPr>
          <w:rFonts w:ascii="Arial" w:hAnsi="Arial" w:cs="Arial"/>
          <w:sz w:val="22"/>
          <w:szCs w:val="22"/>
        </w:rPr>
        <w:t xml:space="preserve"> </w:t>
      </w:r>
      <w:r w:rsidRPr="00E01705">
        <w:rPr>
          <w:rFonts w:ascii="Arial" w:hAnsi="Arial" w:cs="Arial"/>
          <w:sz w:val="22"/>
          <w:szCs w:val="22"/>
        </w:rPr>
        <w:t>these variables into a prediction model.</w:t>
      </w:r>
    </w:p>
    <w:p w:rsidR="00C0707C" w:rsidRDefault="00C0707C" w:rsidP="00E01705">
      <w:pPr>
        <w:autoSpaceDE w:val="0"/>
        <w:autoSpaceDN w:val="0"/>
        <w:adjustRightInd w:val="0"/>
        <w:rPr>
          <w:rFonts w:ascii="Arial" w:hAnsi="Arial" w:cs="Arial"/>
          <w:sz w:val="22"/>
          <w:szCs w:val="22"/>
        </w:rPr>
      </w:pPr>
    </w:p>
    <w:p w:rsidR="00C0707C" w:rsidRDefault="00C0707C" w:rsidP="00E01705">
      <w:pPr>
        <w:autoSpaceDE w:val="0"/>
        <w:autoSpaceDN w:val="0"/>
        <w:adjustRightInd w:val="0"/>
        <w:rPr>
          <w:rFonts w:ascii="Arial" w:hAnsi="Arial" w:cs="Arial"/>
          <w:sz w:val="22"/>
          <w:szCs w:val="22"/>
        </w:rPr>
      </w:pPr>
      <w:r>
        <w:rPr>
          <w:rFonts w:ascii="Arial" w:hAnsi="Arial" w:cs="Arial"/>
          <w:sz w:val="22"/>
          <w:szCs w:val="22"/>
        </w:rPr>
        <w:t xml:space="preserve">Although EULAR and </w:t>
      </w:r>
      <w:r w:rsidR="00973784">
        <w:rPr>
          <w:rFonts w:ascii="Arial" w:hAnsi="Arial" w:cs="Arial"/>
          <w:sz w:val="22"/>
          <w:szCs w:val="22"/>
        </w:rPr>
        <w:t>ACR have provided</w:t>
      </w:r>
      <w:r>
        <w:rPr>
          <w:rFonts w:ascii="Arial" w:hAnsi="Arial" w:cs="Arial"/>
          <w:sz w:val="22"/>
          <w:szCs w:val="22"/>
        </w:rPr>
        <w:t xml:space="preserve"> RA treatment guideline</w:t>
      </w:r>
      <w:r w:rsidR="00973784">
        <w:rPr>
          <w:rFonts w:ascii="Arial" w:hAnsi="Arial" w:cs="Arial"/>
          <w:sz w:val="22"/>
          <w:szCs w:val="22"/>
        </w:rPr>
        <w:t xml:space="preserve"> which</w:t>
      </w:r>
      <w:r>
        <w:rPr>
          <w:rFonts w:ascii="Arial" w:hAnsi="Arial" w:cs="Arial"/>
          <w:sz w:val="22"/>
          <w:szCs w:val="22"/>
        </w:rPr>
        <w:t xml:space="preserve"> is </w:t>
      </w:r>
      <w:r w:rsidR="00973784">
        <w:rPr>
          <w:rFonts w:ascii="Arial" w:hAnsi="Arial" w:cs="Arial"/>
          <w:sz w:val="22"/>
          <w:szCs w:val="22"/>
        </w:rPr>
        <w:t>also accepted</w:t>
      </w:r>
      <w:r>
        <w:rPr>
          <w:rFonts w:ascii="Arial" w:hAnsi="Arial" w:cs="Arial"/>
          <w:sz w:val="22"/>
          <w:szCs w:val="22"/>
        </w:rPr>
        <w:t xml:space="preserve"> in </w:t>
      </w:r>
      <w:r w:rsidR="00973784">
        <w:rPr>
          <w:rFonts w:ascii="Arial" w:hAnsi="Arial" w:cs="Arial"/>
          <w:sz w:val="22"/>
          <w:szCs w:val="22"/>
        </w:rPr>
        <w:t xml:space="preserve">the </w:t>
      </w:r>
      <w:r>
        <w:rPr>
          <w:rFonts w:ascii="Arial" w:hAnsi="Arial" w:cs="Arial"/>
          <w:sz w:val="22"/>
          <w:szCs w:val="22"/>
        </w:rPr>
        <w:t>majority of Hospitals in China, more</w:t>
      </w:r>
      <w:r w:rsidR="00973784">
        <w:rPr>
          <w:rFonts w:ascii="Arial" w:hAnsi="Arial" w:cs="Arial"/>
          <w:sz w:val="22"/>
          <w:szCs w:val="22"/>
        </w:rPr>
        <w:t xml:space="preserve"> personalized treatment strategies</w:t>
      </w:r>
      <w:r>
        <w:rPr>
          <w:rFonts w:ascii="Arial" w:hAnsi="Arial" w:cs="Arial"/>
          <w:sz w:val="22"/>
          <w:szCs w:val="22"/>
        </w:rPr>
        <w:t xml:space="preserve"> are applied </w:t>
      </w:r>
      <w:r w:rsidR="00973784">
        <w:rPr>
          <w:rFonts w:ascii="Arial" w:hAnsi="Arial" w:cs="Arial"/>
          <w:sz w:val="22"/>
          <w:szCs w:val="22"/>
        </w:rPr>
        <w:t xml:space="preserve">including the different combinations of DMARDs in the clinical practices. </w:t>
      </w:r>
      <w:r w:rsidR="00A40266">
        <w:rPr>
          <w:rFonts w:ascii="Arial" w:hAnsi="Arial" w:cs="Arial"/>
          <w:sz w:val="22"/>
          <w:szCs w:val="22"/>
        </w:rPr>
        <w:t xml:space="preserve">Evidences showed these extra drugs and combination regimes showed better  </w:t>
      </w:r>
    </w:p>
    <w:p w:rsidR="00C0707C" w:rsidRDefault="00C0707C" w:rsidP="00E01705">
      <w:pPr>
        <w:autoSpaceDE w:val="0"/>
        <w:autoSpaceDN w:val="0"/>
        <w:adjustRightInd w:val="0"/>
        <w:rPr>
          <w:rFonts w:ascii="Arial" w:hAnsi="Arial" w:cs="Arial"/>
          <w:sz w:val="22"/>
          <w:szCs w:val="22"/>
        </w:rPr>
      </w:pPr>
    </w:p>
    <w:p w:rsidR="00C0707C" w:rsidRDefault="00C0707C" w:rsidP="00E01705">
      <w:pPr>
        <w:autoSpaceDE w:val="0"/>
        <w:autoSpaceDN w:val="0"/>
        <w:adjustRightInd w:val="0"/>
        <w:rPr>
          <w:rFonts w:ascii="Arial" w:hAnsi="Arial" w:cs="Arial"/>
          <w:sz w:val="22"/>
          <w:szCs w:val="22"/>
        </w:rPr>
      </w:pPr>
    </w:p>
    <w:p w:rsidR="00B324B3" w:rsidRPr="00E01705" w:rsidRDefault="00B324B3" w:rsidP="00E01705">
      <w:pPr>
        <w:autoSpaceDE w:val="0"/>
        <w:autoSpaceDN w:val="0"/>
        <w:adjustRightInd w:val="0"/>
        <w:rPr>
          <w:rFonts w:ascii="Arial" w:hAnsi="Arial" w:cs="Arial"/>
          <w:sz w:val="22"/>
          <w:szCs w:val="22"/>
        </w:rPr>
      </w:pPr>
    </w:p>
    <w:p w:rsidR="00E01705" w:rsidRPr="00E01705" w:rsidRDefault="00E01705" w:rsidP="00E01705">
      <w:pPr>
        <w:autoSpaceDE w:val="0"/>
        <w:autoSpaceDN w:val="0"/>
        <w:adjustRightInd w:val="0"/>
        <w:rPr>
          <w:rFonts w:ascii="Arial" w:hAnsi="Arial" w:cs="Arial"/>
          <w:sz w:val="22"/>
          <w:szCs w:val="22"/>
        </w:rPr>
      </w:pPr>
      <w:r w:rsidRPr="00E01705">
        <w:rPr>
          <w:rFonts w:ascii="Arial" w:hAnsi="Arial" w:cs="Arial"/>
          <w:sz w:val="22"/>
          <w:szCs w:val="22"/>
        </w:rPr>
        <w:t>The use of genetic markers to predict treatment response to MTX in RA patients has huge potential, in that</w:t>
      </w:r>
    </w:p>
    <w:p w:rsidR="00E01705" w:rsidRPr="00E01705" w:rsidRDefault="00E01705" w:rsidP="00E01705">
      <w:pPr>
        <w:autoSpaceDE w:val="0"/>
        <w:autoSpaceDN w:val="0"/>
        <w:adjustRightInd w:val="0"/>
        <w:rPr>
          <w:rFonts w:ascii="Arial" w:hAnsi="Arial" w:cs="Arial"/>
          <w:sz w:val="22"/>
          <w:szCs w:val="22"/>
        </w:rPr>
      </w:pPr>
      <w:proofErr w:type="gramStart"/>
      <w:r w:rsidRPr="00E01705">
        <w:rPr>
          <w:rFonts w:ascii="Arial" w:hAnsi="Arial" w:cs="Arial"/>
          <w:sz w:val="22"/>
          <w:szCs w:val="22"/>
        </w:rPr>
        <w:t>genetic</w:t>
      </w:r>
      <w:proofErr w:type="gramEnd"/>
      <w:r w:rsidRPr="00E01705">
        <w:rPr>
          <w:rFonts w:ascii="Arial" w:hAnsi="Arial" w:cs="Arial"/>
          <w:sz w:val="22"/>
          <w:szCs w:val="22"/>
        </w:rPr>
        <w:t xml:space="preserve"> variability can be reliably and reproducibly measured relatively inexpensively and it has been shown to</w:t>
      </w:r>
    </w:p>
    <w:p w:rsidR="00826550" w:rsidRDefault="00E01705" w:rsidP="00E01705">
      <w:pPr>
        <w:autoSpaceDE w:val="0"/>
        <w:autoSpaceDN w:val="0"/>
        <w:adjustRightInd w:val="0"/>
        <w:rPr>
          <w:rFonts w:ascii="Arial" w:hAnsi="Arial" w:cs="Arial"/>
          <w:sz w:val="22"/>
          <w:szCs w:val="22"/>
        </w:rPr>
      </w:pPr>
      <w:proofErr w:type="gramStart"/>
      <w:r w:rsidRPr="00E01705">
        <w:rPr>
          <w:rFonts w:ascii="Arial" w:hAnsi="Arial" w:cs="Arial"/>
          <w:sz w:val="22"/>
          <w:szCs w:val="22"/>
        </w:rPr>
        <w:t>predict</w:t>
      </w:r>
      <w:proofErr w:type="gramEnd"/>
      <w:r w:rsidRPr="00E01705">
        <w:rPr>
          <w:rFonts w:ascii="Arial" w:hAnsi="Arial" w:cs="Arial"/>
          <w:sz w:val="22"/>
          <w:szCs w:val="22"/>
        </w:rPr>
        <w:t xml:space="preserve"> treatment response in other therapeutic agents, for example, the TPMT genotype and risk of a</w:t>
      </w:r>
      <w:r>
        <w:rPr>
          <w:rFonts w:ascii="Arial" w:hAnsi="Arial" w:cs="Arial"/>
          <w:sz w:val="22"/>
          <w:szCs w:val="22"/>
        </w:rPr>
        <w:t xml:space="preserve">zathioprine </w:t>
      </w:r>
      <w:r w:rsidRPr="00E01705">
        <w:rPr>
          <w:rFonts w:ascii="Arial" w:hAnsi="Arial" w:cs="Arial"/>
          <w:sz w:val="22"/>
          <w:szCs w:val="22"/>
        </w:rPr>
        <w:t>toxicity. The ability to tell which patients are more likely to respond to MTX would lead to a more personalized</w:t>
      </w:r>
      <w:r>
        <w:rPr>
          <w:rFonts w:ascii="Arial" w:hAnsi="Arial" w:cs="Arial"/>
          <w:sz w:val="22"/>
          <w:szCs w:val="22"/>
        </w:rPr>
        <w:t xml:space="preserve"> </w:t>
      </w:r>
      <w:r w:rsidRPr="00E01705">
        <w:rPr>
          <w:rFonts w:ascii="Arial" w:hAnsi="Arial" w:cs="Arial"/>
          <w:sz w:val="22"/>
          <w:szCs w:val="22"/>
        </w:rPr>
        <w:t xml:space="preserve">approach, reducing the time to establishing effective treatment </w:t>
      </w:r>
      <w:r w:rsidR="008F3392">
        <w:rPr>
          <w:rFonts w:ascii="Arial" w:hAnsi="Arial" w:cs="Arial"/>
          <w:sz w:val="22"/>
          <w:szCs w:val="22"/>
        </w:rPr>
        <w:t xml:space="preserve">and the risk of disability in a </w:t>
      </w:r>
      <w:r w:rsidRPr="00E01705">
        <w:rPr>
          <w:rFonts w:ascii="Arial" w:hAnsi="Arial" w:cs="Arial"/>
          <w:sz w:val="22"/>
          <w:szCs w:val="22"/>
        </w:rPr>
        <w:t>patient. Many of the</w:t>
      </w:r>
      <w:r>
        <w:rPr>
          <w:rFonts w:ascii="Arial" w:hAnsi="Arial" w:cs="Arial"/>
          <w:sz w:val="22"/>
          <w:szCs w:val="22"/>
        </w:rPr>
        <w:t xml:space="preserve"> </w:t>
      </w:r>
      <w:r w:rsidRPr="00E01705">
        <w:rPr>
          <w:rFonts w:ascii="Arial" w:hAnsi="Arial" w:cs="Arial"/>
          <w:sz w:val="22"/>
          <w:szCs w:val="22"/>
        </w:rPr>
        <w:t xml:space="preserve">early studies of MTX </w:t>
      </w:r>
      <w:proofErr w:type="spellStart"/>
      <w:r w:rsidRPr="00E01705">
        <w:rPr>
          <w:rFonts w:ascii="Arial" w:hAnsi="Arial" w:cs="Arial"/>
          <w:sz w:val="22"/>
          <w:szCs w:val="22"/>
        </w:rPr>
        <w:t>pharmacogenetics</w:t>
      </w:r>
      <w:proofErr w:type="spellEnd"/>
      <w:r w:rsidRPr="00E01705">
        <w:rPr>
          <w:rFonts w:ascii="Arial" w:hAnsi="Arial" w:cs="Arial"/>
          <w:sz w:val="22"/>
          <w:szCs w:val="22"/>
        </w:rPr>
        <w:t xml:space="preserve"> focused on candi</w:t>
      </w:r>
      <w:r w:rsidR="008F3392">
        <w:rPr>
          <w:rFonts w:ascii="Arial" w:hAnsi="Arial" w:cs="Arial"/>
          <w:sz w:val="22"/>
          <w:szCs w:val="22"/>
        </w:rPr>
        <w:t xml:space="preserve">date genes, investigating those </w:t>
      </w:r>
      <w:r w:rsidRPr="00E01705">
        <w:rPr>
          <w:rFonts w:ascii="Arial" w:hAnsi="Arial" w:cs="Arial"/>
          <w:sz w:val="22"/>
          <w:szCs w:val="22"/>
        </w:rPr>
        <w:t>genes implicated in RA</w:t>
      </w:r>
      <w:r>
        <w:rPr>
          <w:rFonts w:ascii="Arial" w:hAnsi="Arial" w:cs="Arial"/>
          <w:sz w:val="22"/>
          <w:szCs w:val="22"/>
        </w:rPr>
        <w:t xml:space="preserve"> </w:t>
      </w:r>
      <w:r w:rsidRPr="00E01705">
        <w:rPr>
          <w:rFonts w:ascii="Arial" w:hAnsi="Arial" w:cs="Arial"/>
          <w:sz w:val="22"/>
          <w:szCs w:val="22"/>
        </w:rPr>
        <w:t>susceptibility/pathogenesis and the MTX metabolic pathway.</w:t>
      </w:r>
    </w:p>
    <w:p w:rsidR="00B324B3" w:rsidRDefault="00B324B3" w:rsidP="00E01705">
      <w:pPr>
        <w:autoSpaceDE w:val="0"/>
        <w:autoSpaceDN w:val="0"/>
        <w:adjustRightInd w:val="0"/>
        <w:rPr>
          <w:rFonts w:ascii="Arial" w:hAnsi="Arial" w:cs="Arial"/>
          <w:sz w:val="22"/>
          <w:szCs w:val="22"/>
        </w:rPr>
      </w:pPr>
    </w:p>
    <w:p w:rsidR="00ED7E39" w:rsidRDefault="00ED7E39" w:rsidP="00E01705">
      <w:pPr>
        <w:autoSpaceDE w:val="0"/>
        <w:autoSpaceDN w:val="0"/>
        <w:adjustRightInd w:val="0"/>
        <w:rPr>
          <w:rFonts w:ascii="Arial" w:hAnsi="Arial" w:cs="Arial"/>
          <w:sz w:val="22"/>
          <w:szCs w:val="22"/>
        </w:rPr>
      </w:pPr>
    </w:p>
    <w:p w:rsidR="00ED7E39" w:rsidRDefault="00ED7E39" w:rsidP="00E01705">
      <w:pPr>
        <w:autoSpaceDE w:val="0"/>
        <w:autoSpaceDN w:val="0"/>
        <w:adjustRightInd w:val="0"/>
        <w:rPr>
          <w:rFonts w:ascii="Arial" w:hAnsi="Arial" w:cs="Arial"/>
          <w:sz w:val="22"/>
          <w:szCs w:val="22"/>
        </w:rPr>
      </w:pPr>
    </w:p>
    <w:p w:rsidR="00ED7E39" w:rsidRDefault="00ED7E39" w:rsidP="00E01705">
      <w:pPr>
        <w:autoSpaceDE w:val="0"/>
        <w:autoSpaceDN w:val="0"/>
        <w:adjustRightInd w:val="0"/>
        <w:rPr>
          <w:rFonts w:ascii="Arial" w:hAnsi="Arial" w:cs="Arial"/>
          <w:sz w:val="22"/>
          <w:szCs w:val="22"/>
        </w:rPr>
      </w:pPr>
    </w:p>
    <w:p w:rsidR="00ED7E39" w:rsidRDefault="00ED7E39" w:rsidP="00E01705">
      <w:pPr>
        <w:autoSpaceDE w:val="0"/>
        <w:autoSpaceDN w:val="0"/>
        <w:adjustRightInd w:val="0"/>
        <w:rPr>
          <w:rFonts w:ascii="Arial" w:hAnsi="Arial" w:cs="Arial"/>
          <w:sz w:val="22"/>
          <w:szCs w:val="22"/>
        </w:rPr>
      </w:pPr>
      <w:r>
        <w:rPr>
          <w:rFonts w:ascii="Arial" w:hAnsi="Arial" w:cs="Arial"/>
          <w:sz w:val="22"/>
          <w:szCs w:val="22"/>
        </w:rPr>
        <w:t>Reference:</w:t>
      </w:r>
      <w:bookmarkStart w:id="0" w:name="_GoBack"/>
      <w:bookmarkEnd w:id="0"/>
    </w:p>
    <w:p w:rsidR="00826550" w:rsidRDefault="00826550" w:rsidP="00826550">
      <w:pPr>
        <w:autoSpaceDE w:val="0"/>
        <w:autoSpaceDN w:val="0"/>
        <w:adjustRightInd w:val="0"/>
        <w:rPr>
          <w:rFonts w:ascii="Arial" w:hAnsi="Arial" w:cs="Arial"/>
          <w:sz w:val="22"/>
          <w:szCs w:val="22"/>
        </w:rPr>
      </w:pPr>
    </w:p>
    <w:p w:rsidR="00826550" w:rsidRDefault="00826550" w:rsidP="00826550">
      <w:pPr>
        <w:autoSpaceDE w:val="0"/>
        <w:autoSpaceDN w:val="0"/>
        <w:adjustRightInd w:val="0"/>
        <w:rPr>
          <w:rFonts w:ascii="Arial" w:hAnsi="Arial" w:cs="Arial"/>
          <w:sz w:val="22"/>
          <w:szCs w:val="22"/>
        </w:rPr>
      </w:pPr>
      <w:r>
        <w:rPr>
          <w:rFonts w:ascii="Arial" w:hAnsi="Arial" w:cs="Arial"/>
          <w:sz w:val="22"/>
          <w:szCs w:val="22"/>
        </w:rPr>
        <w:t>Reference</w:t>
      </w:r>
      <w:r>
        <w:rPr>
          <w:rFonts w:ascii="Arial" w:hAnsi="Arial" w:cs="Arial"/>
          <w:sz w:val="22"/>
          <w:szCs w:val="22"/>
        </w:rPr>
        <w:fldChar w:fldCharType="begin">
          <w:fldData xml:space="preserve">aG9ycz48L2NvbnRyaWJ1dG9ycz48YXV0aC1hZGRyZXNzPkRpdmlzaW9uIG9mIFJoZXVtYXRvbG9n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</w:fldData>
        </w:fldChar>
      </w:r>
      <w:r w:rsidR="00130FB4">
        <w:rPr>
          <w:rFonts w:ascii="Arial" w:hAnsi="Arial" w:cs="Arial"/>
          <w:sz w:val="22"/>
          <w:szCs w:val="22"/>
        </w:rPr>
        <w:instrText xml:space="preserve"> ADDIN EN.CITE </w:instrText>
      </w:r>
      <w:r w:rsidR="00130FB4">
        <w:rPr>
          <w:rFonts w:ascii="Arial" w:hAnsi="Arial" w:cs="Arial"/>
          <w:sz w:val="22"/>
          <w:szCs w:val="22"/>
        </w:rPr>
        <w:fldChar w:fldCharType="begin">
          <w:fldData xml:space="preserve">PEVuZE5vdGU+PENpdGU+PEF1dGhvcj5MaW5nPC9BdXRob3I+PFllYXI+MjAyMDwvWWVhcj48UmVj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==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c3NvY2lhdGVkIHZhcmlhbnRzIGluIHBhdGllbnRzIHdpdGggcmhldW1hdG9pZCBhcnRocml0aXMg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==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a2V5d29yZD4qU2lnbmFsIFRyYW5zZHVjdGlvbjwva2V5d29yZD48a2V5d29yZD5Ub2xsLUxpa2Ug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==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aXZlcnNpdHkgQW5hbSBIb3NwaXRhbCwgNzMsIEluY2hvbi1ybywgU2VvbmdidWstZ3UsIFNlb3Vs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==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Y3Rpbi1MaWtlIFJlY2VwdG9yIFN1YmZhbWlseSBELypnZW5ldGljczwva2V5d29yZD48a2V5d29y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==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aXR5IE1lZGljYWwgQ2VudGVyLCBOaWptZWdlbiwgVGhlIE5ldGhlcmxhbmRzLiYjeEQ7RmFjdWx0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==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dXRob3I+U2Fyc291ciwgSy48L2F1dGhvcj48YXV0aG9yPkdyZWVuYmVyZywgSi48L2F1dGhvcj48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==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cnktdGl0bGU+Q3VyciBPcGluIFJoZXVtYXRvbDwvc2Vjb25kYXJ5LXRpdGxlPjwvdGl0bGVzPjxw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==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c3RhbXA9IjE1ODA3MDEzMDUiPjExOTk5PC9rZXk+PC9mb3JlaWduLWtleXM+PHJlZi10eXBlIG5h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==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ZSI+MTc8L3JlZi10eXBlPjxjb250cmlidXRvcnM+PGF1dGhvcnM+PGF1dGhvcj5SYW5nYW5hdGhh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==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sidR="00130FB4">
        <w:rPr>
          <w:rFonts w:ascii="Arial" w:hAnsi="Arial" w:cs="Arial"/>
          <w:sz w:val="22"/>
          <w:szCs w:val="22"/>
        </w:rPr>
        <w:fldChar w:fldCharType="begin">
          <w:fldData xml:space="preserve">aG9ycz48L2NvbnRyaWJ1dG9ycz48YXV0aC1hZGRyZXNzPkRpdmlzaW9uIG9mIFJoZXVtYXRvbG9n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</w:fldData>
        </w:fldChar>
      </w:r>
      <w:r w:rsidR="00130FB4">
        <w:rPr>
          <w:rFonts w:ascii="Arial" w:hAnsi="Arial" w:cs="Arial"/>
          <w:sz w:val="22"/>
          <w:szCs w:val="22"/>
        </w:rPr>
        <w:instrText xml:space="preserve"> ADDIN EN.CITE.DATA </w:instrText>
      </w:r>
      <w:r w:rsidR="00130FB4">
        <w:rPr>
          <w:rFonts w:ascii="Arial" w:hAnsi="Arial" w:cs="Arial"/>
          <w:sz w:val="22"/>
          <w:szCs w:val="22"/>
        </w:rPr>
      </w:r>
      <w:r w:rsidR="00130FB4">
        <w:rPr>
          <w:rFonts w:ascii="Arial" w:hAnsi="Arial" w:cs="Arial"/>
          <w:sz w:val="22"/>
          <w:szCs w:val="22"/>
        </w:rPr>
        <w:fldChar w:fldCharType="end"/>
      </w:r>
      <w:r>
        <w:rPr>
          <w:rFonts w:ascii="Arial" w:hAnsi="Arial" w:cs="Arial"/>
          <w:sz w:val="22"/>
          <w:szCs w:val="22"/>
        </w:rPr>
        <w:fldChar w:fldCharType="separate"/>
      </w:r>
      <w:r w:rsidR="00130FB4">
        <w:rPr>
          <w:rFonts w:ascii="Arial" w:hAnsi="Arial" w:cs="Arial"/>
          <w:noProof/>
          <w:sz w:val="22"/>
          <w:szCs w:val="22"/>
        </w:rPr>
        <w:t xml:space="preserve">(Evans 2002, Fabris, Tolusso et al. 2002, Urano, Taniguchi et al. 2002, Vincent, Slease et al. 2002, Ranganathan, Eisen et al. 2003, Dervieux, Kremer et al. 2004, Taniguchi and Kamatani 2004, Fonseca, Carvalho et al. 2005, Hider, Buckley et al. 2005, Ranganathan 2005, Ranganathan 2005, Taniguchi and Kamatani 2005, Dervieux, Greenstein et al. 2006, Drozdzik, Rudas et al. 2006, Ranganathan 2006, Ranganathan and McLeod 2006, Stamp, Roberts et al. 2006, Bridges 2007, Coenen, Toonen et al. 2007, Greenberg and Ostrer 2007, Kooloos, de Jong et al. 2007, Riksen, Rongen et al. 2007, Takeuchi 2007, Taniguchi, Urano et al. 2007, Taniguchi, Urano et al. 2007, Tian and Cronstein 2007, Wessels, van der Kooij et al. 2007, Yamamura 2007, Bohanec Grabar, Rozman et al. 2008, Danila, Hughes et al. 2008, Dervieux 2008, Liu, Batliwalla et al. 2008, Mena-Ramirez, Salazar-Paramo et al. 2008, Plenge and Criswell 2008, Ranganathan 2008, Ranganathan 2008, Ranganathan 2008, Ranganathan, Culverhouse et al. 2008, Rego-Perez, Fernandez-Moreno et al. 2008, Yamanaka 2008, Bansard, Lequerre et al. 2009, Beretta 2009, Burgos, Danila et al. 2009, Dervieux 2009, Desai, Goldbach-Mansky et al. 2009, Hayashi, Fujimaki et al. 2009, Hughes, Danila et al. 2009, O'Rielly, Roslin et al. 2009, Rego-Perez, Fernandez-Moreno et al. 2009, Verweij 2009, Brinker and Ranganathan 2010, Kooloos, Huizinga et al. 2010, Kooloos, Wessels et al. 2010, Marsal </w:t>
      </w:r>
      <w:r w:rsidR="00130FB4">
        <w:rPr>
          <w:rFonts w:ascii="Arial" w:hAnsi="Arial" w:cs="Arial"/>
          <w:noProof/>
          <w:sz w:val="22"/>
          <w:szCs w:val="22"/>
        </w:rPr>
        <w:lastRenderedPageBreak/>
        <w:t>and Julia 2010, Nagy, Csanad et al. 2010, O'Rielly and Rahman 2010, Owen, Lunt et al. 2010, Plenge and Raychaudhuri 2010, Ranganathan and McLeod 2010, van Baarsen, Wijbrandts et al. 2010, Virkki, Aaltonen et al. 2010, Behrens, Koehm et al. 2011, de Vries 2011, Mena, Salazar-Paramo et al. 2011, Mewar and Wilson 2011, Swierkot and Slezak 2011, Swierkot and Slezak 2011, 2012, Bohanec Grabar, Leandro-Garcia et al. 2012, Daien, Fabre et al. 2012, Ibrahim, Owen et al. 2012, McGeough, Berrar et al. 2012, Milic, Jekic et al. 2012, Morales-Lara, Canete et al. 2012, Plant, Ibrahim et al. 2012, Plaza-Plaza, Aguilera et al. 2012, Ranganathan 2012, Malik and Ranganathan 2013, Owen, Lunt et al. 2013, Sarsour, Greenberg et al. 2013, Umicevic Mirkov and Coenen 2013, Umicevic Mirkov, Cui et al. 2013, Zeng, Duan et al. 2013, Cuchacovich, Bueno et al. 2014, Gashi, Rexhepi et al. 2014, Kung, Dennis et al. 2014, Lee, Bae et al. 2014, Majorczyk, Pawlik et al. 2014, Nishimoto, Seta et al. 2014, Pappas, Kremer et al. 2014, Ponchel, Burska et al. 2014, Quartuccio, Fabris et al. 2014, Romao, Lima et al. 2014, Samara, Irshaid et al. 2014, Sen, Paul et al. 2014, Wiese, Alotaibi et al. 2014, Xie, Zhang et al. 2014, Zhu, Deng et al. 2014, Bogunia-Kubik, Swierkot et al. 2015, Carroll, Eyler et al. 2015, Davila-Fajardo, van der Straaten et al. 2015, Iwaszko, Swierkot et al. 2015, Jancic, Sefik-Bukilica et al. 2015, Kumagai 2015, Kumagai 2015, Lima, Bernardes et al. 2015, Soukup, Dosedel et al. 2015, Soukup, Dosedel et al. 2015, Swierkot, Bogunia-Kubik et al. 2015, Umicevic Mirkov, Janss et al. 2015, Uribarri, Ruiz-Larranaga et al. 2015, Bogunia-Kubik, Wysoczanska et al. 2016, Castaneda, Lopez-Mejias et al. 2016, Chung, Ketharnathan et al. 2016, Folkersen, Brynedal et al. 2016, Gaur, Karouzakis et al. 2016, Iwaszko, Swierkot et al. 2016, Jenko, Praprotnik et al. 2016, Jenko, Praprotnik et al. 2016, Lee and Bae 2016, Lee and Bae 2016, Maldonado-Montoro, Canadas-Garre et al. 2016, Moya, Salazar et al. 2016, Soukup, Nekvindova et al. 2016, Tarnowski, Paradowska-Gorycka et al. 2016, Velarde-de la Cruz, Sanchez-Hernandez et al. 2016, Zabek, Swierkot et al. 2016, Bek, Bojesen et al. 2017, Bluett and Barton 2017, Cuppen, Pardali et al. 2017, Fan, Li et al. 2017, Gebura, Swierkot et al. 2017, Jenko, Lusa et al. 2017, Juge, Gazal et al. 2017, Kim, Bang et al. 2017, Pal, Szamosi et al. 2017, Qiu, Huang et al. 2017, Standish, Huang et al. 2017, Viatte and Barton 2017, Bitoun, Miceli-Richard et al. 2018, Ciechomska, Bonek et al. 2018, Eektimmerman, Swen et al. 2018, Iwaszko, Swierkot et al. 2018, Jenko, Tomsic et al. 2018, Lopez-Rodriguez, Ferreiro-Iglesias et al. 2018, Lopez-Rodriguez, Ferreiro-Iglesias et al. 2018, Maldonado-Montoro, Canadas-Garre et al. 2018, Oryoji, Yoshida et al. 2018, Wielinska, Dratwa et al. 2018, Ferreiro-Iglesias, Montes et al. 2019, Jekic, Maksimovic et al. 2019, Kobold, Jenko et al. 2019, Nair, Plant et al. 2019, Spiliopoulou, Colombo et al. 2019, Tavakolpour, Alesaeidi et al. 2019, Vejnovic, Milic et al. 2019, Ling and Bluett 2020)</w:t>
      </w:r>
      <w:r>
        <w:rPr>
          <w:rFonts w:ascii="Arial" w:hAnsi="Arial" w:cs="Arial"/>
          <w:sz w:val="22"/>
          <w:szCs w:val="22"/>
        </w:rPr>
        <w:fldChar w:fldCharType="end"/>
      </w:r>
    </w:p>
    <w:p w:rsidR="00826550" w:rsidRDefault="00826550">
      <w:pPr>
        <w:rPr>
          <w:rFonts w:ascii="Arial" w:hAnsi="Arial" w:cs="Arial"/>
          <w:sz w:val="22"/>
          <w:szCs w:val="22"/>
        </w:rPr>
      </w:pPr>
    </w:p>
    <w:p w:rsidR="00130FB4" w:rsidRPr="00130FB4" w:rsidRDefault="00826550" w:rsidP="00130FB4">
      <w:pPr>
        <w:pStyle w:val="EndNoteBibliography"/>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00130FB4" w:rsidRPr="00130FB4">
        <w:t xml:space="preserve">(2012). "[Rheumatoid arthritis: problems and significance of personalized medicine]." </w:t>
      </w:r>
      <w:r w:rsidR="00130FB4" w:rsidRPr="00130FB4">
        <w:rPr>
          <w:u w:val="single"/>
        </w:rPr>
        <w:t>Ter Arkh</w:t>
      </w:r>
      <w:r w:rsidR="00130FB4" w:rsidRPr="00130FB4">
        <w:t xml:space="preserve"> </w:t>
      </w:r>
      <w:r w:rsidR="00130FB4" w:rsidRPr="00130FB4">
        <w:rPr>
          <w:b/>
        </w:rPr>
        <w:t>84</w:t>
      </w:r>
      <w:r w:rsidR="00130FB4" w:rsidRPr="00130FB4">
        <w:t>(5): 5-9.</w:t>
      </w:r>
    </w:p>
    <w:p w:rsidR="00130FB4" w:rsidRPr="00130FB4" w:rsidRDefault="00130FB4" w:rsidP="00130FB4">
      <w:pPr>
        <w:pStyle w:val="EndNoteBibliography"/>
      </w:pPr>
      <w:r w:rsidRPr="00130FB4">
        <w:t xml:space="preserve">Bansard, C., T. Lequerre, M. Daveau, O. Boyer, F. Tron, J. P. Salier, O. Vittecoq and X. Le-Loet (2009). "Can rheumatoid arthritis responsiveness to methotrexate and biologics be predicted?" </w:t>
      </w:r>
      <w:r w:rsidRPr="00130FB4">
        <w:rPr>
          <w:u w:val="single"/>
        </w:rPr>
        <w:t>Rheumatology (Oxford)</w:t>
      </w:r>
      <w:r w:rsidRPr="00130FB4">
        <w:t xml:space="preserve"> </w:t>
      </w:r>
      <w:r w:rsidRPr="00130FB4">
        <w:rPr>
          <w:b/>
        </w:rPr>
        <w:t>48</w:t>
      </w:r>
      <w:r w:rsidRPr="00130FB4">
        <w:t>(9): 1021-1028.</w:t>
      </w:r>
    </w:p>
    <w:p w:rsidR="00130FB4" w:rsidRPr="00130FB4" w:rsidRDefault="00130FB4" w:rsidP="00130FB4">
      <w:pPr>
        <w:pStyle w:val="EndNoteBibliography"/>
      </w:pPr>
      <w:r w:rsidRPr="00130FB4">
        <w:t xml:space="preserve">Behrens, F., M. Koehm and H. Burkhardt (2011). "Update 2011: leflunomide in rheumatoid arthritis - strengths and weaknesses." </w:t>
      </w:r>
      <w:r w:rsidRPr="00130FB4">
        <w:rPr>
          <w:u w:val="single"/>
        </w:rPr>
        <w:t>Curr Opin Rheumatol</w:t>
      </w:r>
      <w:r w:rsidRPr="00130FB4">
        <w:t xml:space="preserve"> </w:t>
      </w:r>
      <w:r w:rsidRPr="00130FB4">
        <w:rPr>
          <w:b/>
        </w:rPr>
        <w:t>23</w:t>
      </w:r>
      <w:r w:rsidRPr="00130FB4">
        <w:t>(3): 282-287.</w:t>
      </w:r>
    </w:p>
    <w:p w:rsidR="00130FB4" w:rsidRPr="00130FB4" w:rsidRDefault="00130FB4" w:rsidP="00130FB4">
      <w:pPr>
        <w:pStyle w:val="EndNoteBibliography"/>
      </w:pPr>
      <w:r w:rsidRPr="00130FB4">
        <w:t xml:space="preserve">Bek, S., A. B. Bojesen, J. V. Nielsen, J. Sode, S. Bank, U. Vogel and V. Andersen (2017). "Systematic review and meta-analysis: pharmacogenetics of anti-TNF treatment response in rheumatoid arthritis." </w:t>
      </w:r>
      <w:r w:rsidRPr="00130FB4">
        <w:rPr>
          <w:u w:val="single"/>
        </w:rPr>
        <w:t>Pharmacogenomics J</w:t>
      </w:r>
      <w:r w:rsidRPr="00130FB4">
        <w:t xml:space="preserve"> </w:t>
      </w:r>
      <w:r w:rsidRPr="00130FB4">
        <w:rPr>
          <w:b/>
        </w:rPr>
        <w:t>17</w:t>
      </w:r>
      <w:r w:rsidRPr="00130FB4">
        <w:t>(5): 403-411.</w:t>
      </w:r>
    </w:p>
    <w:p w:rsidR="00130FB4" w:rsidRPr="00130FB4" w:rsidRDefault="00130FB4" w:rsidP="00130FB4">
      <w:pPr>
        <w:pStyle w:val="EndNoteBibliography"/>
      </w:pPr>
      <w:r w:rsidRPr="00130FB4">
        <w:t xml:space="preserve">Beretta, L. (2009). "Comment on: Methotrexate pharmacogenomics in rheumatoid arthritis: introducing false positive report probability." </w:t>
      </w:r>
      <w:r w:rsidRPr="00130FB4">
        <w:rPr>
          <w:u w:val="single"/>
        </w:rPr>
        <w:t>Rheumatology (Oxford)</w:t>
      </w:r>
      <w:r w:rsidRPr="00130FB4">
        <w:t xml:space="preserve"> </w:t>
      </w:r>
      <w:r w:rsidRPr="00130FB4">
        <w:rPr>
          <w:b/>
        </w:rPr>
        <w:t>48</w:t>
      </w:r>
      <w:r w:rsidRPr="00130FB4">
        <w:t>(12): 1619-1620; author reply 1620.</w:t>
      </w:r>
    </w:p>
    <w:p w:rsidR="00130FB4" w:rsidRPr="00130FB4" w:rsidRDefault="00130FB4" w:rsidP="00130FB4">
      <w:pPr>
        <w:pStyle w:val="EndNoteBibliography"/>
      </w:pPr>
      <w:r w:rsidRPr="00130FB4">
        <w:t xml:space="preserve">Bitoun, S., C. Miceli-Richard, C. Verstuyft, P. A. Juge, P. Dieude, J. M. Berthelot, C. Richez, C. Cauquil, C. Sordet, S. Melac-Ducamp, L. Gossec, B. Bouvard, E. Dernis, E. Houvenagel, M. A. Boutry-Bacle, X. Mariette and R. Seror (2018). "Frequency of tumour necrosis factor alpha receptor superfamily 1A multiple sclerosis-associated variants in patients with rheumatoid arthritis with anti-tumour necrosis factor therapy-related demyelinating complications." </w:t>
      </w:r>
      <w:r w:rsidRPr="00130FB4">
        <w:rPr>
          <w:u w:val="single"/>
        </w:rPr>
        <w:t>Ann Rheum Dis</w:t>
      </w:r>
      <w:r w:rsidRPr="00130FB4">
        <w:t xml:space="preserve"> </w:t>
      </w:r>
      <w:r w:rsidRPr="00130FB4">
        <w:rPr>
          <w:b/>
        </w:rPr>
        <w:t>77</w:t>
      </w:r>
      <w:r w:rsidRPr="00130FB4">
        <w:t>(12): 1835-1836.</w:t>
      </w:r>
    </w:p>
    <w:p w:rsidR="00130FB4" w:rsidRPr="00130FB4" w:rsidRDefault="00130FB4" w:rsidP="00130FB4">
      <w:pPr>
        <w:pStyle w:val="EndNoteBibliography"/>
      </w:pPr>
      <w:r w:rsidRPr="00130FB4">
        <w:t xml:space="preserve">Bluett, J. and A. Barton (2017). "Precision Medicine in Rheumatoid Arthritis." </w:t>
      </w:r>
      <w:r w:rsidRPr="00130FB4">
        <w:rPr>
          <w:u w:val="single"/>
        </w:rPr>
        <w:t>Rheum Dis Clin North Am</w:t>
      </w:r>
      <w:r w:rsidRPr="00130FB4">
        <w:t xml:space="preserve"> </w:t>
      </w:r>
      <w:r w:rsidRPr="00130FB4">
        <w:rPr>
          <w:b/>
        </w:rPr>
        <w:t>43</w:t>
      </w:r>
      <w:r w:rsidRPr="00130FB4">
        <w:t>(3): 377-387.</w:t>
      </w:r>
    </w:p>
    <w:p w:rsidR="00130FB4" w:rsidRPr="00130FB4" w:rsidRDefault="00130FB4" w:rsidP="00130FB4">
      <w:pPr>
        <w:pStyle w:val="EndNoteBibliography"/>
      </w:pPr>
      <w:r w:rsidRPr="00130FB4">
        <w:t xml:space="preserve">Bluett, J., J. C. Sergeant, A. J. MacGregor, J. R. Chipping, T. Marshall, D. P. M. Symmons and S. M. M. Verstappen (2018). "Risk factors for oral methotrexate failure in patients with inflammatory polyarthritis: results from a UK prospective cohort study." </w:t>
      </w:r>
      <w:r w:rsidRPr="00130FB4">
        <w:rPr>
          <w:u w:val="single"/>
        </w:rPr>
        <w:t>Arthritis Res Ther</w:t>
      </w:r>
      <w:r w:rsidRPr="00130FB4">
        <w:t xml:space="preserve"> </w:t>
      </w:r>
      <w:r w:rsidRPr="00130FB4">
        <w:rPr>
          <w:b/>
        </w:rPr>
        <w:t>20</w:t>
      </w:r>
      <w:r w:rsidRPr="00130FB4">
        <w:t>(1): 50.</w:t>
      </w:r>
    </w:p>
    <w:p w:rsidR="00130FB4" w:rsidRPr="00130FB4" w:rsidRDefault="00130FB4" w:rsidP="00130FB4">
      <w:pPr>
        <w:pStyle w:val="EndNoteBibliography"/>
      </w:pPr>
      <w:r w:rsidRPr="00130FB4">
        <w:t xml:space="preserve">Bogunia-Kubik, K., J. Swierkot, A. Malak, B. Wysoczanska, B. Nowak, K. Bialowas, K. Gebura, L. Korman and P. Wiland (2015). "IL-17A, IL-17F and IL-23R Gene Polymorphisms in Polish Patients with Rheumatoid Arthritis." </w:t>
      </w:r>
      <w:r w:rsidRPr="00130FB4">
        <w:rPr>
          <w:u w:val="single"/>
        </w:rPr>
        <w:t>Arch Immunol Ther Exp (Warsz)</w:t>
      </w:r>
      <w:r w:rsidRPr="00130FB4">
        <w:t xml:space="preserve"> </w:t>
      </w:r>
      <w:r w:rsidRPr="00130FB4">
        <w:rPr>
          <w:b/>
        </w:rPr>
        <w:t>63</w:t>
      </w:r>
      <w:r w:rsidRPr="00130FB4">
        <w:t>(3): 215-221.</w:t>
      </w:r>
    </w:p>
    <w:p w:rsidR="00130FB4" w:rsidRPr="00130FB4" w:rsidRDefault="00130FB4" w:rsidP="00130FB4">
      <w:pPr>
        <w:pStyle w:val="EndNoteBibliography"/>
      </w:pPr>
      <w:r w:rsidRPr="00130FB4">
        <w:lastRenderedPageBreak/>
        <w:t xml:space="preserve">Bogunia-Kubik, K., B. Wysoczanska, D. Piatek, M. Iwaszko, M. Ciechomska and J. Swierkot (2016). "Significance of Polymorphism and Expression of miR-146a and NFkB1 Genetic Variants in Patients with Rheumatoid Arthritis." </w:t>
      </w:r>
      <w:r w:rsidRPr="00130FB4">
        <w:rPr>
          <w:u w:val="single"/>
        </w:rPr>
        <w:t>Arch Immunol Ther Exp (Warsz)</w:t>
      </w:r>
      <w:r w:rsidRPr="00130FB4">
        <w:t xml:space="preserve"> </w:t>
      </w:r>
      <w:r w:rsidRPr="00130FB4">
        <w:rPr>
          <w:b/>
        </w:rPr>
        <w:t>64</w:t>
      </w:r>
      <w:r w:rsidRPr="00130FB4">
        <w:t>(Suppl 1): 131-136.</w:t>
      </w:r>
    </w:p>
    <w:p w:rsidR="00130FB4" w:rsidRPr="00130FB4" w:rsidRDefault="00130FB4" w:rsidP="00130FB4">
      <w:pPr>
        <w:pStyle w:val="EndNoteBibliography"/>
      </w:pPr>
      <w:r w:rsidRPr="00130FB4">
        <w:t xml:space="preserve">Bohanec Grabar, P., L. J. Leandro-Garcia, L. Inglada-Perez, D. Logar, C. Rodriguez-Antona and V. Dolzan (2012). "Genetic variation in the SLC19A1 gene and methotrexate toxicity in rheumatoid arthritis patients." </w:t>
      </w:r>
      <w:r w:rsidRPr="00130FB4">
        <w:rPr>
          <w:u w:val="single"/>
        </w:rPr>
        <w:t>Pharmacogenomics</w:t>
      </w:r>
      <w:r w:rsidRPr="00130FB4">
        <w:t xml:space="preserve"> </w:t>
      </w:r>
      <w:r w:rsidRPr="00130FB4">
        <w:rPr>
          <w:b/>
        </w:rPr>
        <w:t>13</w:t>
      </w:r>
      <w:r w:rsidRPr="00130FB4">
        <w:t>(14): 1583-1594.</w:t>
      </w:r>
    </w:p>
    <w:p w:rsidR="00130FB4" w:rsidRPr="00130FB4" w:rsidRDefault="00130FB4" w:rsidP="00130FB4">
      <w:pPr>
        <w:pStyle w:val="EndNoteBibliography"/>
      </w:pPr>
      <w:r w:rsidRPr="00130FB4">
        <w:t xml:space="preserve">Bohanec Grabar, P., B. Rozman, M. Tomsic, D. Suput, D. Logar and V. Dolzan (2008). "Genetic polymorphism of CYP1A2 and the toxicity of leflunomide treatment in rheumatoid arthritis patients." </w:t>
      </w:r>
      <w:r w:rsidRPr="00130FB4">
        <w:rPr>
          <w:u w:val="single"/>
        </w:rPr>
        <w:t>Eur J Clin Pharmacol</w:t>
      </w:r>
      <w:r w:rsidRPr="00130FB4">
        <w:t xml:space="preserve"> </w:t>
      </w:r>
      <w:r w:rsidRPr="00130FB4">
        <w:rPr>
          <w:b/>
        </w:rPr>
        <w:t>64</w:t>
      </w:r>
      <w:r w:rsidRPr="00130FB4">
        <w:t>(9): 871-876.</w:t>
      </w:r>
    </w:p>
    <w:p w:rsidR="00130FB4" w:rsidRPr="00130FB4" w:rsidRDefault="00130FB4" w:rsidP="00130FB4">
      <w:pPr>
        <w:pStyle w:val="EndNoteBibliography"/>
      </w:pPr>
      <w:r w:rsidRPr="00130FB4">
        <w:t xml:space="preserve">Bridges, S. L., Jr. (2007). "Personalized medicine in rheumatoid arthritis: hopes and challenges." </w:t>
      </w:r>
      <w:r w:rsidRPr="00130FB4">
        <w:rPr>
          <w:u w:val="single"/>
        </w:rPr>
        <w:t>Bull NYU Hosp Jt Dis</w:t>
      </w:r>
      <w:r w:rsidRPr="00130FB4">
        <w:t xml:space="preserve"> </w:t>
      </w:r>
      <w:r w:rsidRPr="00130FB4">
        <w:rPr>
          <w:b/>
        </w:rPr>
        <w:t>65</w:t>
      </w:r>
      <w:r w:rsidRPr="00130FB4">
        <w:t>(3): 174-177.</w:t>
      </w:r>
    </w:p>
    <w:p w:rsidR="00130FB4" w:rsidRPr="00130FB4" w:rsidRDefault="00130FB4" w:rsidP="00130FB4">
      <w:pPr>
        <w:pStyle w:val="EndNoteBibliography"/>
      </w:pPr>
      <w:r w:rsidRPr="00130FB4">
        <w:t xml:space="preserve">Brinker, R. R. and P. Ranganathan (2010). "Methotrexate pharmacogenetics in rheumatoid arthritis." </w:t>
      </w:r>
      <w:r w:rsidRPr="00130FB4">
        <w:rPr>
          <w:u w:val="single"/>
        </w:rPr>
        <w:t>Clin Exp Rheumatol</w:t>
      </w:r>
      <w:r w:rsidRPr="00130FB4">
        <w:t xml:space="preserve"> </w:t>
      </w:r>
      <w:r w:rsidRPr="00130FB4">
        <w:rPr>
          <w:b/>
        </w:rPr>
        <w:t>28</w:t>
      </w:r>
      <w:r w:rsidRPr="00130FB4">
        <w:t>(5 Suppl 61): S33-39.</w:t>
      </w:r>
    </w:p>
    <w:p w:rsidR="00130FB4" w:rsidRPr="00130FB4" w:rsidRDefault="00130FB4" w:rsidP="00130FB4">
      <w:pPr>
        <w:pStyle w:val="EndNoteBibliography"/>
      </w:pPr>
      <w:r w:rsidRPr="00130FB4">
        <w:t xml:space="preserve">Burgos, P. I., M. I. Danila, J. M. Kelley, L. B. Hughes and S. L. Bridges, Jr. (2009). "Understanding Personalized Medicine in Rheumatoid Arthritis: A Clinician's Guide to the Future." </w:t>
      </w:r>
      <w:r w:rsidRPr="00130FB4">
        <w:rPr>
          <w:u w:val="single"/>
        </w:rPr>
        <w:t>Ther Adv Musculoskelet Dis</w:t>
      </w:r>
      <w:r w:rsidRPr="00130FB4">
        <w:t xml:space="preserve"> </w:t>
      </w:r>
      <w:r w:rsidRPr="00130FB4">
        <w:rPr>
          <w:b/>
        </w:rPr>
        <w:t>1</w:t>
      </w:r>
      <w:r w:rsidRPr="00130FB4">
        <w:t>(2): 97-105.</w:t>
      </w:r>
    </w:p>
    <w:p w:rsidR="00130FB4" w:rsidRPr="00130FB4" w:rsidRDefault="00130FB4" w:rsidP="00130FB4">
      <w:pPr>
        <w:pStyle w:val="EndNoteBibliography"/>
      </w:pPr>
      <w:r w:rsidRPr="00130FB4">
        <w:t xml:space="preserve">Carroll, R. J., A. E. Eyler and J. C. Denny (2015). "Intelligent use and clinical benefits of electronic health records in rheumatoid arthritis." </w:t>
      </w:r>
      <w:r w:rsidRPr="00130FB4">
        <w:rPr>
          <w:u w:val="single"/>
        </w:rPr>
        <w:t>Expert Rev Clin Immunol</w:t>
      </w:r>
      <w:r w:rsidRPr="00130FB4">
        <w:t xml:space="preserve"> </w:t>
      </w:r>
      <w:r w:rsidRPr="00130FB4">
        <w:rPr>
          <w:b/>
        </w:rPr>
        <w:t>11</w:t>
      </w:r>
      <w:r w:rsidRPr="00130FB4">
        <w:t>(3): 329-337.</w:t>
      </w:r>
    </w:p>
    <w:p w:rsidR="00130FB4" w:rsidRPr="00130FB4" w:rsidRDefault="00130FB4" w:rsidP="00130FB4">
      <w:pPr>
        <w:pStyle w:val="EndNoteBibliography"/>
      </w:pPr>
      <w:r w:rsidRPr="00130FB4">
        <w:t xml:space="preserve">Castaneda, S., R. Lopez-Mejias and M. A. Gonzalez-Gay (2016). "Gene polymorphisms and therapy in rheumatoid arthritis." </w:t>
      </w:r>
      <w:r w:rsidRPr="00130FB4">
        <w:rPr>
          <w:u w:val="single"/>
        </w:rPr>
        <w:t>Expert Opin Drug Metab Toxicol</w:t>
      </w:r>
      <w:r w:rsidRPr="00130FB4">
        <w:t xml:space="preserve"> </w:t>
      </w:r>
      <w:r w:rsidRPr="00130FB4">
        <w:rPr>
          <w:b/>
        </w:rPr>
        <w:t>12</w:t>
      </w:r>
      <w:r w:rsidRPr="00130FB4">
        <w:t>(3): 225-229.</w:t>
      </w:r>
    </w:p>
    <w:p w:rsidR="00130FB4" w:rsidRPr="00130FB4" w:rsidRDefault="00130FB4" w:rsidP="00130FB4">
      <w:pPr>
        <w:pStyle w:val="EndNoteBibliography"/>
      </w:pPr>
      <w:r w:rsidRPr="00130FB4">
        <w:t xml:space="preserve">Chung, I. M., S. Ketharnathan, M. Thiruvengadam and G. Rajakumar (2016). "Rheumatoid Arthritis: The Stride from Research to Clinical Practice." </w:t>
      </w:r>
      <w:r w:rsidRPr="00130FB4">
        <w:rPr>
          <w:u w:val="single"/>
        </w:rPr>
        <w:t>Int J Mol Sci</w:t>
      </w:r>
      <w:r w:rsidRPr="00130FB4">
        <w:t xml:space="preserve"> </w:t>
      </w:r>
      <w:r w:rsidRPr="00130FB4">
        <w:rPr>
          <w:b/>
        </w:rPr>
        <w:t>17</w:t>
      </w:r>
      <w:r w:rsidRPr="00130FB4">
        <w:t>(6).</w:t>
      </w:r>
    </w:p>
    <w:p w:rsidR="00130FB4" w:rsidRPr="00130FB4" w:rsidRDefault="00130FB4" w:rsidP="00130FB4">
      <w:pPr>
        <w:pStyle w:val="EndNoteBibliography"/>
      </w:pPr>
      <w:r w:rsidRPr="00130FB4">
        <w:t xml:space="preserve">Ciechomska, M., K. Bonek, M. Merdas, P. Zarecki, J. Swierkot, P. Gluszko, K. Bogunia-Kubik and W. Maslinski (2018). "Changes in MiRNA-5196 Expression as a Potential Biomarker of Anti-TNF-alpha Therapy in Rheumatoid Arthritis and Ankylosing Spondylitis Patients." </w:t>
      </w:r>
      <w:r w:rsidRPr="00130FB4">
        <w:rPr>
          <w:u w:val="single"/>
        </w:rPr>
        <w:t>Arch Immunol Ther Exp (Warsz)</w:t>
      </w:r>
      <w:r w:rsidRPr="00130FB4">
        <w:t xml:space="preserve"> </w:t>
      </w:r>
      <w:r w:rsidRPr="00130FB4">
        <w:rPr>
          <w:b/>
        </w:rPr>
        <w:t>66</w:t>
      </w:r>
      <w:r w:rsidRPr="00130FB4">
        <w:t>(5): 389-397.</w:t>
      </w:r>
    </w:p>
    <w:p w:rsidR="00130FB4" w:rsidRPr="00130FB4" w:rsidRDefault="00130FB4" w:rsidP="00130FB4">
      <w:pPr>
        <w:pStyle w:val="EndNoteBibliography"/>
      </w:pPr>
      <w:r w:rsidRPr="00130FB4">
        <w:t xml:space="preserve">Coenen, M. J., E. J. Toonen, H. Scheffer, T. R. Radstake, P. Barrera and B. Franke (2007). "Pharmacogenetics of anti-TNF treatment in patients with rheumatoid arthritis." </w:t>
      </w:r>
      <w:r w:rsidRPr="00130FB4">
        <w:rPr>
          <w:u w:val="single"/>
        </w:rPr>
        <w:t>Pharmacogenomics</w:t>
      </w:r>
      <w:r w:rsidRPr="00130FB4">
        <w:t xml:space="preserve"> </w:t>
      </w:r>
      <w:r w:rsidRPr="00130FB4">
        <w:rPr>
          <w:b/>
        </w:rPr>
        <w:t>8</w:t>
      </w:r>
      <w:r w:rsidRPr="00130FB4">
        <w:t>(7): 761-773.</w:t>
      </w:r>
    </w:p>
    <w:p w:rsidR="00130FB4" w:rsidRPr="00130FB4" w:rsidRDefault="00130FB4" w:rsidP="00130FB4">
      <w:pPr>
        <w:pStyle w:val="EndNoteBibliography"/>
      </w:pPr>
      <w:r w:rsidRPr="00130FB4">
        <w:t xml:space="preserve">Cuchacovich, M., D. Bueno, R. Carvajal, N. Bravo, J. C. Aguillon, D. Catalan and L. Soto (2014). "Clinical parameters and biomarkers for anti-TNF treatment prognosis in rheumatoid arthritis patients." </w:t>
      </w:r>
      <w:r w:rsidRPr="00130FB4">
        <w:rPr>
          <w:u w:val="single"/>
        </w:rPr>
        <w:t>Clin Rheumatol</w:t>
      </w:r>
      <w:r w:rsidRPr="00130FB4">
        <w:t xml:space="preserve"> </w:t>
      </w:r>
      <w:r w:rsidRPr="00130FB4">
        <w:rPr>
          <w:b/>
        </w:rPr>
        <w:t>33</w:t>
      </w:r>
      <w:r w:rsidRPr="00130FB4">
        <w:t>(12): 1707-1714.</w:t>
      </w:r>
    </w:p>
    <w:p w:rsidR="00130FB4" w:rsidRPr="00130FB4" w:rsidRDefault="00130FB4" w:rsidP="00130FB4">
      <w:pPr>
        <w:pStyle w:val="EndNoteBibliography"/>
      </w:pPr>
      <w:r w:rsidRPr="00130FB4">
        <w:t xml:space="preserve">Cuppen, B. V., K. Pardali, M. C. Kraan, A. C. Marijnissen, L. Yrlid, M. Olsson, J. W. Bijlsma, F. P. Lafeber and R. D. Fritsch-Stork (2017). "Polymorphisms in the multidrug-resistance 1 gene related to glucocorticoid response in rheumatoid arthritis treatment." </w:t>
      </w:r>
      <w:r w:rsidRPr="00130FB4">
        <w:rPr>
          <w:u w:val="single"/>
        </w:rPr>
        <w:t>Rheumatol Int</w:t>
      </w:r>
      <w:r w:rsidRPr="00130FB4">
        <w:t xml:space="preserve"> </w:t>
      </w:r>
      <w:r w:rsidRPr="00130FB4">
        <w:rPr>
          <w:b/>
        </w:rPr>
        <w:t>37</w:t>
      </w:r>
      <w:r w:rsidRPr="00130FB4">
        <w:t>(4): 531-536.</w:t>
      </w:r>
    </w:p>
    <w:p w:rsidR="00130FB4" w:rsidRPr="00130FB4" w:rsidRDefault="00130FB4" w:rsidP="00130FB4">
      <w:pPr>
        <w:pStyle w:val="EndNoteBibliography"/>
      </w:pPr>
      <w:r w:rsidRPr="00130FB4">
        <w:t xml:space="preserve">Daien, C. I., S. Fabre, C. Rittore, S. Soler, V. Daien, G. Tejedor, D. Cadart, N. Molinari, J. P. Daures, C. Jorgensen and I. Touitou (2012). "TGF beta1 polymorphisms are candidate predictors of the clinical response to rituximab in rheumatoid arthritis." </w:t>
      </w:r>
      <w:r w:rsidRPr="00130FB4">
        <w:rPr>
          <w:u w:val="single"/>
        </w:rPr>
        <w:t>Joint Bone Spine</w:t>
      </w:r>
      <w:r w:rsidRPr="00130FB4">
        <w:t xml:space="preserve"> </w:t>
      </w:r>
      <w:r w:rsidRPr="00130FB4">
        <w:rPr>
          <w:b/>
        </w:rPr>
        <w:t>79</w:t>
      </w:r>
      <w:r w:rsidRPr="00130FB4">
        <w:t>(5): 471-475.</w:t>
      </w:r>
    </w:p>
    <w:p w:rsidR="00130FB4" w:rsidRPr="00130FB4" w:rsidRDefault="00130FB4" w:rsidP="00130FB4">
      <w:pPr>
        <w:pStyle w:val="EndNoteBibliography"/>
      </w:pPr>
      <w:r w:rsidRPr="00130FB4">
        <w:t xml:space="preserve">Danila, M. I., L. B. Hughes and S. L. Bridges (2008). "Pharmacogenetics of etanercept in rheumatoid arthritis." </w:t>
      </w:r>
      <w:r w:rsidRPr="00130FB4">
        <w:rPr>
          <w:u w:val="single"/>
        </w:rPr>
        <w:t>Pharmacogenomics</w:t>
      </w:r>
      <w:r w:rsidRPr="00130FB4">
        <w:t xml:space="preserve"> </w:t>
      </w:r>
      <w:r w:rsidRPr="00130FB4">
        <w:rPr>
          <w:b/>
        </w:rPr>
        <w:t>9</w:t>
      </w:r>
      <w:r w:rsidRPr="00130FB4">
        <w:t>(8): 1011-1015.</w:t>
      </w:r>
    </w:p>
    <w:p w:rsidR="00130FB4" w:rsidRPr="00130FB4" w:rsidRDefault="00130FB4" w:rsidP="00130FB4">
      <w:pPr>
        <w:pStyle w:val="EndNoteBibliography"/>
      </w:pPr>
      <w:r w:rsidRPr="00130FB4">
        <w:t xml:space="preserve">Davila-Fajardo, C. L., T. van der Straaten, R. Baak-Pablo, C. Medarde Caballero, J. Cabeza Barrera, T. W. Huizinga, H. J. Guchelaar and J. J. Swen (2015). "FcGR genetic polymorphisms and the response to adalimumab in patients with rheumatoid arthritis." </w:t>
      </w:r>
      <w:r w:rsidRPr="00130FB4">
        <w:rPr>
          <w:u w:val="single"/>
        </w:rPr>
        <w:t>Pharmacogenomics</w:t>
      </w:r>
      <w:r w:rsidRPr="00130FB4">
        <w:t xml:space="preserve"> </w:t>
      </w:r>
      <w:r w:rsidRPr="00130FB4">
        <w:rPr>
          <w:b/>
        </w:rPr>
        <w:t>16</w:t>
      </w:r>
      <w:r w:rsidRPr="00130FB4">
        <w:t>(4): 373-381.</w:t>
      </w:r>
    </w:p>
    <w:p w:rsidR="00130FB4" w:rsidRPr="00130FB4" w:rsidRDefault="00130FB4" w:rsidP="00130FB4">
      <w:pPr>
        <w:pStyle w:val="EndNoteBibliography"/>
      </w:pPr>
      <w:r w:rsidRPr="00130FB4">
        <w:t xml:space="preserve">de Vries, R. (2011). "Genetics of rheumatoid arthritis: time for a change!" </w:t>
      </w:r>
      <w:r w:rsidRPr="00130FB4">
        <w:rPr>
          <w:u w:val="single"/>
        </w:rPr>
        <w:t>Curr Opin Rheumatol</w:t>
      </w:r>
      <w:r w:rsidRPr="00130FB4">
        <w:t xml:space="preserve"> </w:t>
      </w:r>
      <w:r w:rsidRPr="00130FB4">
        <w:rPr>
          <w:b/>
        </w:rPr>
        <w:t>23</w:t>
      </w:r>
      <w:r w:rsidRPr="00130FB4">
        <w:t>(3): 227-232.</w:t>
      </w:r>
    </w:p>
    <w:p w:rsidR="00130FB4" w:rsidRPr="00130FB4" w:rsidRDefault="00130FB4" w:rsidP="00130FB4">
      <w:pPr>
        <w:pStyle w:val="EndNoteBibliography"/>
      </w:pPr>
      <w:r w:rsidRPr="00130FB4">
        <w:t xml:space="preserve">Dervieux, T. (2008). "Pharmacogenomics of methotrexate in rheumatoid arthritis: does race make a difference?" </w:t>
      </w:r>
      <w:r w:rsidRPr="00130FB4">
        <w:rPr>
          <w:u w:val="single"/>
        </w:rPr>
        <w:t>J Rheumatol</w:t>
      </w:r>
      <w:r w:rsidRPr="00130FB4">
        <w:t xml:space="preserve"> </w:t>
      </w:r>
      <w:r w:rsidRPr="00130FB4">
        <w:rPr>
          <w:b/>
        </w:rPr>
        <w:t>35</w:t>
      </w:r>
      <w:r w:rsidRPr="00130FB4">
        <w:t>(4): 550-552.</w:t>
      </w:r>
    </w:p>
    <w:p w:rsidR="00130FB4" w:rsidRPr="00130FB4" w:rsidRDefault="00130FB4" w:rsidP="00130FB4">
      <w:pPr>
        <w:pStyle w:val="EndNoteBibliography"/>
      </w:pPr>
      <w:r w:rsidRPr="00130FB4">
        <w:t xml:space="preserve">Dervieux, T. (2009). "Methotrexate pharmacogenomics in rheumatoid arthritis: introducing false-positive report probability." </w:t>
      </w:r>
      <w:r w:rsidRPr="00130FB4">
        <w:rPr>
          <w:u w:val="single"/>
        </w:rPr>
        <w:t>Rheumatology (Oxford)</w:t>
      </w:r>
      <w:r w:rsidRPr="00130FB4">
        <w:t xml:space="preserve"> </w:t>
      </w:r>
      <w:r w:rsidRPr="00130FB4">
        <w:rPr>
          <w:b/>
        </w:rPr>
        <w:t>48</w:t>
      </w:r>
      <w:r w:rsidRPr="00130FB4">
        <w:t>(6): 597-598.</w:t>
      </w:r>
    </w:p>
    <w:p w:rsidR="00130FB4" w:rsidRPr="00130FB4" w:rsidRDefault="00130FB4" w:rsidP="00130FB4">
      <w:pPr>
        <w:pStyle w:val="EndNoteBibliography"/>
      </w:pPr>
      <w:r w:rsidRPr="00130FB4">
        <w:t xml:space="preserve">Dervieux, T., N. Greenstein and J. Kremer (2006). "Pharmacogenomic and metabolic biomarkers in the folate pathway and their association with methotrexate effects during dosage escalation in rheumatoid arthritis." </w:t>
      </w:r>
      <w:r w:rsidRPr="00130FB4">
        <w:rPr>
          <w:u w:val="single"/>
        </w:rPr>
        <w:t>Arthritis Rheum</w:t>
      </w:r>
      <w:r w:rsidRPr="00130FB4">
        <w:t xml:space="preserve"> </w:t>
      </w:r>
      <w:r w:rsidRPr="00130FB4">
        <w:rPr>
          <w:b/>
        </w:rPr>
        <w:t>54</w:t>
      </w:r>
      <w:r w:rsidRPr="00130FB4">
        <w:t>(10): 3095-3103.</w:t>
      </w:r>
    </w:p>
    <w:p w:rsidR="00130FB4" w:rsidRPr="00130FB4" w:rsidRDefault="00130FB4" w:rsidP="00130FB4">
      <w:pPr>
        <w:pStyle w:val="EndNoteBibliography"/>
      </w:pPr>
      <w:r w:rsidRPr="00130FB4">
        <w:lastRenderedPageBreak/>
        <w:t xml:space="preserve">Dervieux, T., J. Kremer, D. O. Lein, R. Capps, R. Barham, G. Meyer, K. Smith, J. Caldwell and D. E. Furst (2004). "Contribution of common polymorphisms in reduced folate carrier and gamma-glutamylhydrolase to methotrexate polyglutamate levels in patients with rheumatoid arthritis." </w:t>
      </w:r>
      <w:r w:rsidRPr="00130FB4">
        <w:rPr>
          <w:u w:val="single"/>
        </w:rPr>
        <w:t>Pharmacogenetics</w:t>
      </w:r>
      <w:r w:rsidRPr="00130FB4">
        <w:t xml:space="preserve"> </w:t>
      </w:r>
      <w:r w:rsidRPr="00130FB4">
        <w:rPr>
          <w:b/>
        </w:rPr>
        <w:t>14</w:t>
      </w:r>
      <w:r w:rsidRPr="00130FB4">
        <w:t>(11): 733-739.</w:t>
      </w:r>
    </w:p>
    <w:p w:rsidR="00130FB4" w:rsidRPr="00130FB4" w:rsidRDefault="00130FB4" w:rsidP="00130FB4">
      <w:pPr>
        <w:pStyle w:val="EndNoteBibliography"/>
      </w:pPr>
      <w:r w:rsidRPr="00130FB4">
        <w:t xml:space="preserve">Desai, D., R. Goldbach-Mansky, J. D. Milner, R. L. Rabin, K. Hull, F. Pucino and N. Colburn (2009). "Anaphylactic reaction to anakinra in a rheumatoid arthritis patient intolerant to multiple nonbiologic and biologic disease-modifying antirheumatic drugs." </w:t>
      </w:r>
      <w:r w:rsidRPr="00130FB4">
        <w:rPr>
          <w:u w:val="single"/>
        </w:rPr>
        <w:t>Ann Pharmacother</w:t>
      </w:r>
      <w:r w:rsidRPr="00130FB4">
        <w:t xml:space="preserve"> </w:t>
      </w:r>
      <w:r w:rsidRPr="00130FB4">
        <w:rPr>
          <w:b/>
        </w:rPr>
        <w:t>43</w:t>
      </w:r>
      <w:r w:rsidRPr="00130FB4">
        <w:t>(5): 967-972.</w:t>
      </w:r>
    </w:p>
    <w:p w:rsidR="00130FB4" w:rsidRPr="00130FB4" w:rsidRDefault="00130FB4" w:rsidP="00130FB4">
      <w:pPr>
        <w:pStyle w:val="EndNoteBibliography"/>
      </w:pPr>
      <w:r w:rsidRPr="00130FB4">
        <w:t xml:space="preserve">Drozdzik, M., T. Rudas, A. Pawlik, M. Kurzawski, B. Czerny, W. Gornik and M. Herczynska (2006). "The effect of 3435C&gt;T MDR1 gene polymorphism on rheumatoid arthritis treatment with disease-modifying antirheumatic drugs." </w:t>
      </w:r>
      <w:r w:rsidRPr="00130FB4">
        <w:rPr>
          <w:u w:val="single"/>
        </w:rPr>
        <w:t>Eur J Clin Pharmacol</w:t>
      </w:r>
      <w:r w:rsidRPr="00130FB4">
        <w:t xml:space="preserve"> </w:t>
      </w:r>
      <w:r w:rsidRPr="00130FB4">
        <w:rPr>
          <w:b/>
        </w:rPr>
        <w:t>62</w:t>
      </w:r>
      <w:r w:rsidRPr="00130FB4">
        <w:t>(11): 933-937.</w:t>
      </w:r>
    </w:p>
    <w:p w:rsidR="00130FB4" w:rsidRPr="00130FB4" w:rsidRDefault="00130FB4" w:rsidP="00130FB4">
      <w:pPr>
        <w:pStyle w:val="EndNoteBibliography"/>
      </w:pPr>
      <w:r w:rsidRPr="00130FB4">
        <w:t xml:space="preserve">Eektimmerman, F., J. J. Swen, S. Bohringer, S. Aslibekyan, C. F. Allaart and H. J. Guchelaar (2018). "SLC04A1, SLC22A2 and SLC28A2 variants not related to methotrexate efficacy or toxicity in rheumatoid arthritis patients." </w:t>
      </w:r>
      <w:r w:rsidRPr="00130FB4">
        <w:rPr>
          <w:u w:val="single"/>
        </w:rPr>
        <w:t>Pharmacogenomics</w:t>
      </w:r>
      <w:r w:rsidRPr="00130FB4">
        <w:t xml:space="preserve"> </w:t>
      </w:r>
      <w:r w:rsidRPr="00130FB4">
        <w:rPr>
          <w:b/>
        </w:rPr>
        <w:t>19</w:t>
      </w:r>
      <w:r w:rsidRPr="00130FB4">
        <w:t>(7): 613-619.</w:t>
      </w:r>
    </w:p>
    <w:p w:rsidR="00130FB4" w:rsidRPr="00130FB4" w:rsidRDefault="00130FB4" w:rsidP="00130FB4">
      <w:pPr>
        <w:pStyle w:val="EndNoteBibliography"/>
      </w:pPr>
      <w:r w:rsidRPr="00130FB4">
        <w:t xml:space="preserve">Evans, W. E. (2002). "Differing effects of methylenetetrahydrofolate reductase single nucleotide polymorphisms on methotrexate efficacy and toxicity in rheumatoid arthritis." </w:t>
      </w:r>
      <w:r w:rsidRPr="00130FB4">
        <w:rPr>
          <w:u w:val="single"/>
        </w:rPr>
        <w:t>Pharmacogenetics</w:t>
      </w:r>
      <w:r w:rsidRPr="00130FB4">
        <w:t xml:space="preserve"> </w:t>
      </w:r>
      <w:r w:rsidRPr="00130FB4">
        <w:rPr>
          <w:b/>
        </w:rPr>
        <w:t>12</w:t>
      </w:r>
      <w:r w:rsidRPr="00130FB4">
        <w:t>(3): 181-182.</w:t>
      </w:r>
    </w:p>
    <w:p w:rsidR="00130FB4" w:rsidRPr="00130FB4" w:rsidRDefault="00130FB4" w:rsidP="00130FB4">
      <w:pPr>
        <w:pStyle w:val="EndNoteBibliography"/>
      </w:pPr>
      <w:r w:rsidRPr="00130FB4">
        <w:t xml:space="preserve">Fabris, M., B. Tolusso, E. Di Poi, R. Assaloni, L. Sinigaglia and G. Ferraccioli (2002). "Tumor necrosis factor-alpha receptor II polymorphism in patients from southern Europe with mild-moderate and severe rheumatoid arthritis." </w:t>
      </w:r>
      <w:r w:rsidRPr="00130FB4">
        <w:rPr>
          <w:u w:val="single"/>
        </w:rPr>
        <w:t>J Rheumatol</w:t>
      </w:r>
      <w:r w:rsidRPr="00130FB4">
        <w:t xml:space="preserve"> </w:t>
      </w:r>
      <w:r w:rsidRPr="00130FB4">
        <w:rPr>
          <w:b/>
        </w:rPr>
        <w:t>29</w:t>
      </w:r>
      <w:r w:rsidRPr="00130FB4">
        <w:t>(9): 1847-1850.</w:t>
      </w:r>
    </w:p>
    <w:p w:rsidR="00130FB4" w:rsidRPr="00130FB4" w:rsidRDefault="00130FB4" w:rsidP="00130FB4">
      <w:pPr>
        <w:pStyle w:val="EndNoteBibliography"/>
      </w:pPr>
      <w:r w:rsidRPr="00130FB4">
        <w:t xml:space="preserve">Fan, H., Y. Li, L. Zhang, Y. Li and W. Li (2017). "Lack of association between MTHFR A1298C polymorphism and outcome of methotrexate treatment in rheumatoid arthritis patients: evidence from a systematic review and meta-analysis." </w:t>
      </w:r>
      <w:r w:rsidRPr="00130FB4">
        <w:rPr>
          <w:u w:val="single"/>
        </w:rPr>
        <w:t>Int J Rheum Dis</w:t>
      </w:r>
      <w:r w:rsidRPr="00130FB4">
        <w:t xml:space="preserve"> </w:t>
      </w:r>
      <w:r w:rsidRPr="00130FB4">
        <w:rPr>
          <w:b/>
        </w:rPr>
        <w:t>20</w:t>
      </w:r>
      <w:r w:rsidRPr="00130FB4">
        <w:t>(5): 526-540.</w:t>
      </w:r>
    </w:p>
    <w:p w:rsidR="00130FB4" w:rsidRPr="00130FB4" w:rsidRDefault="00130FB4" w:rsidP="00130FB4">
      <w:pPr>
        <w:pStyle w:val="EndNoteBibliography"/>
      </w:pPr>
      <w:r w:rsidRPr="00130FB4">
        <w:t xml:space="preserve">Farragher, T. M., M. Lunt, B. Fu, D. Bunn and D. P. Symmons (2010). "Early treatment with, and time receiving, first disease-modifying antirheumatic drug predicts long-term function in patients with inflammatory polyarthritis." </w:t>
      </w:r>
      <w:r w:rsidRPr="00130FB4">
        <w:rPr>
          <w:u w:val="single"/>
        </w:rPr>
        <w:t>Ann Rheum Dis</w:t>
      </w:r>
      <w:r w:rsidRPr="00130FB4">
        <w:t xml:space="preserve"> </w:t>
      </w:r>
      <w:r w:rsidRPr="00130FB4">
        <w:rPr>
          <w:b/>
        </w:rPr>
        <w:t>69</w:t>
      </w:r>
      <w:r w:rsidRPr="00130FB4">
        <w:t>(4): 689-695.</w:t>
      </w:r>
    </w:p>
    <w:p w:rsidR="00130FB4" w:rsidRPr="00130FB4" w:rsidRDefault="00130FB4" w:rsidP="00130FB4">
      <w:pPr>
        <w:pStyle w:val="EndNoteBibliography"/>
      </w:pPr>
      <w:r w:rsidRPr="00130FB4">
        <w:t xml:space="preserve">Ferreiro-Iglesias, A., A. Montes, E. Perez-Pampin, J. D. Canete, E. Raya, C. Magro-Checa, Y. Vasilopoulos, R. Caliz, M. A. Ferrer, B. Joven, P. Carreira, A. Balsa, D. Pascual-Salcedo, F. J. Blanco, M. J. Moreno-Ramos, S. Manrique-Arija, M. D. C. Ordonez, J. J. Alegre-Sancho, J. Narvaez, F. Navarro-Sarabia, V. Moreira, L. Valor, R. Garcia-Portales, A. Marquez, J. J. Gomez-Reino, J. Martin and A. Gonzalez (2019). "Evaluation of 12 GWAS-drawn SNPs as biomarkers of rheumatoid arthritis response to TNF inhibitors. A potential SNP association with response to etanercept." </w:t>
      </w:r>
      <w:r w:rsidRPr="00130FB4">
        <w:rPr>
          <w:u w:val="single"/>
        </w:rPr>
        <w:t>PLoS One</w:t>
      </w:r>
      <w:r w:rsidRPr="00130FB4">
        <w:t xml:space="preserve"> </w:t>
      </w:r>
      <w:r w:rsidRPr="00130FB4">
        <w:rPr>
          <w:b/>
        </w:rPr>
        <w:t>14</w:t>
      </w:r>
      <w:r w:rsidRPr="00130FB4">
        <w:t>(2): e0213073.</w:t>
      </w:r>
    </w:p>
    <w:p w:rsidR="00130FB4" w:rsidRPr="00130FB4" w:rsidRDefault="00130FB4" w:rsidP="00130FB4">
      <w:pPr>
        <w:pStyle w:val="EndNoteBibliography"/>
      </w:pPr>
      <w:r w:rsidRPr="00130FB4">
        <w:t xml:space="preserve">Folkersen, L., B. Brynedal, L. M. Diaz-Gallo, D. Ramskold, K. Shchetynsky, H. Westerlind, Y. Sundstrom, D. Schepis, A. Hensvold, N. Vivar, M. L. Eloranta, L. Ronnblom, S. Brunak, V. Malmstrom, A. Catrina, U. G. Moerch, L. Klareskog, L. Padyukov and L. Berg (2016). "Integration of known DNA, RNA and protein biomarkers provides prediction of anti-TNF response in rheumatoid arthritis: results from the COMBINE study." </w:t>
      </w:r>
      <w:r w:rsidRPr="00130FB4">
        <w:rPr>
          <w:u w:val="single"/>
        </w:rPr>
        <w:t>Mol Med</w:t>
      </w:r>
      <w:r w:rsidRPr="00130FB4">
        <w:t xml:space="preserve"> </w:t>
      </w:r>
      <w:r w:rsidRPr="00130FB4">
        <w:rPr>
          <w:b/>
        </w:rPr>
        <w:t>22</w:t>
      </w:r>
      <w:r w:rsidRPr="00130FB4">
        <w:t>: 322-328.</w:t>
      </w:r>
    </w:p>
    <w:p w:rsidR="00130FB4" w:rsidRPr="00130FB4" w:rsidRDefault="00130FB4" w:rsidP="00130FB4">
      <w:pPr>
        <w:pStyle w:val="EndNoteBibliography"/>
      </w:pPr>
      <w:r w:rsidRPr="00130FB4">
        <w:t xml:space="preserve">Fonseca, J. E., T. Carvalho, M. Cruz, P. Nero, M. Sobral, A. F. Mourao, J. Cavaleiro, D. Ligeiro, I. Abreu, M. Carmo-Fonseca and J. C. Branco (2005). "Polymorphism at position -308 of the tumour necrosis factor alpha gene and rheumatoid arthritis pharmacogenetics." </w:t>
      </w:r>
      <w:r w:rsidRPr="00130FB4">
        <w:rPr>
          <w:u w:val="single"/>
        </w:rPr>
        <w:t>Ann Rheum Dis</w:t>
      </w:r>
      <w:r w:rsidRPr="00130FB4">
        <w:t xml:space="preserve"> </w:t>
      </w:r>
      <w:r w:rsidRPr="00130FB4">
        <w:rPr>
          <w:b/>
        </w:rPr>
        <w:t>64</w:t>
      </w:r>
      <w:r w:rsidRPr="00130FB4">
        <w:t>(5): 793-794.</w:t>
      </w:r>
    </w:p>
    <w:p w:rsidR="00130FB4" w:rsidRPr="00130FB4" w:rsidRDefault="00130FB4" w:rsidP="00130FB4">
      <w:pPr>
        <w:pStyle w:val="EndNoteBibliography"/>
      </w:pPr>
      <w:r w:rsidRPr="00130FB4">
        <w:t xml:space="preserve">Gashi, A. A., S. Rexhepi, I. Berisha, A. Kryeziu, J. Ismaili and G. Krasniqi (2014). "Treatment of rheumatoid arthritis with biologic DMARDS (Rituximab and Etanercept)." </w:t>
      </w:r>
      <w:r w:rsidRPr="00130FB4">
        <w:rPr>
          <w:u w:val="single"/>
        </w:rPr>
        <w:t>Med Arch</w:t>
      </w:r>
      <w:r w:rsidRPr="00130FB4">
        <w:t xml:space="preserve"> </w:t>
      </w:r>
      <w:r w:rsidRPr="00130FB4">
        <w:rPr>
          <w:b/>
        </w:rPr>
        <w:t>68</w:t>
      </w:r>
      <w:r w:rsidRPr="00130FB4">
        <w:t>(1): 51-53.</w:t>
      </w:r>
    </w:p>
    <w:p w:rsidR="00130FB4" w:rsidRPr="00130FB4" w:rsidRDefault="00130FB4" w:rsidP="00130FB4">
      <w:pPr>
        <w:pStyle w:val="EndNoteBibliography"/>
      </w:pPr>
      <w:r w:rsidRPr="00130FB4">
        <w:t xml:space="preserve">Gaur, N., E. Karouzakis, S. Gluck, E. Bagdonas, A. Jungel, B. A. Michel, R. E. Gay, S. Gay, M. Frank-Bertoncelj and M. Neidhart (2016). "MicroRNAs interfere with DNA methylation in rheumatoid arthritis synovial fibroblasts." </w:t>
      </w:r>
      <w:r w:rsidRPr="00130FB4">
        <w:rPr>
          <w:u w:val="single"/>
        </w:rPr>
        <w:t>RMD Open</w:t>
      </w:r>
      <w:r w:rsidRPr="00130FB4">
        <w:t xml:space="preserve"> </w:t>
      </w:r>
      <w:r w:rsidRPr="00130FB4">
        <w:rPr>
          <w:b/>
        </w:rPr>
        <w:t>2</w:t>
      </w:r>
      <w:r w:rsidRPr="00130FB4">
        <w:t>(2): e000299.</w:t>
      </w:r>
    </w:p>
    <w:p w:rsidR="00130FB4" w:rsidRPr="00130FB4" w:rsidRDefault="00130FB4" w:rsidP="00130FB4">
      <w:pPr>
        <w:pStyle w:val="EndNoteBibliography"/>
      </w:pPr>
      <w:r w:rsidRPr="00130FB4">
        <w:t xml:space="preserve">Gebura, K., J. Swierkot, B. Wysoczanska, L. Korman, B. Nowak, P. Wiland and K. Bogunia-Kubik (2017). "Polymorphisms within Genes Involved in Regulation of the NF-kappaB Pathway in Patients with Rheumatoid Arthritis." </w:t>
      </w:r>
      <w:r w:rsidRPr="00130FB4">
        <w:rPr>
          <w:u w:val="single"/>
        </w:rPr>
        <w:t>Int J Mol Sci</w:t>
      </w:r>
      <w:r w:rsidRPr="00130FB4">
        <w:t xml:space="preserve"> </w:t>
      </w:r>
      <w:r w:rsidRPr="00130FB4">
        <w:rPr>
          <w:b/>
        </w:rPr>
        <w:t>18</w:t>
      </w:r>
      <w:r w:rsidRPr="00130FB4">
        <w:t>(7).</w:t>
      </w:r>
    </w:p>
    <w:p w:rsidR="00130FB4" w:rsidRPr="00130FB4" w:rsidRDefault="00130FB4" w:rsidP="00130FB4">
      <w:pPr>
        <w:pStyle w:val="EndNoteBibliography"/>
      </w:pPr>
      <w:r w:rsidRPr="00130FB4">
        <w:t xml:space="preserve">Greenberg, J. D. and H. Ostrer (2007). "Predicting response to TNF antagonists in rheumatoid arthritis: the promise of pharmacogenetics research using clinical registries." </w:t>
      </w:r>
      <w:r w:rsidRPr="00130FB4">
        <w:rPr>
          <w:u w:val="single"/>
        </w:rPr>
        <w:t>Bull NYU Hosp Jt Dis</w:t>
      </w:r>
      <w:r w:rsidRPr="00130FB4">
        <w:t xml:space="preserve"> </w:t>
      </w:r>
      <w:r w:rsidRPr="00130FB4">
        <w:rPr>
          <w:b/>
        </w:rPr>
        <w:t>65</w:t>
      </w:r>
      <w:r w:rsidRPr="00130FB4">
        <w:t>(2): 139-142.</w:t>
      </w:r>
    </w:p>
    <w:p w:rsidR="00130FB4" w:rsidRPr="00130FB4" w:rsidRDefault="00130FB4" w:rsidP="00130FB4">
      <w:pPr>
        <w:pStyle w:val="EndNoteBibliography"/>
      </w:pPr>
      <w:r w:rsidRPr="00130FB4">
        <w:t xml:space="preserve">Hayashi, H., C. Fujimaki, T. Daimon, S. Tsuboi, T. Matsuyama and K. Itoh (2009). "Genetic polymorphisms in folate pathway enzymes as a possible marker for predicting the outcome of methotrexate therapy in Japanese patients with rheumatoid arthritis." </w:t>
      </w:r>
      <w:r w:rsidRPr="00130FB4">
        <w:rPr>
          <w:u w:val="single"/>
        </w:rPr>
        <w:t>J Clin Pharm Ther</w:t>
      </w:r>
      <w:r w:rsidRPr="00130FB4">
        <w:t xml:space="preserve"> </w:t>
      </w:r>
      <w:r w:rsidRPr="00130FB4">
        <w:rPr>
          <w:b/>
        </w:rPr>
        <w:t>34</w:t>
      </w:r>
      <w:r w:rsidRPr="00130FB4">
        <w:t>(3): 355-361.</w:t>
      </w:r>
    </w:p>
    <w:p w:rsidR="00130FB4" w:rsidRPr="00130FB4" w:rsidRDefault="00130FB4" w:rsidP="00130FB4">
      <w:pPr>
        <w:pStyle w:val="EndNoteBibliography"/>
      </w:pPr>
      <w:r w:rsidRPr="00130FB4">
        <w:lastRenderedPageBreak/>
        <w:t xml:space="preserve">Hider, S. L., C. Buckley, A. J. Silman, D. P. Symmons and I. N. Bruce (2005). "Factors influencing response to disease modifying antirheumatic drugs in patients with rheumatoid arthritis." </w:t>
      </w:r>
      <w:r w:rsidRPr="00130FB4">
        <w:rPr>
          <w:u w:val="single"/>
        </w:rPr>
        <w:t>J Rheumatol</w:t>
      </w:r>
      <w:r w:rsidRPr="00130FB4">
        <w:t xml:space="preserve"> </w:t>
      </w:r>
      <w:r w:rsidRPr="00130FB4">
        <w:rPr>
          <w:b/>
        </w:rPr>
        <w:t>32</w:t>
      </w:r>
      <w:r w:rsidRPr="00130FB4">
        <w:t>(1): 11-16.</w:t>
      </w:r>
    </w:p>
    <w:p w:rsidR="00130FB4" w:rsidRPr="00130FB4" w:rsidRDefault="00130FB4" w:rsidP="00130FB4">
      <w:pPr>
        <w:pStyle w:val="EndNoteBibliography"/>
      </w:pPr>
      <w:r w:rsidRPr="00130FB4">
        <w:t xml:space="preserve">Hughes, L. B., M. I. Danila and S. L. Bridges (2009). "Recent advances in personalizing rheumatoid arthritis therapy and management." </w:t>
      </w:r>
      <w:r w:rsidRPr="00130FB4">
        <w:rPr>
          <w:u w:val="single"/>
        </w:rPr>
        <w:t>Per Med</w:t>
      </w:r>
      <w:r w:rsidRPr="00130FB4">
        <w:t xml:space="preserve"> </w:t>
      </w:r>
      <w:r w:rsidRPr="00130FB4">
        <w:rPr>
          <w:b/>
        </w:rPr>
        <w:t>6</w:t>
      </w:r>
      <w:r w:rsidRPr="00130FB4">
        <w:t>(2): 159-170.</w:t>
      </w:r>
    </w:p>
    <w:p w:rsidR="00130FB4" w:rsidRPr="00130FB4" w:rsidRDefault="00130FB4" w:rsidP="00130FB4">
      <w:pPr>
        <w:pStyle w:val="EndNoteBibliography"/>
      </w:pPr>
      <w:r w:rsidRPr="00130FB4">
        <w:t xml:space="preserve">Ibrahim, I., S. A. Owen and A. Barton (2012). "Genetics and the impact on treatment protocols in patients with rheumatoid arthritis." </w:t>
      </w:r>
      <w:r w:rsidRPr="00130FB4">
        <w:rPr>
          <w:u w:val="single"/>
        </w:rPr>
        <w:t>Expert Rev Clin Immunol</w:t>
      </w:r>
      <w:r w:rsidRPr="00130FB4">
        <w:t xml:space="preserve"> </w:t>
      </w:r>
      <w:r w:rsidRPr="00130FB4">
        <w:rPr>
          <w:b/>
        </w:rPr>
        <w:t>8</w:t>
      </w:r>
      <w:r w:rsidRPr="00130FB4">
        <w:t>(6): 509-511.</w:t>
      </w:r>
    </w:p>
    <w:p w:rsidR="00130FB4" w:rsidRPr="00130FB4" w:rsidRDefault="00130FB4" w:rsidP="00130FB4">
      <w:pPr>
        <w:pStyle w:val="EndNoteBibliography"/>
      </w:pPr>
      <w:r w:rsidRPr="00130FB4">
        <w:t xml:space="preserve">Iwaszko, M., J. Swierkot, K. Kolossa, S. Jeka, P. Wiland and K. Bogunia-Kubik (2015). "Polymorphisms within the human leucocyte antigen-E gene and their associations with susceptibility to rheumatoid arthritis as well as clinical outcome of anti-tumour necrosis factor therapy." </w:t>
      </w:r>
      <w:r w:rsidRPr="00130FB4">
        <w:rPr>
          <w:u w:val="single"/>
        </w:rPr>
        <w:t>Clin Exp Immunol</w:t>
      </w:r>
      <w:r w:rsidRPr="00130FB4">
        <w:t xml:space="preserve"> </w:t>
      </w:r>
      <w:r w:rsidRPr="00130FB4">
        <w:rPr>
          <w:b/>
        </w:rPr>
        <w:t>182</w:t>
      </w:r>
      <w:r w:rsidRPr="00130FB4">
        <w:t>(3): 270-277.</w:t>
      </w:r>
    </w:p>
    <w:p w:rsidR="00130FB4" w:rsidRPr="00130FB4" w:rsidRDefault="00130FB4" w:rsidP="00130FB4">
      <w:pPr>
        <w:pStyle w:val="EndNoteBibliography"/>
      </w:pPr>
      <w:r w:rsidRPr="00130FB4">
        <w:t xml:space="preserve">Iwaszko, M., J. Swierkot, K. Kolossa, S. Jeka, P. Wiland and K. Bogunia-Kubik (2016). "Influence of CD94 and NKG2A variants on susceptibility to rheumatoid arthritis and efficacy of anti-TNF treatment." </w:t>
      </w:r>
      <w:r w:rsidRPr="00130FB4">
        <w:rPr>
          <w:u w:val="single"/>
        </w:rPr>
        <w:t>Joint Bone Spine</w:t>
      </w:r>
      <w:r w:rsidRPr="00130FB4">
        <w:t xml:space="preserve"> </w:t>
      </w:r>
      <w:r w:rsidRPr="00130FB4">
        <w:rPr>
          <w:b/>
        </w:rPr>
        <w:t>83</w:t>
      </w:r>
      <w:r w:rsidRPr="00130FB4">
        <w:t>(1): 75-79.</w:t>
      </w:r>
    </w:p>
    <w:p w:rsidR="00130FB4" w:rsidRPr="00130FB4" w:rsidRDefault="00130FB4" w:rsidP="00130FB4">
      <w:pPr>
        <w:pStyle w:val="EndNoteBibliography"/>
      </w:pPr>
      <w:r w:rsidRPr="00130FB4">
        <w:t xml:space="preserve">Iwaszko, M., J. Swierkot, K. Kolossa, S. Jeka, P. Wiland and K. Bogunia-Kubik (2018). "Influence of NKG2D Genetic Variants on Response to Anti-TNF Agents in Patients with Rheumatoid Arthritis." </w:t>
      </w:r>
      <w:r w:rsidRPr="00130FB4">
        <w:rPr>
          <w:u w:val="single"/>
        </w:rPr>
        <w:t>Genes (Basel)</w:t>
      </w:r>
      <w:r w:rsidRPr="00130FB4">
        <w:t xml:space="preserve"> </w:t>
      </w:r>
      <w:r w:rsidRPr="00130FB4">
        <w:rPr>
          <w:b/>
        </w:rPr>
        <w:t>9</w:t>
      </w:r>
      <w:r w:rsidRPr="00130FB4">
        <w:t>(2).</w:t>
      </w:r>
    </w:p>
    <w:p w:rsidR="00130FB4" w:rsidRPr="00130FB4" w:rsidRDefault="00130FB4" w:rsidP="00130FB4">
      <w:pPr>
        <w:pStyle w:val="EndNoteBibliography"/>
      </w:pPr>
      <w:r w:rsidRPr="00130FB4">
        <w:t xml:space="preserve">Jancic, I., M. Sefik-Bukilica, S. Zivojinovic, N. Damjanov, V. Spasovski, N. Kotur, K. Klaassen, S. Pavlovic, B. Bufan and N. Arsenovic-Ranin (2015). "Influence of Promoter Polymorphisms of the TNF-alpha (-308G/A) and IL-6 (-174G/C) Genes on Therapeutic Response to Etanercept in Rheumatoid Arthritis." </w:t>
      </w:r>
      <w:r w:rsidRPr="00130FB4">
        <w:rPr>
          <w:u w:val="single"/>
        </w:rPr>
        <w:t>J Med Biochem</w:t>
      </w:r>
      <w:r w:rsidRPr="00130FB4">
        <w:t xml:space="preserve"> </w:t>
      </w:r>
      <w:r w:rsidRPr="00130FB4">
        <w:rPr>
          <w:b/>
        </w:rPr>
        <w:t>34</w:t>
      </w:r>
      <w:r w:rsidRPr="00130FB4">
        <w:t>(4): 414-421.</w:t>
      </w:r>
    </w:p>
    <w:p w:rsidR="00130FB4" w:rsidRPr="00130FB4" w:rsidRDefault="00130FB4" w:rsidP="00130FB4">
      <w:pPr>
        <w:pStyle w:val="EndNoteBibliography"/>
      </w:pPr>
      <w:r w:rsidRPr="00130FB4">
        <w:t xml:space="preserve">Jekic, B., N. Maksimovic and T. Damnjanovic (2019). "Methotrexate pharmacogenetics in the treatment of rheumatoid arthritis." </w:t>
      </w:r>
      <w:r w:rsidRPr="00130FB4">
        <w:rPr>
          <w:u w:val="single"/>
        </w:rPr>
        <w:t>Pharmacogenomics</w:t>
      </w:r>
      <w:r w:rsidRPr="00130FB4">
        <w:t xml:space="preserve"> </w:t>
      </w:r>
      <w:r w:rsidRPr="00130FB4">
        <w:rPr>
          <w:b/>
        </w:rPr>
        <w:t>20</w:t>
      </w:r>
      <w:r w:rsidRPr="00130FB4">
        <w:t>(17): 1235-1245.</w:t>
      </w:r>
    </w:p>
    <w:p w:rsidR="00130FB4" w:rsidRPr="00130FB4" w:rsidRDefault="00130FB4" w:rsidP="00130FB4">
      <w:pPr>
        <w:pStyle w:val="EndNoteBibliography"/>
      </w:pPr>
      <w:r w:rsidRPr="00130FB4">
        <w:t xml:space="preserve">Jenko, B., L. Lusa, M. Tomsic, S. Praprotnik and V. Dolzan (2017). "Clinical-pharmacogenetic predictive models for MTX discontinuation due to adverse events in rheumatoid arthritis." </w:t>
      </w:r>
      <w:r w:rsidRPr="00130FB4">
        <w:rPr>
          <w:u w:val="single"/>
        </w:rPr>
        <w:t>Pharmacogenomics J</w:t>
      </w:r>
      <w:r w:rsidRPr="00130FB4">
        <w:t xml:space="preserve"> </w:t>
      </w:r>
      <w:r w:rsidRPr="00130FB4">
        <w:rPr>
          <w:b/>
        </w:rPr>
        <w:t>17</w:t>
      </w:r>
      <w:r w:rsidRPr="00130FB4">
        <w:t>(5): 412-418.</w:t>
      </w:r>
    </w:p>
    <w:p w:rsidR="00130FB4" w:rsidRPr="00130FB4" w:rsidRDefault="00130FB4" w:rsidP="00130FB4">
      <w:pPr>
        <w:pStyle w:val="EndNoteBibliography"/>
      </w:pPr>
      <w:r w:rsidRPr="00130FB4">
        <w:t xml:space="preserve">Jenko, B., S. Praprotnik, S. Cucnik, Z. Rotar, M. Tomsic and V. Dolzan (2016). "Survivin polymorphism is associated with disease activity in rheumatoid arthritis patients." </w:t>
      </w:r>
      <w:r w:rsidRPr="00130FB4">
        <w:rPr>
          <w:u w:val="single"/>
        </w:rPr>
        <w:t>Pharmacogenomics</w:t>
      </w:r>
      <w:r w:rsidRPr="00130FB4">
        <w:t xml:space="preserve"> </w:t>
      </w:r>
      <w:r w:rsidRPr="00130FB4">
        <w:rPr>
          <w:b/>
        </w:rPr>
        <w:t>17</w:t>
      </w:r>
      <w:r w:rsidRPr="00130FB4">
        <w:t>(1): 45-49.</w:t>
      </w:r>
    </w:p>
    <w:p w:rsidR="00130FB4" w:rsidRPr="00130FB4" w:rsidRDefault="00130FB4" w:rsidP="00130FB4">
      <w:pPr>
        <w:pStyle w:val="EndNoteBibliography"/>
      </w:pPr>
      <w:r w:rsidRPr="00130FB4">
        <w:t xml:space="preserve">Jenko, B., S. Praprotnik, M. Tomsic and V. Dolzan (2016). "NLRP3 and CARD8 Polymorphisms Influence Higher Disease Activity in Rheumatoid Arthritis." </w:t>
      </w:r>
      <w:r w:rsidRPr="00130FB4">
        <w:rPr>
          <w:u w:val="single"/>
        </w:rPr>
        <w:t>J Med Biochem</w:t>
      </w:r>
      <w:r w:rsidRPr="00130FB4">
        <w:t xml:space="preserve"> </w:t>
      </w:r>
      <w:r w:rsidRPr="00130FB4">
        <w:rPr>
          <w:b/>
        </w:rPr>
        <w:t>35</w:t>
      </w:r>
      <w:r w:rsidRPr="00130FB4">
        <w:t>(3): 319-323.</w:t>
      </w:r>
    </w:p>
    <w:p w:rsidR="00130FB4" w:rsidRPr="00130FB4" w:rsidRDefault="00130FB4" w:rsidP="00130FB4">
      <w:pPr>
        <w:pStyle w:val="EndNoteBibliography"/>
      </w:pPr>
      <w:r w:rsidRPr="00130FB4">
        <w:t xml:space="preserve">Jenko, B., M. Tomsic, B. Jekic, V. Milic, V. Dolzan and S. Praprotnik (2018). "Clinical Pharmacogenetic Models of Treatment Response to Methotrexate Monotherapy in Slovenian and Serbian Rheumatoid Arthritis Patients: Differences in Patient's Management May Preclude Generalization of the Models." </w:t>
      </w:r>
      <w:r w:rsidRPr="00130FB4">
        <w:rPr>
          <w:u w:val="single"/>
        </w:rPr>
        <w:t>Front Pharmacol</w:t>
      </w:r>
      <w:r w:rsidRPr="00130FB4">
        <w:t xml:space="preserve"> </w:t>
      </w:r>
      <w:r w:rsidRPr="00130FB4">
        <w:rPr>
          <w:b/>
        </w:rPr>
        <w:t>9</w:t>
      </w:r>
      <w:r w:rsidRPr="00130FB4">
        <w:t>: 20.</w:t>
      </w:r>
    </w:p>
    <w:p w:rsidR="00130FB4" w:rsidRPr="00130FB4" w:rsidRDefault="00130FB4" w:rsidP="00130FB4">
      <w:pPr>
        <w:pStyle w:val="EndNoteBibliography"/>
      </w:pPr>
      <w:r w:rsidRPr="00130FB4">
        <w:t xml:space="preserve">Juge, P. A., S. Gazal, A. Constantin, X. Mariette, B. Combe, J. Tebib, M. Dougados, J. Sibilia, X. Le Loet and P. Dieude (2017). "Variants of genes implicated in type 1 interferon pathway and B-cell activation modulate the EULAR response to rituximab at 24 weeks in rheumatoid arthritis." </w:t>
      </w:r>
      <w:r w:rsidRPr="00130FB4">
        <w:rPr>
          <w:u w:val="single"/>
        </w:rPr>
        <w:t>RMD Open</w:t>
      </w:r>
      <w:r w:rsidRPr="00130FB4">
        <w:t xml:space="preserve"> </w:t>
      </w:r>
      <w:r w:rsidRPr="00130FB4">
        <w:rPr>
          <w:b/>
        </w:rPr>
        <w:t>3</w:t>
      </w:r>
      <w:r w:rsidRPr="00130FB4">
        <w:t>(2): e000448.</w:t>
      </w:r>
    </w:p>
    <w:p w:rsidR="00130FB4" w:rsidRPr="00130FB4" w:rsidRDefault="00130FB4" w:rsidP="00130FB4">
      <w:pPr>
        <w:pStyle w:val="EndNoteBibliography"/>
      </w:pPr>
      <w:r w:rsidRPr="00130FB4">
        <w:t xml:space="preserve">Kim, K., S. Y. Bang, H. S. Lee and S. C. Bae (2017). "Update on the genetic architecture of rheumatoid arthritis." </w:t>
      </w:r>
      <w:r w:rsidRPr="00130FB4">
        <w:rPr>
          <w:u w:val="single"/>
        </w:rPr>
        <w:t>Nat Rev Rheumatol</w:t>
      </w:r>
      <w:r w:rsidRPr="00130FB4">
        <w:t xml:space="preserve"> </w:t>
      </w:r>
      <w:r w:rsidRPr="00130FB4">
        <w:rPr>
          <w:b/>
        </w:rPr>
        <w:t>13</w:t>
      </w:r>
      <w:r w:rsidRPr="00130FB4">
        <w:t>(1): 13-24.</w:t>
      </w:r>
    </w:p>
    <w:p w:rsidR="00130FB4" w:rsidRPr="00130FB4" w:rsidRDefault="00130FB4" w:rsidP="00130FB4">
      <w:pPr>
        <w:pStyle w:val="EndNoteBibliography"/>
      </w:pPr>
      <w:r w:rsidRPr="00130FB4">
        <w:t xml:space="preserve">Kobold, N., B. Jenko, M. Tomsic, V. Dolzan and S. Praprotnik (2019). "ADORA2A Polymorphisms Influence Methotrexate Adverse Events in Rheumatoid Arthritis." </w:t>
      </w:r>
      <w:r w:rsidRPr="00130FB4">
        <w:rPr>
          <w:u w:val="single"/>
        </w:rPr>
        <w:t>Isr Med Assoc J</w:t>
      </w:r>
      <w:r w:rsidRPr="00130FB4">
        <w:t xml:space="preserve"> </w:t>
      </w:r>
      <w:r w:rsidRPr="00130FB4">
        <w:rPr>
          <w:b/>
        </w:rPr>
        <w:t>5</w:t>
      </w:r>
      <w:r w:rsidRPr="00130FB4">
        <w:t>(21): 333-338.</w:t>
      </w:r>
    </w:p>
    <w:p w:rsidR="00130FB4" w:rsidRPr="00130FB4" w:rsidRDefault="00130FB4" w:rsidP="00130FB4">
      <w:pPr>
        <w:pStyle w:val="EndNoteBibliography"/>
      </w:pPr>
      <w:r w:rsidRPr="00130FB4">
        <w:t xml:space="preserve">Kooloos, W. M., D. J. de Jong, T. W. Huizinga and H. J. Guchelaar (2007). "Potential role of pharmacogenetics in anti-TNF treatment of rheumatoid arthritis and Crohn's disease." </w:t>
      </w:r>
      <w:r w:rsidRPr="00130FB4">
        <w:rPr>
          <w:u w:val="single"/>
        </w:rPr>
        <w:t>Drug Discov Today</w:t>
      </w:r>
      <w:r w:rsidRPr="00130FB4">
        <w:t xml:space="preserve"> </w:t>
      </w:r>
      <w:r w:rsidRPr="00130FB4">
        <w:rPr>
          <w:b/>
        </w:rPr>
        <w:t>12</w:t>
      </w:r>
      <w:r w:rsidRPr="00130FB4">
        <w:t>(3-4): 125-131.</w:t>
      </w:r>
    </w:p>
    <w:p w:rsidR="00130FB4" w:rsidRPr="00130FB4" w:rsidRDefault="00130FB4" w:rsidP="00130FB4">
      <w:pPr>
        <w:pStyle w:val="EndNoteBibliography"/>
      </w:pPr>
      <w:r w:rsidRPr="00130FB4">
        <w:t xml:space="preserve">Kooloos, W. M., T. W. Huizinga, H. J. Guchelaar and J. A. Wessels (2010). "Pharmacogenetics in treatment of rheumatoid arthritis." </w:t>
      </w:r>
      <w:r w:rsidRPr="00130FB4">
        <w:rPr>
          <w:u w:val="single"/>
        </w:rPr>
        <w:t>Curr Pharm Des</w:t>
      </w:r>
      <w:r w:rsidRPr="00130FB4">
        <w:t xml:space="preserve"> </w:t>
      </w:r>
      <w:r w:rsidRPr="00130FB4">
        <w:rPr>
          <w:b/>
        </w:rPr>
        <w:t>16</w:t>
      </w:r>
      <w:r w:rsidRPr="00130FB4">
        <w:t>(2): 164-175.</w:t>
      </w:r>
    </w:p>
    <w:p w:rsidR="00130FB4" w:rsidRPr="00130FB4" w:rsidRDefault="00130FB4" w:rsidP="00130FB4">
      <w:pPr>
        <w:pStyle w:val="EndNoteBibliography"/>
      </w:pPr>
      <w:r w:rsidRPr="00130FB4">
        <w:t xml:space="preserve">Kooloos, W. M., J. A. Wessels, T. van der Straaten, C. F. Allaart, T. W. Huizinga and H. J. Guchelaar (2010). "Functional polymorphisms and methotrexate treatment outcome in recent-onset rheumatoid arthritis." </w:t>
      </w:r>
      <w:r w:rsidRPr="00130FB4">
        <w:rPr>
          <w:u w:val="single"/>
        </w:rPr>
        <w:t>Pharmacogenomics</w:t>
      </w:r>
      <w:r w:rsidRPr="00130FB4">
        <w:t xml:space="preserve"> </w:t>
      </w:r>
      <w:r w:rsidRPr="00130FB4">
        <w:rPr>
          <w:b/>
        </w:rPr>
        <w:t>11</w:t>
      </w:r>
      <w:r w:rsidRPr="00130FB4">
        <w:t>(2): 163-175.</w:t>
      </w:r>
    </w:p>
    <w:p w:rsidR="00130FB4" w:rsidRPr="00130FB4" w:rsidRDefault="00130FB4" w:rsidP="00130FB4">
      <w:pPr>
        <w:pStyle w:val="EndNoteBibliography"/>
      </w:pPr>
      <w:r w:rsidRPr="00130FB4">
        <w:t xml:space="preserve">Kumagai, S. (2015). "[Optimal Treatment for Rheumatoid Arthritis with Companion Diagnostics]." </w:t>
      </w:r>
      <w:r w:rsidRPr="00130FB4">
        <w:rPr>
          <w:u w:val="single"/>
        </w:rPr>
        <w:t>Rinsho Byori</w:t>
      </w:r>
      <w:r w:rsidRPr="00130FB4">
        <w:t xml:space="preserve"> </w:t>
      </w:r>
      <w:r w:rsidRPr="00130FB4">
        <w:rPr>
          <w:b/>
        </w:rPr>
        <w:t>63</w:t>
      </w:r>
      <w:r w:rsidRPr="00130FB4">
        <w:t>(11): 1328-1335.</w:t>
      </w:r>
    </w:p>
    <w:p w:rsidR="00130FB4" w:rsidRPr="00130FB4" w:rsidRDefault="00130FB4" w:rsidP="00130FB4">
      <w:pPr>
        <w:pStyle w:val="EndNoteBibliography"/>
      </w:pPr>
      <w:r w:rsidRPr="00130FB4">
        <w:t xml:space="preserve">Kumagai, S. (2015). "[Personalized Medicine in Rheumatoid Arthritis]." </w:t>
      </w:r>
      <w:r w:rsidRPr="00130FB4">
        <w:rPr>
          <w:u w:val="single"/>
        </w:rPr>
        <w:t>Rinsho Byori</w:t>
      </w:r>
      <w:r w:rsidRPr="00130FB4">
        <w:t xml:space="preserve"> </w:t>
      </w:r>
      <w:r w:rsidRPr="00130FB4">
        <w:rPr>
          <w:b/>
        </w:rPr>
        <w:t>63</w:t>
      </w:r>
      <w:r w:rsidRPr="00130FB4">
        <w:t>(10): 1175-1181.</w:t>
      </w:r>
    </w:p>
    <w:p w:rsidR="00130FB4" w:rsidRPr="00130FB4" w:rsidRDefault="00130FB4" w:rsidP="00130FB4">
      <w:pPr>
        <w:pStyle w:val="EndNoteBibliography"/>
      </w:pPr>
      <w:r w:rsidRPr="00130FB4">
        <w:t xml:space="preserve">Kung, T. N., J. Dennis, Y. Ma, G. Xie, V. Bykerk, J. Pope, C. Thorne, E. Keystone, K. A. Siminovitch and F. Gagnon (2014). "RFC1 80G&gt;A is a genetic determinant of methotrexate efficacy in rheumatoid arthritis: a human genome epidemiologic review and meta-analysis of observational studies." </w:t>
      </w:r>
      <w:r w:rsidRPr="00130FB4">
        <w:rPr>
          <w:u w:val="single"/>
        </w:rPr>
        <w:t>Arthritis Rheumatol</w:t>
      </w:r>
      <w:r w:rsidRPr="00130FB4">
        <w:t xml:space="preserve"> </w:t>
      </w:r>
      <w:r w:rsidRPr="00130FB4">
        <w:rPr>
          <w:b/>
        </w:rPr>
        <w:t>66</w:t>
      </w:r>
      <w:r w:rsidRPr="00130FB4">
        <w:t>(5): 1111-1120.</w:t>
      </w:r>
    </w:p>
    <w:p w:rsidR="00130FB4" w:rsidRPr="00130FB4" w:rsidRDefault="00130FB4" w:rsidP="00130FB4">
      <w:pPr>
        <w:pStyle w:val="EndNoteBibliography"/>
      </w:pPr>
      <w:r w:rsidRPr="00130FB4">
        <w:lastRenderedPageBreak/>
        <w:t xml:space="preserve">Lee, Y. H. and S. C. Bae (2016). "Association of the ATIC 347 C/G polymorphism with responsiveness to and toxicity of methotrexate in rheumatoid arthritis: a meta-analysis." </w:t>
      </w:r>
      <w:r w:rsidRPr="00130FB4">
        <w:rPr>
          <w:u w:val="single"/>
        </w:rPr>
        <w:t>Rheumatol Int</w:t>
      </w:r>
      <w:r w:rsidRPr="00130FB4">
        <w:t xml:space="preserve"> </w:t>
      </w:r>
      <w:r w:rsidRPr="00130FB4">
        <w:rPr>
          <w:b/>
        </w:rPr>
        <w:t>36</w:t>
      </w:r>
      <w:r w:rsidRPr="00130FB4">
        <w:t>(11): 1591-1599.</w:t>
      </w:r>
    </w:p>
    <w:p w:rsidR="00130FB4" w:rsidRPr="00130FB4" w:rsidRDefault="00130FB4" w:rsidP="00130FB4">
      <w:pPr>
        <w:pStyle w:val="EndNoteBibliography"/>
      </w:pPr>
      <w:r w:rsidRPr="00130FB4">
        <w:t xml:space="preserve">Lee, Y. H. and S. C. Bae (2016). "Associations between PTPRC rs10919563 A/G and FCGR2A R131H polymorphisms and responsiveness to TNF blockers in rheumatoid arthritis: a meta-analysis." </w:t>
      </w:r>
      <w:r w:rsidRPr="00130FB4">
        <w:rPr>
          <w:u w:val="single"/>
        </w:rPr>
        <w:t>Rheumatol Int</w:t>
      </w:r>
      <w:r w:rsidRPr="00130FB4">
        <w:t xml:space="preserve"> </w:t>
      </w:r>
      <w:r w:rsidRPr="00130FB4">
        <w:rPr>
          <w:b/>
        </w:rPr>
        <w:t>36</w:t>
      </w:r>
      <w:r w:rsidRPr="00130FB4">
        <w:t>(6): 837-844.</w:t>
      </w:r>
    </w:p>
    <w:p w:rsidR="00130FB4" w:rsidRPr="00130FB4" w:rsidRDefault="00130FB4" w:rsidP="00130FB4">
      <w:pPr>
        <w:pStyle w:val="EndNoteBibliography"/>
      </w:pPr>
      <w:r w:rsidRPr="00130FB4">
        <w:t xml:space="preserve">Lee, Y. H., S. C. Bae and G. G. Song (2014). "Meta-analysis of gene expression profiles to predict response to biologic agents in rheumatoid arthritis." </w:t>
      </w:r>
      <w:r w:rsidRPr="00130FB4">
        <w:rPr>
          <w:u w:val="single"/>
        </w:rPr>
        <w:t>Clin Rheumatol</w:t>
      </w:r>
      <w:r w:rsidRPr="00130FB4">
        <w:t xml:space="preserve"> </w:t>
      </w:r>
      <w:r w:rsidRPr="00130FB4">
        <w:rPr>
          <w:b/>
        </w:rPr>
        <w:t>33</w:t>
      </w:r>
      <w:r w:rsidRPr="00130FB4">
        <w:t>(6): 775-782.</w:t>
      </w:r>
    </w:p>
    <w:p w:rsidR="00130FB4" w:rsidRPr="00130FB4" w:rsidRDefault="00130FB4" w:rsidP="00130FB4">
      <w:pPr>
        <w:pStyle w:val="EndNoteBibliography"/>
      </w:pPr>
      <w:r w:rsidRPr="00130FB4">
        <w:t xml:space="preserve">Lima, A., M. Bernardes, R. Azevedo, R. Medeiros and V. Seabra (2015). "Pharmacogenomics of Methotrexate Membrane Transport Pathway: Can Clinical Response to Methotrexate in Rheumatoid Arthritis Be Predicted?" </w:t>
      </w:r>
      <w:r w:rsidRPr="00130FB4">
        <w:rPr>
          <w:u w:val="single"/>
        </w:rPr>
        <w:t>Int J Mol Sci</w:t>
      </w:r>
      <w:r w:rsidRPr="00130FB4">
        <w:t xml:space="preserve"> </w:t>
      </w:r>
      <w:r w:rsidRPr="00130FB4">
        <w:rPr>
          <w:b/>
        </w:rPr>
        <w:t>16</w:t>
      </w:r>
      <w:r w:rsidRPr="00130FB4">
        <w:t>(6): 13760-13780.</w:t>
      </w:r>
    </w:p>
    <w:p w:rsidR="00130FB4" w:rsidRPr="00130FB4" w:rsidRDefault="00130FB4" w:rsidP="00130FB4">
      <w:pPr>
        <w:pStyle w:val="EndNoteBibliography"/>
      </w:pPr>
      <w:r w:rsidRPr="00130FB4">
        <w:t xml:space="preserve">Ling, S. F. and J. Bluett (2020). "Pharmacogenetics of methotrexate response in rheumatoid arthritis: an update." </w:t>
      </w:r>
      <w:r w:rsidRPr="00130FB4">
        <w:rPr>
          <w:u w:val="single"/>
        </w:rPr>
        <w:t>Pharmacogenomics</w:t>
      </w:r>
      <w:r w:rsidRPr="00130FB4">
        <w:t xml:space="preserve"> </w:t>
      </w:r>
      <w:r w:rsidRPr="00130FB4">
        <w:rPr>
          <w:b/>
        </w:rPr>
        <w:t>21</w:t>
      </w:r>
      <w:r w:rsidRPr="00130FB4">
        <w:t>(1): 3-6.</w:t>
      </w:r>
    </w:p>
    <w:p w:rsidR="00130FB4" w:rsidRPr="00130FB4" w:rsidRDefault="00130FB4" w:rsidP="00130FB4">
      <w:pPr>
        <w:pStyle w:val="EndNoteBibliography"/>
      </w:pPr>
      <w:r w:rsidRPr="00130FB4">
        <w:t xml:space="preserve">Liu, C., F. Batliwalla, W. Li, A. Lee, R. Roubenoff, E. Beckman, H. Khalili, A. Damle, M. Kern, R. Furie, J. Dupuis, R. M. Plenge, M. J. Coenen, T. W. Behrens, J. P. Carulli and P. K. Gregersen (2008). "Genome-wide association scan identifies candidate polymorphisms associated with differential response to anti-TNF treatment in rheumatoid arthritis." </w:t>
      </w:r>
      <w:r w:rsidRPr="00130FB4">
        <w:rPr>
          <w:u w:val="single"/>
        </w:rPr>
        <w:t>Mol Med</w:t>
      </w:r>
      <w:r w:rsidRPr="00130FB4">
        <w:t xml:space="preserve"> </w:t>
      </w:r>
      <w:r w:rsidRPr="00130FB4">
        <w:rPr>
          <w:b/>
        </w:rPr>
        <w:t>14</w:t>
      </w:r>
      <w:r w:rsidRPr="00130FB4">
        <w:t>(9-10): 575-581.</w:t>
      </w:r>
    </w:p>
    <w:p w:rsidR="00130FB4" w:rsidRPr="00130FB4" w:rsidRDefault="00130FB4" w:rsidP="00130FB4">
      <w:pPr>
        <w:pStyle w:val="EndNoteBibliography"/>
      </w:pPr>
      <w:r w:rsidRPr="00130FB4">
        <w:t xml:space="preserve">Lopez-Rodriguez, R., A. Ferreiro-Iglesias, A. Lima, M. Bernardes, A. Pawlik, A. Paradowska-Gorycka, J. Swierkot, R. Slezak, V. Dolzan, I. Gonzalez-Alvaro, J. Narvaez, R. Caliz, E. Perez-Pampin, A. Mera-Varela, L. Vidal-Bralo, J. G. Acuna Ochoa, C. Conde, J. J. Gomez-Reino and A. Gonzalez (2018). "Replication study of polymorphisms associated with response to methotrexate in patients with rheumatoid arthritis." </w:t>
      </w:r>
      <w:r w:rsidRPr="00130FB4">
        <w:rPr>
          <w:u w:val="single"/>
        </w:rPr>
        <w:t>Sci Rep</w:t>
      </w:r>
      <w:r w:rsidRPr="00130FB4">
        <w:t xml:space="preserve"> </w:t>
      </w:r>
      <w:r w:rsidRPr="00130FB4">
        <w:rPr>
          <w:b/>
        </w:rPr>
        <w:t>8</w:t>
      </w:r>
      <w:r w:rsidRPr="00130FB4">
        <w:t>(1): 7342.</w:t>
      </w:r>
    </w:p>
    <w:p w:rsidR="00130FB4" w:rsidRPr="00130FB4" w:rsidRDefault="00130FB4" w:rsidP="00130FB4">
      <w:pPr>
        <w:pStyle w:val="EndNoteBibliography"/>
      </w:pPr>
      <w:r w:rsidRPr="00130FB4">
        <w:t xml:space="preserve">Lopez-Rodriguez, R., A. Ferreiro-Iglesias, A. Lima, M. Bernardes, A. Pawlik, A. Paradowska-Gorycka, J. Swierkot, R. Slezak, I. Gonzalez-Alvaro, J. Narvaez, E. Perez-Pampin, A. Mera-Varela, L. Vidal-Bralo, J. G. Acuna-Ochoa, C. Conde and A. Gonzalez (2018). "Evaluation of a clinical pharmacogenetics model to predict methotrexate response in patients with rheumatoid arthritis." </w:t>
      </w:r>
      <w:r w:rsidRPr="00130FB4">
        <w:rPr>
          <w:u w:val="single"/>
        </w:rPr>
        <w:t>Pharmacogenomics J</w:t>
      </w:r>
      <w:r w:rsidRPr="00130FB4">
        <w:t xml:space="preserve"> </w:t>
      </w:r>
      <w:r w:rsidRPr="00130FB4">
        <w:rPr>
          <w:b/>
        </w:rPr>
        <w:t>18</w:t>
      </w:r>
      <w:r w:rsidRPr="00130FB4">
        <w:t>(4): 539-545.</w:t>
      </w:r>
    </w:p>
    <w:p w:rsidR="00130FB4" w:rsidRPr="00130FB4" w:rsidRDefault="00130FB4" w:rsidP="00130FB4">
      <w:pPr>
        <w:pStyle w:val="EndNoteBibliography"/>
      </w:pPr>
      <w:r w:rsidRPr="00130FB4">
        <w:t xml:space="preserve">Majorczyk, E., A. Pawlik, D. Gendosz and P. Kusnierczyk (2014). "Presence of the full-length KIR2DS4 gene reduces the chance of rheumatoid arthritis patients to respond to methotrexate treatment." </w:t>
      </w:r>
      <w:r w:rsidRPr="00130FB4">
        <w:rPr>
          <w:u w:val="single"/>
        </w:rPr>
        <w:t>BMC Musculoskelet Disord</w:t>
      </w:r>
      <w:r w:rsidRPr="00130FB4">
        <w:t xml:space="preserve"> </w:t>
      </w:r>
      <w:r w:rsidRPr="00130FB4">
        <w:rPr>
          <w:b/>
        </w:rPr>
        <w:t>15</w:t>
      </w:r>
      <w:r w:rsidRPr="00130FB4">
        <w:t>: 256.</w:t>
      </w:r>
    </w:p>
    <w:p w:rsidR="00130FB4" w:rsidRPr="00130FB4" w:rsidRDefault="00130FB4" w:rsidP="00130FB4">
      <w:pPr>
        <w:pStyle w:val="EndNoteBibliography"/>
      </w:pPr>
      <w:r w:rsidRPr="00130FB4">
        <w:t xml:space="preserve">Maldonado-Montoro, M., M. Canadas-Garre, A. Gonzalez-Utrilla and M. Angel Calleja-Hernandez (2018). "Influence of IL6R gene polymorphisms in the effectiveness to treatment with tocilizumab in rheumatoid arthritis." </w:t>
      </w:r>
      <w:r w:rsidRPr="00130FB4">
        <w:rPr>
          <w:u w:val="single"/>
        </w:rPr>
        <w:t>Pharmacogenomics J</w:t>
      </w:r>
      <w:r w:rsidRPr="00130FB4">
        <w:t xml:space="preserve"> </w:t>
      </w:r>
      <w:r w:rsidRPr="00130FB4">
        <w:rPr>
          <w:b/>
        </w:rPr>
        <w:t>18</w:t>
      </w:r>
      <w:r w:rsidRPr="00130FB4">
        <w:t>(1): 167-172.</w:t>
      </w:r>
    </w:p>
    <w:p w:rsidR="00130FB4" w:rsidRPr="00130FB4" w:rsidRDefault="00130FB4" w:rsidP="00130FB4">
      <w:pPr>
        <w:pStyle w:val="EndNoteBibliography"/>
      </w:pPr>
      <w:r w:rsidRPr="00130FB4">
        <w:t xml:space="preserve">Maldonado-Montoro, M., M. Canadas-Garre, A. Gonzalez-Utrilla, J. C. Plaza-Plaza and M. Y. Calleja-Hernandez (2016). "Genetic and clinical biomarkers of tocilizumab response in patients with rheumatoid arthritis." </w:t>
      </w:r>
      <w:r w:rsidRPr="00130FB4">
        <w:rPr>
          <w:u w:val="single"/>
        </w:rPr>
        <w:t>Pharmacol Res</w:t>
      </w:r>
      <w:r w:rsidRPr="00130FB4">
        <w:t xml:space="preserve"> </w:t>
      </w:r>
      <w:r w:rsidRPr="00130FB4">
        <w:rPr>
          <w:b/>
        </w:rPr>
        <w:t>111</w:t>
      </w:r>
      <w:r w:rsidRPr="00130FB4">
        <w:t>: 264-271.</w:t>
      </w:r>
    </w:p>
    <w:p w:rsidR="00130FB4" w:rsidRPr="00130FB4" w:rsidRDefault="00130FB4" w:rsidP="00130FB4">
      <w:pPr>
        <w:pStyle w:val="EndNoteBibliography"/>
      </w:pPr>
      <w:r w:rsidRPr="00130FB4">
        <w:t xml:space="preserve">Malik, F. and P. Ranganathan (2013). "Methotrexate pharmacogenetics in rheumatoid arthritis: a status report." </w:t>
      </w:r>
      <w:r w:rsidRPr="00130FB4">
        <w:rPr>
          <w:u w:val="single"/>
        </w:rPr>
        <w:t>Pharmacogenomics</w:t>
      </w:r>
      <w:r w:rsidRPr="00130FB4">
        <w:t xml:space="preserve"> </w:t>
      </w:r>
      <w:r w:rsidRPr="00130FB4">
        <w:rPr>
          <w:b/>
        </w:rPr>
        <w:t>14</w:t>
      </w:r>
      <w:r w:rsidRPr="00130FB4">
        <w:t>(3): 305-314.</w:t>
      </w:r>
    </w:p>
    <w:p w:rsidR="00130FB4" w:rsidRPr="00130FB4" w:rsidRDefault="00130FB4" w:rsidP="00130FB4">
      <w:pPr>
        <w:pStyle w:val="EndNoteBibliography"/>
      </w:pPr>
      <w:r w:rsidRPr="00130FB4">
        <w:t xml:space="preserve">Marsal, S. and A. Julia (2010). "Rheumatoid arthritis pharmacogenomics." </w:t>
      </w:r>
      <w:r w:rsidRPr="00130FB4">
        <w:rPr>
          <w:u w:val="single"/>
        </w:rPr>
        <w:t>Pharmacogenomics</w:t>
      </w:r>
      <w:r w:rsidRPr="00130FB4">
        <w:t xml:space="preserve"> </w:t>
      </w:r>
      <w:r w:rsidRPr="00130FB4">
        <w:rPr>
          <w:b/>
        </w:rPr>
        <w:t>11</w:t>
      </w:r>
      <w:r w:rsidRPr="00130FB4">
        <w:t>(5): 617-619.</w:t>
      </w:r>
    </w:p>
    <w:p w:rsidR="00130FB4" w:rsidRPr="00130FB4" w:rsidRDefault="00130FB4" w:rsidP="00130FB4">
      <w:pPr>
        <w:pStyle w:val="EndNoteBibliography"/>
      </w:pPr>
      <w:r w:rsidRPr="00130FB4">
        <w:t xml:space="preserve">McGeough, C. M., D. Berrar, G. Wright, C. Mathews, P. Gilmore, R. T. Cunningham and A. J. Bjourson (2012). "Killer immunoglobulin-like receptor and human leukocyte antigen-C genotypes in rheumatoid arthritis primary responders and non-responders to anti-TNF-alpha therapy." </w:t>
      </w:r>
      <w:r w:rsidRPr="00130FB4">
        <w:rPr>
          <w:u w:val="single"/>
        </w:rPr>
        <w:t>Rheumatol Int</w:t>
      </w:r>
      <w:r w:rsidRPr="00130FB4">
        <w:t xml:space="preserve"> </w:t>
      </w:r>
      <w:r w:rsidRPr="00130FB4">
        <w:rPr>
          <w:b/>
        </w:rPr>
        <w:t>32</w:t>
      </w:r>
      <w:r w:rsidRPr="00130FB4">
        <w:t>(6): 1647-1653.</w:t>
      </w:r>
    </w:p>
    <w:p w:rsidR="00130FB4" w:rsidRPr="00130FB4" w:rsidRDefault="00130FB4" w:rsidP="00130FB4">
      <w:pPr>
        <w:pStyle w:val="EndNoteBibliography"/>
      </w:pPr>
      <w:r w:rsidRPr="00130FB4">
        <w:t xml:space="preserve">Mena-Ramirez, J. P., M. Salazar-Paramo and I. P. Davalos-Rodriguez (2008). "[Pharmacogenomics of methrotexate: a strategy for a customized therapeutic scheme for patients with rheumatoid arthritis]." </w:t>
      </w:r>
      <w:r w:rsidRPr="00130FB4">
        <w:rPr>
          <w:u w:val="single"/>
        </w:rPr>
        <w:t>Gac Med Mex</w:t>
      </w:r>
      <w:r w:rsidRPr="00130FB4">
        <w:t xml:space="preserve"> </w:t>
      </w:r>
      <w:r w:rsidRPr="00130FB4">
        <w:rPr>
          <w:b/>
        </w:rPr>
        <w:t>144</w:t>
      </w:r>
      <w:r w:rsidRPr="00130FB4">
        <w:t>(5): 449-451.</w:t>
      </w:r>
    </w:p>
    <w:p w:rsidR="00130FB4" w:rsidRPr="00130FB4" w:rsidRDefault="00130FB4" w:rsidP="00130FB4">
      <w:pPr>
        <w:pStyle w:val="EndNoteBibliography"/>
      </w:pPr>
      <w:r w:rsidRPr="00130FB4">
        <w:t xml:space="preserve">Mena, J. P., M. Salazar-Paramo, L. Gonzalez-Lopez, J. I. Gamez-Nava, L. Sandoval-Ramirez, J. D. Sanchez, L. E. Figuera, F. J. Munoz-Valle, M. Vazquez del Mercado and I. P. Davalos (2011). "Polymorphisms C677T and A1298C in the MTHFR gene in Mexican patients with rheumatoid arthritis treated with methotrexate: implication with elevation of transaminases." </w:t>
      </w:r>
      <w:r w:rsidRPr="00130FB4">
        <w:rPr>
          <w:u w:val="single"/>
        </w:rPr>
        <w:t>Pharmacogenomics J</w:t>
      </w:r>
      <w:r w:rsidRPr="00130FB4">
        <w:t xml:space="preserve"> </w:t>
      </w:r>
      <w:r w:rsidRPr="00130FB4">
        <w:rPr>
          <w:b/>
        </w:rPr>
        <w:t>11</w:t>
      </w:r>
      <w:r w:rsidRPr="00130FB4">
        <w:t>(4): 287-291.</w:t>
      </w:r>
    </w:p>
    <w:p w:rsidR="00130FB4" w:rsidRPr="00130FB4" w:rsidRDefault="00130FB4" w:rsidP="00130FB4">
      <w:pPr>
        <w:pStyle w:val="EndNoteBibliography"/>
      </w:pPr>
      <w:r w:rsidRPr="00130FB4">
        <w:t xml:space="preserve">Mewar, D. and A. G. Wilson (2011). "Treatment of rheumatoid arthritis with tumour necrosis factor inhibitors." </w:t>
      </w:r>
      <w:r w:rsidRPr="00130FB4">
        <w:rPr>
          <w:u w:val="single"/>
        </w:rPr>
        <w:t>Br J Pharmacol</w:t>
      </w:r>
      <w:r w:rsidRPr="00130FB4">
        <w:t xml:space="preserve"> </w:t>
      </w:r>
      <w:r w:rsidRPr="00130FB4">
        <w:rPr>
          <w:b/>
        </w:rPr>
        <w:t>162</w:t>
      </w:r>
      <w:r w:rsidRPr="00130FB4">
        <w:t>(4): 785-791.</w:t>
      </w:r>
    </w:p>
    <w:p w:rsidR="00130FB4" w:rsidRPr="00130FB4" w:rsidRDefault="00130FB4" w:rsidP="00130FB4">
      <w:pPr>
        <w:pStyle w:val="EndNoteBibliography"/>
      </w:pPr>
      <w:r w:rsidRPr="00130FB4">
        <w:t xml:space="preserve">Milic, V., B. Jekic, L. Lukovic, V. Bunjevacki, J. Milasin, I. Novakovic, T. Damnjanovic, B. Popovic, N. Maksimovic, N. Damjanov, G. Radunovic, N. Pejnovic and M. Krajinovic (2012). "Association of </w:t>
      </w:r>
      <w:r w:rsidRPr="00130FB4">
        <w:lastRenderedPageBreak/>
        <w:t xml:space="preserve">dihydrofolate reductase (DHFR) -317AA genotype with poor response to methotrexate in patients with rheumatoid arthritis." </w:t>
      </w:r>
      <w:r w:rsidRPr="00130FB4">
        <w:rPr>
          <w:u w:val="single"/>
        </w:rPr>
        <w:t>Clin Exp Rheumatol</w:t>
      </w:r>
      <w:r w:rsidRPr="00130FB4">
        <w:t xml:space="preserve"> </w:t>
      </w:r>
      <w:r w:rsidRPr="00130FB4">
        <w:rPr>
          <w:b/>
        </w:rPr>
        <w:t>30</w:t>
      </w:r>
      <w:r w:rsidRPr="00130FB4">
        <w:t>(2): 178-183.</w:t>
      </w:r>
    </w:p>
    <w:p w:rsidR="00130FB4" w:rsidRPr="00130FB4" w:rsidRDefault="00130FB4" w:rsidP="00130FB4">
      <w:pPr>
        <w:pStyle w:val="EndNoteBibliography"/>
      </w:pPr>
      <w:r w:rsidRPr="00130FB4">
        <w:t xml:space="preserve">Morales-Lara, M. J., J. D. Canete, D. Torres-Moreno, M. V. Hernandez, F. Pedrero, R. Celis, M. S. Garcia-Simon and P. Conesa-Zamora (2012). "Effects of polymorphisms in TRAILR1 and TNFR1A on the response to anti-TNF therapies in patients with rheumatoid and psoriatic arthritis." </w:t>
      </w:r>
      <w:r w:rsidRPr="00130FB4">
        <w:rPr>
          <w:u w:val="single"/>
        </w:rPr>
        <w:t>Joint Bone Spine</w:t>
      </w:r>
      <w:r w:rsidRPr="00130FB4">
        <w:t xml:space="preserve"> </w:t>
      </w:r>
      <w:r w:rsidRPr="00130FB4">
        <w:rPr>
          <w:b/>
        </w:rPr>
        <w:t>79</w:t>
      </w:r>
      <w:r w:rsidRPr="00130FB4">
        <w:t>(6): 591-596.</w:t>
      </w:r>
    </w:p>
    <w:p w:rsidR="00130FB4" w:rsidRPr="00130FB4" w:rsidRDefault="00130FB4" w:rsidP="00130FB4">
      <w:pPr>
        <w:pStyle w:val="EndNoteBibliography"/>
      </w:pPr>
      <w:r w:rsidRPr="00130FB4">
        <w:t xml:space="preserve">Moya, P., J. Salazar, M. J. Arranz, C. Diaz-Torne, E. del Rio, J. Casademont, H. Corominas and M. Baiget (2016). "Methotrexate pharmacokinetic genetic variants are associated with outcome in rheumatoid arthritis patients." </w:t>
      </w:r>
      <w:r w:rsidRPr="00130FB4">
        <w:rPr>
          <w:u w:val="single"/>
        </w:rPr>
        <w:t>Pharmacogenomics</w:t>
      </w:r>
      <w:r w:rsidRPr="00130FB4">
        <w:t xml:space="preserve"> </w:t>
      </w:r>
      <w:r w:rsidRPr="00130FB4">
        <w:rPr>
          <w:b/>
        </w:rPr>
        <w:t>17</w:t>
      </w:r>
      <w:r w:rsidRPr="00130FB4">
        <w:t>(1): 25-29.</w:t>
      </w:r>
    </w:p>
    <w:p w:rsidR="00130FB4" w:rsidRPr="00130FB4" w:rsidRDefault="00130FB4" w:rsidP="00130FB4">
      <w:pPr>
        <w:pStyle w:val="EndNoteBibliography"/>
      </w:pPr>
      <w:r w:rsidRPr="00130FB4">
        <w:t xml:space="preserve">Nagy, Z. B., M. Csanad, K. Toth, B. Borzsonyi, C. Demendi, J. Rigo, Jr. and J. G. Joo (2010). "Current concepts in the genetic diagnostics of rheumatoid arthritis." </w:t>
      </w:r>
      <w:r w:rsidRPr="00130FB4">
        <w:rPr>
          <w:u w:val="single"/>
        </w:rPr>
        <w:t>Expert Rev Mol Diagn</w:t>
      </w:r>
      <w:r w:rsidRPr="00130FB4">
        <w:t xml:space="preserve"> </w:t>
      </w:r>
      <w:r w:rsidRPr="00130FB4">
        <w:rPr>
          <w:b/>
        </w:rPr>
        <w:t>10</w:t>
      </w:r>
      <w:r w:rsidRPr="00130FB4">
        <w:t>(5): 603-618.</w:t>
      </w:r>
    </w:p>
    <w:p w:rsidR="00130FB4" w:rsidRPr="00130FB4" w:rsidRDefault="00130FB4" w:rsidP="00130FB4">
      <w:pPr>
        <w:pStyle w:val="EndNoteBibliography"/>
      </w:pPr>
      <w:r w:rsidRPr="00130FB4">
        <w:t xml:space="preserve">Nair, N., D. Plant, S. M. Verstappen, J. D. Isaacs, A. W. Morgan, K. L. Hyrich, A. Barton and A. G. Wilson (2019). "Differential DNA methylation correlates with response to methotrexate in rheumatoid arthritis." </w:t>
      </w:r>
      <w:r w:rsidRPr="00130FB4">
        <w:rPr>
          <w:u w:val="single"/>
        </w:rPr>
        <w:t>Rheumatology (Oxford)</w:t>
      </w:r>
      <w:r w:rsidRPr="00130FB4">
        <w:t>.</w:t>
      </w:r>
    </w:p>
    <w:p w:rsidR="00130FB4" w:rsidRPr="00130FB4" w:rsidRDefault="00130FB4" w:rsidP="00130FB4">
      <w:pPr>
        <w:pStyle w:val="EndNoteBibliography"/>
      </w:pPr>
      <w:r w:rsidRPr="00130FB4">
        <w:t xml:space="preserve">Nishimoto, T., N. Seta, R. Anan, T. Yamamoto, Y. Kaneko, T. Takeuchi and M. Kuwana (2014). "A single nucleotide polymorphism of TRAF1 predicts the clinical response to anti-TNF treatment in Japanese patients with rheumatoid arthritis." </w:t>
      </w:r>
      <w:r w:rsidRPr="00130FB4">
        <w:rPr>
          <w:u w:val="single"/>
        </w:rPr>
        <w:t>Clin Exp Rheumatol</w:t>
      </w:r>
      <w:r w:rsidRPr="00130FB4">
        <w:t xml:space="preserve"> </w:t>
      </w:r>
      <w:r w:rsidRPr="00130FB4">
        <w:rPr>
          <w:b/>
        </w:rPr>
        <w:t>32</w:t>
      </w:r>
      <w:r w:rsidRPr="00130FB4">
        <w:t>(2): 211-217.</w:t>
      </w:r>
    </w:p>
    <w:p w:rsidR="00130FB4" w:rsidRPr="00130FB4" w:rsidRDefault="00130FB4" w:rsidP="00130FB4">
      <w:pPr>
        <w:pStyle w:val="EndNoteBibliography"/>
      </w:pPr>
      <w:r w:rsidRPr="00130FB4">
        <w:t xml:space="preserve">O'Rielly, D. D. and P. Rahman (2010). "Pharmacogenetics of rheumatoid arthritis: Potential targets from susceptibility genes and present therapies." </w:t>
      </w:r>
      <w:r w:rsidRPr="00130FB4">
        <w:rPr>
          <w:u w:val="single"/>
        </w:rPr>
        <w:t>Pharmgenomics Pers Med</w:t>
      </w:r>
      <w:r w:rsidRPr="00130FB4">
        <w:t xml:space="preserve"> </w:t>
      </w:r>
      <w:r w:rsidRPr="00130FB4">
        <w:rPr>
          <w:b/>
        </w:rPr>
        <w:t>3</w:t>
      </w:r>
      <w:r w:rsidRPr="00130FB4">
        <w:t>: 15-31.</w:t>
      </w:r>
    </w:p>
    <w:p w:rsidR="00130FB4" w:rsidRPr="00130FB4" w:rsidRDefault="00130FB4" w:rsidP="00130FB4">
      <w:pPr>
        <w:pStyle w:val="EndNoteBibliography"/>
      </w:pPr>
      <w:r w:rsidRPr="00130FB4">
        <w:t xml:space="preserve">O'Rielly, D. D., N. M. Roslin, J. Beyene, A. Pope and P. Rahman (2009). "TNF-alpha-308 G/A polymorphism and responsiveness to TNF-alpha blockade therapy in moderate to severe rheumatoid arthritis: a systematic review and meta-analysis." </w:t>
      </w:r>
      <w:r w:rsidRPr="00130FB4">
        <w:rPr>
          <w:u w:val="single"/>
        </w:rPr>
        <w:t>Pharmacogenomics J</w:t>
      </w:r>
      <w:r w:rsidRPr="00130FB4">
        <w:t xml:space="preserve"> </w:t>
      </w:r>
      <w:r w:rsidRPr="00130FB4">
        <w:rPr>
          <w:b/>
        </w:rPr>
        <w:t>9</w:t>
      </w:r>
      <w:r w:rsidRPr="00130FB4">
        <w:t>(3): 161-167.</w:t>
      </w:r>
    </w:p>
    <w:p w:rsidR="00130FB4" w:rsidRPr="00130FB4" w:rsidRDefault="00130FB4" w:rsidP="00130FB4">
      <w:pPr>
        <w:pStyle w:val="EndNoteBibliography"/>
      </w:pPr>
      <w:r w:rsidRPr="00130FB4">
        <w:t xml:space="preserve">Oryoji, K., K. Yoshida, Y. Kashiwado, K. Tanaka, S. I. Mizuki, H. Tsukamoto, K. Kamada and K. Akashi (2018). "Shared epitope positivity is related to efficacy of abatacept in rheumatoid arthritis." </w:t>
      </w:r>
      <w:r w:rsidRPr="00130FB4">
        <w:rPr>
          <w:u w:val="single"/>
        </w:rPr>
        <w:t>Ann Rheum Dis</w:t>
      </w:r>
      <w:r w:rsidRPr="00130FB4">
        <w:t xml:space="preserve"> </w:t>
      </w:r>
      <w:r w:rsidRPr="00130FB4">
        <w:rPr>
          <w:b/>
        </w:rPr>
        <w:t>77</w:t>
      </w:r>
      <w:r w:rsidRPr="00130FB4">
        <w:t>(8): 1234-1236.</w:t>
      </w:r>
    </w:p>
    <w:p w:rsidR="00130FB4" w:rsidRPr="00130FB4" w:rsidRDefault="00130FB4" w:rsidP="00130FB4">
      <w:pPr>
        <w:pStyle w:val="EndNoteBibliography"/>
      </w:pPr>
      <w:r w:rsidRPr="00130FB4">
        <w:t xml:space="preserve">Owen, S. A., M. Lunt, J. Bowes, S. L. Hider, I. N. Bruce, W. Thomson and A. Barton (2013). "MTHFR gene polymorphisms and outcome of methotrexate treatment in patients with rheumatoid arthritis: analysis of key polymorphisms and meta-analysis of C677T and A1298C polymorphisms." </w:t>
      </w:r>
      <w:r w:rsidRPr="00130FB4">
        <w:rPr>
          <w:u w:val="single"/>
        </w:rPr>
        <w:t>Pharmacogenomics J</w:t>
      </w:r>
      <w:r w:rsidRPr="00130FB4">
        <w:t xml:space="preserve"> </w:t>
      </w:r>
      <w:r w:rsidRPr="00130FB4">
        <w:rPr>
          <w:b/>
        </w:rPr>
        <w:t>13</w:t>
      </w:r>
      <w:r w:rsidRPr="00130FB4">
        <w:t>(2): 137-147.</w:t>
      </w:r>
    </w:p>
    <w:p w:rsidR="00130FB4" w:rsidRPr="00130FB4" w:rsidRDefault="00130FB4" w:rsidP="00130FB4">
      <w:pPr>
        <w:pStyle w:val="EndNoteBibliography"/>
      </w:pPr>
      <w:r w:rsidRPr="00130FB4">
        <w:t xml:space="preserve">Owen, S. A., M. Lunt, S. L. Hider, I. N. Bruce, A. Barton and W. Thomson (2010). "Testing pharmacogenetic indices to predict efficacy and toxicity of methotrexate monotherapy in a rheumatoid arthritis patient cohort." </w:t>
      </w:r>
      <w:r w:rsidRPr="00130FB4">
        <w:rPr>
          <w:u w:val="single"/>
        </w:rPr>
        <w:t>Arthritis Rheum</w:t>
      </w:r>
      <w:r w:rsidRPr="00130FB4">
        <w:t xml:space="preserve"> </w:t>
      </w:r>
      <w:r w:rsidRPr="00130FB4">
        <w:rPr>
          <w:b/>
        </w:rPr>
        <w:t>62</w:t>
      </w:r>
      <w:r w:rsidRPr="00130FB4">
        <w:t>(12): 3827-3829.</w:t>
      </w:r>
    </w:p>
    <w:p w:rsidR="00130FB4" w:rsidRPr="00130FB4" w:rsidRDefault="00130FB4" w:rsidP="00130FB4">
      <w:pPr>
        <w:pStyle w:val="EndNoteBibliography"/>
      </w:pPr>
      <w:r w:rsidRPr="00130FB4">
        <w:t xml:space="preserve">Pal, I., S. Szamosi, K. Hodosi, Z. Szekanecz and L. Varoczy (2017). "Effect of Fcgamma-receptor 3a (FCGR3A) gene polymorphisms on rituximab therapy in Hungarian patients with rheumatoid arthritis." </w:t>
      </w:r>
      <w:r w:rsidRPr="00130FB4">
        <w:rPr>
          <w:u w:val="single"/>
        </w:rPr>
        <w:t>RMD Open</w:t>
      </w:r>
      <w:r w:rsidRPr="00130FB4">
        <w:t xml:space="preserve"> </w:t>
      </w:r>
      <w:r w:rsidRPr="00130FB4">
        <w:rPr>
          <w:b/>
        </w:rPr>
        <w:t>3</w:t>
      </w:r>
      <w:r w:rsidRPr="00130FB4">
        <w:t>(2): e000485.</w:t>
      </w:r>
    </w:p>
    <w:p w:rsidR="00130FB4" w:rsidRPr="00130FB4" w:rsidRDefault="00130FB4" w:rsidP="00130FB4">
      <w:pPr>
        <w:pStyle w:val="EndNoteBibliography"/>
      </w:pPr>
      <w:r w:rsidRPr="00130FB4">
        <w:t xml:space="preserve">Pappas, D. A., J. M. Kremer, G. Reed, J. D. Greenberg and J. R. Curtis (2014). ""Design characteristics of the CORRONA CERTAIN study: a comparative effectiveness study of biologic agents for rheumatoid arthritis patients"." </w:t>
      </w:r>
      <w:r w:rsidRPr="00130FB4">
        <w:rPr>
          <w:u w:val="single"/>
        </w:rPr>
        <w:t>BMC Musculoskelet Disord</w:t>
      </w:r>
      <w:r w:rsidRPr="00130FB4">
        <w:t xml:space="preserve"> </w:t>
      </w:r>
      <w:r w:rsidRPr="00130FB4">
        <w:rPr>
          <w:b/>
        </w:rPr>
        <w:t>15</w:t>
      </w:r>
      <w:r w:rsidRPr="00130FB4">
        <w:t>: 113.</w:t>
      </w:r>
    </w:p>
    <w:p w:rsidR="00130FB4" w:rsidRPr="00130FB4" w:rsidRDefault="00130FB4" w:rsidP="00130FB4">
      <w:pPr>
        <w:pStyle w:val="EndNoteBibliography"/>
      </w:pPr>
      <w:r w:rsidRPr="00130FB4">
        <w:t xml:space="preserve">Plant, D., I. Ibrahim, M. Lunt, S. Eyre, E. Flynn, K. L. Hyrich, A. W. Morgan, A. G. Wilson, J. D. Isaacs, Bragggss and A. Barton (2012). "Correlation of C-reactive protein haplotypes with serum C-reactive protein level and response to anti-tumor necrosis factor therapy in UK rheumatoid arthritis patients: results from the Biologics in Rheumatoid Arthritis Genetics and Genomics Study Syndicate cohort." </w:t>
      </w:r>
      <w:r w:rsidRPr="00130FB4">
        <w:rPr>
          <w:u w:val="single"/>
        </w:rPr>
        <w:t>Arthritis Res Ther</w:t>
      </w:r>
      <w:r w:rsidRPr="00130FB4">
        <w:t xml:space="preserve"> </w:t>
      </w:r>
      <w:r w:rsidRPr="00130FB4">
        <w:rPr>
          <w:b/>
        </w:rPr>
        <w:t>14</w:t>
      </w:r>
      <w:r w:rsidRPr="00130FB4">
        <w:t>(5): R214.</w:t>
      </w:r>
    </w:p>
    <w:p w:rsidR="00130FB4" w:rsidRPr="00130FB4" w:rsidRDefault="00130FB4" w:rsidP="00130FB4">
      <w:pPr>
        <w:pStyle w:val="EndNoteBibliography"/>
      </w:pPr>
      <w:r w:rsidRPr="00130FB4">
        <w:t xml:space="preserve">Plaza-Plaza, J. C., M. Aguilera, M. Canadas-Garre, C. Chemello, A. Gonzalez-Utrilla, M. J. Faus Dader and M. A. Calleja (2012). "Pharmacogenetic polymorphisms contributing to toxicity induced by methotrexate in the southern Spanish population with rheumatoid arthritis." </w:t>
      </w:r>
      <w:r w:rsidRPr="00130FB4">
        <w:rPr>
          <w:u w:val="single"/>
        </w:rPr>
        <w:t>OMICS</w:t>
      </w:r>
      <w:r w:rsidRPr="00130FB4">
        <w:t xml:space="preserve"> </w:t>
      </w:r>
      <w:r w:rsidRPr="00130FB4">
        <w:rPr>
          <w:b/>
        </w:rPr>
        <w:t>16</w:t>
      </w:r>
      <w:r w:rsidRPr="00130FB4">
        <w:t>(11): 589-595.</w:t>
      </w:r>
    </w:p>
    <w:p w:rsidR="00130FB4" w:rsidRPr="00130FB4" w:rsidRDefault="00130FB4" w:rsidP="00130FB4">
      <w:pPr>
        <w:pStyle w:val="EndNoteBibliography"/>
      </w:pPr>
      <w:r w:rsidRPr="00130FB4">
        <w:t xml:space="preserve">Plenge, R. M. and L. A. Criswell (2008). "Genetic variants that predict response to anti-tumor necrosis factor therapy in rheumatoid arthritis: current challenges and future directions." </w:t>
      </w:r>
      <w:r w:rsidRPr="00130FB4">
        <w:rPr>
          <w:u w:val="single"/>
        </w:rPr>
        <w:t>Curr Opin Rheumatol</w:t>
      </w:r>
      <w:r w:rsidRPr="00130FB4">
        <w:t xml:space="preserve"> </w:t>
      </w:r>
      <w:r w:rsidRPr="00130FB4">
        <w:rPr>
          <w:b/>
        </w:rPr>
        <w:t>20</w:t>
      </w:r>
      <w:r w:rsidRPr="00130FB4">
        <w:t>(2): 145-152.</w:t>
      </w:r>
    </w:p>
    <w:p w:rsidR="00130FB4" w:rsidRPr="00130FB4" w:rsidRDefault="00130FB4" w:rsidP="00130FB4">
      <w:pPr>
        <w:pStyle w:val="EndNoteBibliography"/>
      </w:pPr>
      <w:r w:rsidRPr="00130FB4">
        <w:t xml:space="preserve">Plenge, R. M. and S. Raychaudhuri (2010). "Leveraging human genetics to develop future therapeutic strategies in rheumatoid arthritis." </w:t>
      </w:r>
      <w:r w:rsidRPr="00130FB4">
        <w:rPr>
          <w:u w:val="single"/>
        </w:rPr>
        <w:t>Rheum Dis Clin North Am</w:t>
      </w:r>
      <w:r w:rsidRPr="00130FB4">
        <w:t xml:space="preserve"> </w:t>
      </w:r>
      <w:r w:rsidRPr="00130FB4">
        <w:rPr>
          <w:b/>
        </w:rPr>
        <w:t>36</w:t>
      </w:r>
      <w:r w:rsidRPr="00130FB4">
        <w:t>(2): 259-270.</w:t>
      </w:r>
    </w:p>
    <w:p w:rsidR="00130FB4" w:rsidRPr="00130FB4" w:rsidRDefault="00130FB4" w:rsidP="00130FB4">
      <w:pPr>
        <w:pStyle w:val="EndNoteBibliography"/>
      </w:pPr>
      <w:r w:rsidRPr="00130FB4">
        <w:t xml:space="preserve">Ponchel, F., A. N. Burska and E. M. Vital (2014). "Pharmacogenomics in rheumatoid arthritis: how close are we to the clinic?" </w:t>
      </w:r>
      <w:r w:rsidRPr="00130FB4">
        <w:rPr>
          <w:u w:val="single"/>
        </w:rPr>
        <w:t>Pharmacogenomics</w:t>
      </w:r>
      <w:r w:rsidRPr="00130FB4">
        <w:t xml:space="preserve"> </w:t>
      </w:r>
      <w:r w:rsidRPr="00130FB4">
        <w:rPr>
          <w:b/>
        </w:rPr>
        <w:t>15</w:t>
      </w:r>
      <w:r w:rsidRPr="00130FB4">
        <w:t>(10): 1275-1279.</w:t>
      </w:r>
    </w:p>
    <w:p w:rsidR="00130FB4" w:rsidRPr="00130FB4" w:rsidRDefault="00130FB4" w:rsidP="00130FB4">
      <w:pPr>
        <w:pStyle w:val="EndNoteBibliography"/>
      </w:pPr>
      <w:r w:rsidRPr="00130FB4">
        <w:lastRenderedPageBreak/>
        <w:t xml:space="preserve">Qiu, Q., J. Huang, Y. Lin, X. Shu, H. Fan, Z. Tu, Y. Zhou and C. Xiao (2017). "Polymorphisms and pharmacogenomics for the toxicity of methotrexate monotherapy in patients with rheumatoid arthritis: A systematic review and meta-analysis." </w:t>
      </w:r>
      <w:r w:rsidRPr="00130FB4">
        <w:rPr>
          <w:u w:val="single"/>
        </w:rPr>
        <w:t>Medicine (Baltimore)</w:t>
      </w:r>
      <w:r w:rsidRPr="00130FB4">
        <w:t xml:space="preserve"> </w:t>
      </w:r>
      <w:r w:rsidRPr="00130FB4">
        <w:rPr>
          <w:b/>
        </w:rPr>
        <w:t>96</w:t>
      </w:r>
      <w:r w:rsidRPr="00130FB4">
        <w:t>(11): e6337.</w:t>
      </w:r>
    </w:p>
    <w:p w:rsidR="00130FB4" w:rsidRPr="00130FB4" w:rsidRDefault="00130FB4" w:rsidP="00130FB4">
      <w:pPr>
        <w:pStyle w:val="EndNoteBibliography"/>
      </w:pPr>
      <w:r w:rsidRPr="00130FB4">
        <w:t xml:space="preserve">Quartuccio, L., M. Fabris, E. Pontarini, S. Salvin, A. Zabotti, M. Benucci, M. Manfredi, D. Biasi, V. Ravagnani, F. Atzeni, P. Sarzi-Puttini, P. Morassi, F. Fischetti, P. Tomietto, L. Bazzichi, M. Saracco, R. Pellerito, M. Cimmino, F. Schiavon, V. Carraro, A. Semeraro, R. Caporali, L. Cavagna, R. Bortolotti, G. Paolazzi, M. Govoni, S. Bombardieri and S. De Vita (2014). "The 158VV Fcgamma receptor 3A genotype is associated with response to rituximab in rheumatoid arthritis: results of an Italian multicentre study." </w:t>
      </w:r>
      <w:r w:rsidRPr="00130FB4">
        <w:rPr>
          <w:u w:val="single"/>
        </w:rPr>
        <w:t>Ann Rheum Dis</w:t>
      </w:r>
      <w:r w:rsidRPr="00130FB4">
        <w:t xml:space="preserve"> </w:t>
      </w:r>
      <w:r w:rsidRPr="00130FB4">
        <w:rPr>
          <w:b/>
        </w:rPr>
        <w:t>73</w:t>
      </w:r>
      <w:r w:rsidRPr="00130FB4">
        <w:t>(4): 716-721.</w:t>
      </w:r>
    </w:p>
    <w:p w:rsidR="00130FB4" w:rsidRPr="00130FB4" w:rsidRDefault="00130FB4" w:rsidP="00130FB4">
      <w:pPr>
        <w:pStyle w:val="EndNoteBibliography"/>
      </w:pPr>
      <w:r w:rsidRPr="00130FB4">
        <w:t xml:space="preserve">Ranganathan, P. (2005). "Pharmacogenetics of therapies in rheumatoid arthritis." </w:t>
      </w:r>
      <w:r w:rsidRPr="00130FB4">
        <w:rPr>
          <w:u w:val="single"/>
        </w:rPr>
        <w:t>Drugs Today (Barc)</w:t>
      </w:r>
      <w:r w:rsidRPr="00130FB4">
        <w:t xml:space="preserve"> </w:t>
      </w:r>
      <w:r w:rsidRPr="00130FB4">
        <w:rPr>
          <w:b/>
        </w:rPr>
        <w:t>41</w:t>
      </w:r>
      <w:r w:rsidRPr="00130FB4">
        <w:t>(12): 799-814.</w:t>
      </w:r>
    </w:p>
    <w:p w:rsidR="00130FB4" w:rsidRPr="00130FB4" w:rsidRDefault="00130FB4" w:rsidP="00130FB4">
      <w:pPr>
        <w:pStyle w:val="EndNoteBibliography"/>
      </w:pPr>
      <w:r w:rsidRPr="00130FB4">
        <w:t xml:space="preserve">Ranganathan, P. (2005). "Pharmacogenomics of tumor necrosis factor antagonists in rheumatoid arthritis." </w:t>
      </w:r>
      <w:r w:rsidRPr="00130FB4">
        <w:rPr>
          <w:u w:val="single"/>
        </w:rPr>
        <w:t>Pharmacogenomics</w:t>
      </w:r>
      <w:r w:rsidRPr="00130FB4">
        <w:t xml:space="preserve"> </w:t>
      </w:r>
      <w:r w:rsidRPr="00130FB4">
        <w:rPr>
          <w:b/>
        </w:rPr>
        <w:t>6</w:t>
      </w:r>
      <w:r w:rsidRPr="00130FB4">
        <w:t>(5): 481-490.</w:t>
      </w:r>
    </w:p>
    <w:p w:rsidR="00130FB4" w:rsidRPr="00130FB4" w:rsidRDefault="00130FB4" w:rsidP="00130FB4">
      <w:pPr>
        <w:pStyle w:val="EndNoteBibliography"/>
      </w:pPr>
      <w:r w:rsidRPr="00130FB4">
        <w:t xml:space="preserve">Ranganathan, P. (2006). "Association of methotrexate effects and single-nucleotide polymorphisms in the folate pathway in rheumatoid arthritis: comment on the article by Wessels et al." </w:t>
      </w:r>
      <w:r w:rsidRPr="00130FB4">
        <w:rPr>
          <w:u w:val="single"/>
        </w:rPr>
        <w:t>Arthritis Rheum</w:t>
      </w:r>
      <w:r w:rsidRPr="00130FB4">
        <w:t xml:space="preserve"> </w:t>
      </w:r>
      <w:r w:rsidRPr="00130FB4">
        <w:rPr>
          <w:b/>
        </w:rPr>
        <w:t>54</w:t>
      </w:r>
      <w:r w:rsidRPr="00130FB4">
        <w:t>(10): 3372; author reply 3372-3373.</w:t>
      </w:r>
    </w:p>
    <w:p w:rsidR="00130FB4" w:rsidRPr="00130FB4" w:rsidRDefault="00130FB4" w:rsidP="00130FB4">
      <w:pPr>
        <w:pStyle w:val="EndNoteBibliography"/>
      </w:pPr>
      <w:r w:rsidRPr="00130FB4">
        <w:t xml:space="preserve">Ranganathan, P. (2008). "Pharmacogenomics in rheumatoid arthritis." </w:t>
      </w:r>
      <w:r w:rsidRPr="00130FB4">
        <w:rPr>
          <w:u w:val="single"/>
        </w:rPr>
        <w:t>Methods Mol Biol</w:t>
      </w:r>
      <w:r w:rsidRPr="00130FB4">
        <w:t xml:space="preserve"> </w:t>
      </w:r>
      <w:r w:rsidRPr="00130FB4">
        <w:rPr>
          <w:b/>
        </w:rPr>
        <w:t>448</w:t>
      </w:r>
      <w:r w:rsidRPr="00130FB4">
        <w:t>: 413-435.</w:t>
      </w:r>
    </w:p>
    <w:p w:rsidR="00130FB4" w:rsidRPr="00130FB4" w:rsidRDefault="00130FB4" w:rsidP="00130FB4">
      <w:pPr>
        <w:pStyle w:val="EndNoteBibliography"/>
      </w:pPr>
      <w:r w:rsidRPr="00130FB4">
        <w:t xml:space="preserve">Ranganathan, P. (2008). "An update on methotrexate pharmacogenetics in rheumatoid arthritis." </w:t>
      </w:r>
      <w:r w:rsidRPr="00130FB4">
        <w:rPr>
          <w:u w:val="single"/>
        </w:rPr>
        <w:t>Pharmacogenomics</w:t>
      </w:r>
      <w:r w:rsidRPr="00130FB4">
        <w:t xml:space="preserve"> </w:t>
      </w:r>
      <w:r w:rsidRPr="00130FB4">
        <w:rPr>
          <w:b/>
        </w:rPr>
        <w:t>9</w:t>
      </w:r>
      <w:r w:rsidRPr="00130FB4">
        <w:t>(4): 439-451.</w:t>
      </w:r>
    </w:p>
    <w:p w:rsidR="00130FB4" w:rsidRPr="00130FB4" w:rsidRDefault="00130FB4" w:rsidP="00130FB4">
      <w:pPr>
        <w:pStyle w:val="EndNoteBibliography"/>
      </w:pPr>
      <w:r w:rsidRPr="00130FB4">
        <w:t xml:space="preserve">Ranganathan, P. (2008). "An update on pharmacogenomics in rheumatoid arthritis with a focus on TNF-blocking agents." </w:t>
      </w:r>
      <w:r w:rsidRPr="00130FB4">
        <w:rPr>
          <w:u w:val="single"/>
        </w:rPr>
        <w:t>Curr Opin Mol Ther</w:t>
      </w:r>
      <w:r w:rsidRPr="00130FB4">
        <w:t xml:space="preserve"> </w:t>
      </w:r>
      <w:r w:rsidRPr="00130FB4">
        <w:rPr>
          <w:b/>
        </w:rPr>
        <w:t>10</w:t>
      </w:r>
      <w:r w:rsidRPr="00130FB4">
        <w:t>(6): 562-567.</w:t>
      </w:r>
    </w:p>
    <w:p w:rsidR="00130FB4" w:rsidRPr="00130FB4" w:rsidRDefault="00130FB4" w:rsidP="00130FB4">
      <w:pPr>
        <w:pStyle w:val="EndNoteBibliography"/>
      </w:pPr>
      <w:r w:rsidRPr="00130FB4">
        <w:t xml:space="preserve">Ranganathan, P. (2012). "The challenges of methotrexate pharmacogenetics in rheumatoid arthritis." </w:t>
      </w:r>
      <w:r w:rsidRPr="00130FB4">
        <w:rPr>
          <w:u w:val="single"/>
        </w:rPr>
        <w:t>Pharmacogenomics</w:t>
      </w:r>
      <w:r w:rsidRPr="00130FB4">
        <w:t xml:space="preserve"> </w:t>
      </w:r>
      <w:r w:rsidRPr="00130FB4">
        <w:rPr>
          <w:b/>
        </w:rPr>
        <w:t>13</w:t>
      </w:r>
      <w:r w:rsidRPr="00130FB4">
        <w:t>(4): 377.</w:t>
      </w:r>
    </w:p>
    <w:p w:rsidR="00130FB4" w:rsidRPr="00130FB4" w:rsidRDefault="00130FB4" w:rsidP="00130FB4">
      <w:pPr>
        <w:pStyle w:val="EndNoteBibliography"/>
      </w:pPr>
      <w:r w:rsidRPr="00130FB4">
        <w:t xml:space="preserve">Ranganathan, P., R. Culverhouse, S. Marsh, A. Mody, T. J. Scott-Horton, R. Brasington, A. Joseph, V. Reddy, S. Eisen and H. L. McLeod (2008). "Methotrexate (MTX) pathway gene polymorphisms and their effects on MTX toxicity in Caucasian and African American patients with rheumatoid arthritis." </w:t>
      </w:r>
      <w:r w:rsidRPr="00130FB4">
        <w:rPr>
          <w:u w:val="single"/>
        </w:rPr>
        <w:t>J Rheumatol</w:t>
      </w:r>
      <w:r w:rsidRPr="00130FB4">
        <w:t xml:space="preserve"> </w:t>
      </w:r>
      <w:r w:rsidRPr="00130FB4">
        <w:rPr>
          <w:b/>
        </w:rPr>
        <w:t>35</w:t>
      </w:r>
      <w:r w:rsidRPr="00130FB4">
        <w:t>(4): 572-579.</w:t>
      </w:r>
    </w:p>
    <w:p w:rsidR="00130FB4" w:rsidRPr="00130FB4" w:rsidRDefault="00130FB4" w:rsidP="00130FB4">
      <w:pPr>
        <w:pStyle w:val="EndNoteBibliography"/>
      </w:pPr>
      <w:r w:rsidRPr="00130FB4">
        <w:t xml:space="preserve">Ranganathan, P., S. Eisen, W. M. Yokoyama and H. L. McLeod (2003). "Will pharmacogenetics allow better prediction of methotrexate toxicity and efficacy in patients with rheumatoid arthritis?" </w:t>
      </w:r>
      <w:r w:rsidRPr="00130FB4">
        <w:rPr>
          <w:u w:val="single"/>
        </w:rPr>
        <w:t>Ann Rheum Dis</w:t>
      </w:r>
      <w:r w:rsidRPr="00130FB4">
        <w:t xml:space="preserve"> </w:t>
      </w:r>
      <w:r w:rsidRPr="00130FB4">
        <w:rPr>
          <w:b/>
        </w:rPr>
        <w:t>62</w:t>
      </w:r>
      <w:r w:rsidRPr="00130FB4">
        <w:t>(1): 4-9.</w:t>
      </w:r>
    </w:p>
    <w:p w:rsidR="00130FB4" w:rsidRPr="00130FB4" w:rsidRDefault="00130FB4" w:rsidP="00130FB4">
      <w:pPr>
        <w:pStyle w:val="EndNoteBibliography"/>
      </w:pPr>
      <w:r w:rsidRPr="00130FB4">
        <w:t xml:space="preserve">Ranganathan, P. and H. McLeod (2010). "Race and methotrexate pharmacogenetics in rheumatoid arthritis." </w:t>
      </w:r>
      <w:r w:rsidRPr="00130FB4">
        <w:rPr>
          <w:u w:val="single"/>
        </w:rPr>
        <w:t>J Rheumatol</w:t>
      </w:r>
      <w:r w:rsidRPr="00130FB4">
        <w:t xml:space="preserve"> </w:t>
      </w:r>
      <w:r w:rsidRPr="00130FB4">
        <w:rPr>
          <w:b/>
        </w:rPr>
        <w:t>37</w:t>
      </w:r>
      <w:r w:rsidRPr="00130FB4">
        <w:t>(5): 1064; author reply 1065.</w:t>
      </w:r>
    </w:p>
    <w:p w:rsidR="00130FB4" w:rsidRPr="00130FB4" w:rsidRDefault="00130FB4" w:rsidP="00130FB4">
      <w:pPr>
        <w:pStyle w:val="EndNoteBibliography"/>
      </w:pPr>
      <w:r w:rsidRPr="00130FB4">
        <w:t xml:space="preserve">Ranganathan, P. and H. L. McLeod (2006). "Methotrexate pharmacogenetics: the first step toward individualized therapy in rheumatoid arthritis." </w:t>
      </w:r>
      <w:r w:rsidRPr="00130FB4">
        <w:rPr>
          <w:u w:val="single"/>
        </w:rPr>
        <w:t>Arthritis Rheum</w:t>
      </w:r>
      <w:r w:rsidRPr="00130FB4">
        <w:t xml:space="preserve"> </w:t>
      </w:r>
      <w:r w:rsidRPr="00130FB4">
        <w:rPr>
          <w:b/>
        </w:rPr>
        <w:t>54</w:t>
      </w:r>
      <w:r w:rsidRPr="00130FB4">
        <w:t>(5): 1366-1377.</w:t>
      </w:r>
    </w:p>
    <w:p w:rsidR="00130FB4" w:rsidRPr="00130FB4" w:rsidRDefault="00130FB4" w:rsidP="00130FB4">
      <w:pPr>
        <w:pStyle w:val="EndNoteBibliography"/>
      </w:pPr>
      <w:r w:rsidRPr="00130FB4">
        <w:t xml:space="preserve">Rego-Perez, I., M. Fernandez-Moreno and F. J. Blanco (2008). "Gene polymorphisms and pharmacogenetics in rheumatoid arthritis." </w:t>
      </w:r>
      <w:r w:rsidRPr="00130FB4">
        <w:rPr>
          <w:u w:val="single"/>
        </w:rPr>
        <w:t>Curr Genomics</w:t>
      </w:r>
      <w:r w:rsidRPr="00130FB4">
        <w:t xml:space="preserve"> </w:t>
      </w:r>
      <w:r w:rsidRPr="00130FB4">
        <w:rPr>
          <w:b/>
        </w:rPr>
        <w:t>9</w:t>
      </w:r>
      <w:r w:rsidRPr="00130FB4">
        <w:t>(6): 381-393.</w:t>
      </w:r>
    </w:p>
    <w:p w:rsidR="00130FB4" w:rsidRPr="00130FB4" w:rsidRDefault="00130FB4" w:rsidP="00130FB4">
      <w:pPr>
        <w:pStyle w:val="EndNoteBibliography"/>
      </w:pPr>
      <w:r w:rsidRPr="00130FB4">
        <w:t xml:space="preserve">Rego-Perez, I., M. Fernandez-Moreno, V. Carreira-Garcia and F. J. Blanco (2009). "[Gene polymorphisms and pharmacogenetics in Rheumatoid Arthritis]." </w:t>
      </w:r>
      <w:r w:rsidRPr="00130FB4">
        <w:rPr>
          <w:u w:val="single"/>
        </w:rPr>
        <w:t>Reumatol Clin</w:t>
      </w:r>
      <w:r w:rsidRPr="00130FB4">
        <w:t xml:space="preserve"> </w:t>
      </w:r>
      <w:r w:rsidRPr="00130FB4">
        <w:rPr>
          <w:b/>
        </w:rPr>
        <w:t>5</w:t>
      </w:r>
      <w:r w:rsidRPr="00130FB4">
        <w:t>(6): 268-279.</w:t>
      </w:r>
    </w:p>
    <w:p w:rsidR="00130FB4" w:rsidRPr="00130FB4" w:rsidRDefault="00130FB4" w:rsidP="00130FB4">
      <w:pPr>
        <w:pStyle w:val="EndNoteBibliography"/>
      </w:pPr>
      <w:r w:rsidRPr="00130FB4">
        <w:t xml:space="preserve">Riksen, N. P., G. A. Rongen, P. Smits, P. van Riel and P. Barrera (2007). "Effect of the 34C&gt;T variant in the AMPD1 gene on the clinical response to methotrexate in patients with rheumatoid arthritis: comment on the article by Wessels et al." </w:t>
      </w:r>
      <w:r w:rsidRPr="00130FB4">
        <w:rPr>
          <w:u w:val="single"/>
        </w:rPr>
        <w:t>Arthritis Rheum</w:t>
      </w:r>
      <w:r w:rsidRPr="00130FB4">
        <w:t xml:space="preserve"> </w:t>
      </w:r>
      <w:r w:rsidRPr="00130FB4">
        <w:rPr>
          <w:b/>
        </w:rPr>
        <w:t>56</w:t>
      </w:r>
      <w:r w:rsidRPr="00130FB4">
        <w:t>(2): 694; author reply 694-695.</w:t>
      </w:r>
    </w:p>
    <w:p w:rsidR="00130FB4" w:rsidRPr="00130FB4" w:rsidRDefault="00130FB4" w:rsidP="00130FB4">
      <w:pPr>
        <w:pStyle w:val="EndNoteBibliography"/>
      </w:pPr>
      <w:r w:rsidRPr="00130FB4">
        <w:t xml:space="preserve">Romao, V. C., A. Lima, M. Bernardes, H. Canhao and J. E. Fonseca (2014). "Three decades of low-dose methotrexate in rheumatoid arthritis: can we predict toxicity?" </w:t>
      </w:r>
      <w:r w:rsidRPr="00130FB4">
        <w:rPr>
          <w:u w:val="single"/>
        </w:rPr>
        <w:t>Immunol Res</w:t>
      </w:r>
      <w:r w:rsidRPr="00130FB4">
        <w:t xml:space="preserve"> </w:t>
      </w:r>
      <w:r w:rsidRPr="00130FB4">
        <w:rPr>
          <w:b/>
        </w:rPr>
        <w:t>60</w:t>
      </w:r>
      <w:r w:rsidRPr="00130FB4">
        <w:t>(2-3): 289-310.</w:t>
      </w:r>
    </w:p>
    <w:p w:rsidR="00130FB4" w:rsidRPr="00130FB4" w:rsidRDefault="00130FB4" w:rsidP="00130FB4">
      <w:pPr>
        <w:pStyle w:val="EndNoteBibliography"/>
      </w:pPr>
      <w:r w:rsidRPr="00130FB4">
        <w:t xml:space="preserve">Samara, S. A., Y. M. Irshaid and K. N. Mustafa (2014). "Association of MDR1 C3435T and RFC1 G80A polymorphisms with methotrexate toxicity and response in Jordanian rheumatoid arthritis patients." </w:t>
      </w:r>
      <w:r w:rsidRPr="00130FB4">
        <w:rPr>
          <w:u w:val="single"/>
        </w:rPr>
        <w:t>Int J Clin Pharmacol Ther</w:t>
      </w:r>
      <w:r w:rsidRPr="00130FB4">
        <w:t xml:space="preserve"> </w:t>
      </w:r>
      <w:r w:rsidRPr="00130FB4">
        <w:rPr>
          <w:b/>
        </w:rPr>
        <w:t>52</w:t>
      </w:r>
      <w:r w:rsidRPr="00130FB4">
        <w:t>(9): 746-755.</w:t>
      </w:r>
    </w:p>
    <w:p w:rsidR="00130FB4" w:rsidRPr="00130FB4" w:rsidRDefault="00130FB4" w:rsidP="00130FB4">
      <w:pPr>
        <w:pStyle w:val="EndNoteBibliography"/>
      </w:pPr>
      <w:r w:rsidRPr="00130FB4">
        <w:t xml:space="preserve">Sarsour, K., J. Greenberg, J. A. Johnston, D. R. Nelson, L. A. O'Brien, C. Oddoux, H. Ostrer, A. Pearlman and G. Reed (2013). "The role of the FcGRIIIa polymorphism in modifying the association between treatment and outcome in patients with rheumatoid arthritis treated with rituximab versus TNF-alpha antagonist therapies." </w:t>
      </w:r>
      <w:r w:rsidRPr="00130FB4">
        <w:rPr>
          <w:u w:val="single"/>
        </w:rPr>
        <w:t>Clin Exp Rheumatol</w:t>
      </w:r>
      <w:r w:rsidRPr="00130FB4">
        <w:t xml:space="preserve"> </w:t>
      </w:r>
      <w:r w:rsidRPr="00130FB4">
        <w:rPr>
          <w:b/>
        </w:rPr>
        <w:t>31</w:t>
      </w:r>
      <w:r w:rsidRPr="00130FB4">
        <w:t>(2): 189-194.</w:t>
      </w:r>
    </w:p>
    <w:p w:rsidR="00130FB4" w:rsidRPr="00130FB4" w:rsidRDefault="00130FB4" w:rsidP="00130FB4">
      <w:pPr>
        <w:pStyle w:val="EndNoteBibliography"/>
      </w:pPr>
      <w:r w:rsidRPr="00130FB4">
        <w:t xml:space="preserve">Sen, D., J. R. Paul and P. Ranganathan (2014). "Pharmacogenetics in rheumatoid arthritis." </w:t>
      </w:r>
      <w:r w:rsidRPr="00130FB4">
        <w:rPr>
          <w:u w:val="single"/>
        </w:rPr>
        <w:t>Methods Mol Biol</w:t>
      </w:r>
      <w:r w:rsidRPr="00130FB4">
        <w:t xml:space="preserve"> </w:t>
      </w:r>
      <w:r w:rsidRPr="00130FB4">
        <w:rPr>
          <w:b/>
        </w:rPr>
        <w:t>1175</w:t>
      </w:r>
      <w:r w:rsidRPr="00130FB4">
        <w:t>: 625-660.</w:t>
      </w:r>
    </w:p>
    <w:p w:rsidR="00130FB4" w:rsidRPr="00130FB4" w:rsidRDefault="00130FB4" w:rsidP="00130FB4">
      <w:pPr>
        <w:pStyle w:val="EndNoteBibliography"/>
      </w:pPr>
      <w:r w:rsidRPr="00130FB4">
        <w:lastRenderedPageBreak/>
        <w:t xml:space="preserve">Soukup, T., M. Dosedel, J. Nekvindova, J. Toms, J. Vlcek and P. Pavek (2015). "Genetic polymorphisms in metabolic pathways of leflunomide in the treatment of rheumatoid arthritis." </w:t>
      </w:r>
      <w:r w:rsidRPr="00130FB4">
        <w:rPr>
          <w:u w:val="single"/>
        </w:rPr>
        <w:t>Clin Exp Rheumatol</w:t>
      </w:r>
      <w:r w:rsidRPr="00130FB4">
        <w:t xml:space="preserve"> </w:t>
      </w:r>
      <w:r w:rsidRPr="00130FB4">
        <w:rPr>
          <w:b/>
        </w:rPr>
        <w:t>33</w:t>
      </w:r>
      <w:r w:rsidRPr="00130FB4">
        <w:t>(3): 426-432.</w:t>
      </w:r>
    </w:p>
    <w:p w:rsidR="00130FB4" w:rsidRPr="00130FB4" w:rsidRDefault="00130FB4" w:rsidP="00130FB4">
      <w:pPr>
        <w:pStyle w:val="EndNoteBibliography"/>
      </w:pPr>
      <w:r w:rsidRPr="00130FB4">
        <w:t xml:space="preserve">Soukup, T., M. Dosedel, P. Pavek, J. Nekvindova, I. Barvik, I. Bubancova, P. Bradna, A. A. Kubena, A. F. Carazo, T. Veleta and J. Vlcek (2015). "The impact of C677T and A1298C MTHFR polymorphisms on methotrexate therapeutic response in East Bohemian region rheumatoid arthritis patients." </w:t>
      </w:r>
      <w:r w:rsidRPr="00130FB4">
        <w:rPr>
          <w:u w:val="single"/>
        </w:rPr>
        <w:t>Rheumatol Int</w:t>
      </w:r>
      <w:r w:rsidRPr="00130FB4">
        <w:t xml:space="preserve"> </w:t>
      </w:r>
      <w:r w:rsidRPr="00130FB4">
        <w:rPr>
          <w:b/>
        </w:rPr>
        <w:t>35</w:t>
      </w:r>
      <w:r w:rsidRPr="00130FB4">
        <w:t>(7): 1149-1161.</w:t>
      </w:r>
    </w:p>
    <w:p w:rsidR="00130FB4" w:rsidRPr="00130FB4" w:rsidRDefault="00130FB4" w:rsidP="00130FB4">
      <w:pPr>
        <w:pStyle w:val="EndNoteBibliography"/>
      </w:pPr>
      <w:r w:rsidRPr="00130FB4">
        <w:t xml:space="preserve">Soukup, T., J. Nekvindova, M. Dosedel, J. Brtkova, J. Toms, D. Bastecka, P. Bradna, J. Vlcek and P. Pavek (2016). "Methotrexate impact on radiographic progression in biologic-treated rheumatoid arthritis under clinical remission: A case report on monozygotic Caucasian twins." </w:t>
      </w:r>
      <w:r w:rsidRPr="00130FB4">
        <w:rPr>
          <w:u w:val="single"/>
        </w:rPr>
        <w:t>Int J Immunopathol Pharmacol</w:t>
      </w:r>
      <w:r w:rsidRPr="00130FB4">
        <w:t xml:space="preserve"> </w:t>
      </w:r>
      <w:r w:rsidRPr="00130FB4">
        <w:rPr>
          <w:b/>
        </w:rPr>
        <w:t>29</w:t>
      </w:r>
      <w:r w:rsidRPr="00130FB4">
        <w:t>(4): 790-795.</w:t>
      </w:r>
    </w:p>
    <w:p w:rsidR="00130FB4" w:rsidRPr="00130FB4" w:rsidRDefault="00130FB4" w:rsidP="00130FB4">
      <w:pPr>
        <w:pStyle w:val="EndNoteBibliography"/>
      </w:pPr>
      <w:r w:rsidRPr="00130FB4">
        <w:t xml:space="preserve">Spiliopoulou, A., M. Colombo, D. Plant, N. Nair, J. Cui, M. J. Coenen, K. Ikari, H. Yamanaka, S. Saevarsdottir, L. Padyukov, S. L. Bridges, Jr., R. P. Kimberly, Y. Okada, P. L. C. van Riel, G. Wolbink, I. E. van der Horst-Bruinsma, N. de Vries, P. P. Tak, K. Ohmura, H. Canhao, H. J. Guchelaar, T. W. Huizinga, L. A. Criswell, S. Raychaudhuri, M. E. Weinblatt, A. G. Wilson, X. Mariette, J. D. Isaacs, A. W. Morgan, C. Pitzalis, A. Barton and P. McKeigue (2019). "Association of response to TNF inhibitors in rheumatoid arthritis with quantitative trait loci for CD40 and CD39." </w:t>
      </w:r>
      <w:r w:rsidRPr="00130FB4">
        <w:rPr>
          <w:u w:val="single"/>
        </w:rPr>
        <w:t>Ann Rheum Dis</w:t>
      </w:r>
      <w:r w:rsidRPr="00130FB4">
        <w:t xml:space="preserve"> </w:t>
      </w:r>
      <w:r w:rsidRPr="00130FB4">
        <w:rPr>
          <w:b/>
        </w:rPr>
        <w:t>78</w:t>
      </w:r>
      <w:r w:rsidRPr="00130FB4">
        <w:t>(8): 1055-1061.</w:t>
      </w:r>
    </w:p>
    <w:p w:rsidR="00130FB4" w:rsidRPr="00130FB4" w:rsidRDefault="00130FB4" w:rsidP="00130FB4">
      <w:pPr>
        <w:pStyle w:val="EndNoteBibliography"/>
      </w:pPr>
      <w:r w:rsidRPr="00130FB4">
        <w:t xml:space="preserve">Stamp, L., R. Roberts, M. Kennedy, M. Barclay, J. O'Donnell and P. Chapman (2006). "The use of low dose methotrexate in rheumatoid arthritis - are we entering a new era of therapeutic drug monitoring and pharmacogenomics?" </w:t>
      </w:r>
      <w:r w:rsidRPr="00130FB4">
        <w:rPr>
          <w:u w:val="single"/>
        </w:rPr>
        <w:t>Biomed Pharmacother</w:t>
      </w:r>
      <w:r w:rsidRPr="00130FB4">
        <w:t xml:space="preserve"> </w:t>
      </w:r>
      <w:r w:rsidRPr="00130FB4">
        <w:rPr>
          <w:b/>
        </w:rPr>
        <w:t>60</w:t>
      </w:r>
      <w:r w:rsidRPr="00130FB4">
        <w:t>(10): 678-687.</w:t>
      </w:r>
    </w:p>
    <w:p w:rsidR="00130FB4" w:rsidRPr="00130FB4" w:rsidRDefault="00130FB4" w:rsidP="00130FB4">
      <w:pPr>
        <w:pStyle w:val="EndNoteBibliography"/>
      </w:pPr>
      <w:r w:rsidRPr="00130FB4">
        <w:t xml:space="preserve">Standish, K. A., C. C. Huang, M. E. Curran and N. J. Schork (2017). "Comprehensive analysis of treatment response phenotypes in rheumatoid arthritis for pharmacogenetic studies." </w:t>
      </w:r>
      <w:r w:rsidRPr="00130FB4">
        <w:rPr>
          <w:u w:val="single"/>
        </w:rPr>
        <w:t>Arthritis Res Ther</w:t>
      </w:r>
      <w:r w:rsidRPr="00130FB4">
        <w:t xml:space="preserve"> </w:t>
      </w:r>
      <w:r w:rsidRPr="00130FB4">
        <w:rPr>
          <w:b/>
        </w:rPr>
        <w:t>19</w:t>
      </w:r>
      <w:r w:rsidRPr="00130FB4">
        <w:t>(1): 90.</w:t>
      </w:r>
    </w:p>
    <w:p w:rsidR="00130FB4" w:rsidRPr="00130FB4" w:rsidRDefault="00130FB4" w:rsidP="00130FB4">
      <w:pPr>
        <w:pStyle w:val="EndNoteBibliography"/>
      </w:pPr>
      <w:r w:rsidRPr="00130FB4">
        <w:t xml:space="preserve">Swierkot, J., K. Bogunia-Kubik, B. Nowak, K. Bialowas, L. Korman, K. Gebura, K. Kolossa, S. Jeka and P. Wiland (2015). "Analysis of associations between polymorphisms within genes coding for tumour necrosis factor (TNF)-alpha and TNF receptors and responsiveness to TNF-alpha blockers in patients with rheumatoid arthritis." </w:t>
      </w:r>
      <w:r w:rsidRPr="00130FB4">
        <w:rPr>
          <w:u w:val="single"/>
        </w:rPr>
        <w:t>Joint Bone Spine</w:t>
      </w:r>
      <w:r w:rsidRPr="00130FB4">
        <w:t xml:space="preserve"> </w:t>
      </w:r>
      <w:r w:rsidRPr="00130FB4">
        <w:rPr>
          <w:b/>
        </w:rPr>
        <w:t>82</w:t>
      </w:r>
      <w:r w:rsidRPr="00130FB4">
        <w:t>(2): 94-99.</w:t>
      </w:r>
    </w:p>
    <w:p w:rsidR="00130FB4" w:rsidRPr="00130FB4" w:rsidRDefault="00130FB4" w:rsidP="00130FB4">
      <w:pPr>
        <w:pStyle w:val="EndNoteBibliography"/>
      </w:pPr>
      <w:r w:rsidRPr="00130FB4">
        <w:t xml:space="preserve">Swierkot, J. and R. Slezak (2011). "[The importance of pharmacogenetic tests in evaluation of the effectiveness of methotrexate treatment in rheumatoid arthritis (part 1)]." </w:t>
      </w:r>
      <w:r w:rsidRPr="00130FB4">
        <w:rPr>
          <w:u w:val="single"/>
        </w:rPr>
        <w:t>Postepy Hig Med Dosw (Online)</w:t>
      </w:r>
      <w:r w:rsidRPr="00130FB4">
        <w:t xml:space="preserve"> </w:t>
      </w:r>
      <w:r w:rsidRPr="00130FB4">
        <w:rPr>
          <w:b/>
        </w:rPr>
        <w:t>65</w:t>
      </w:r>
      <w:r w:rsidRPr="00130FB4">
        <w:t>: 195-206.</w:t>
      </w:r>
    </w:p>
    <w:p w:rsidR="00130FB4" w:rsidRPr="00130FB4" w:rsidRDefault="00130FB4" w:rsidP="00130FB4">
      <w:pPr>
        <w:pStyle w:val="EndNoteBibliography"/>
      </w:pPr>
      <w:r w:rsidRPr="00130FB4">
        <w:t xml:space="preserve">Swierkot, J. and R. Slezak (2011). "[The importance of pharmacogenetic tests in evaluation of the effectiveness of methotrexate treatment in rheumatoid arthritis (part 2)]." </w:t>
      </w:r>
      <w:r w:rsidRPr="00130FB4">
        <w:rPr>
          <w:u w:val="single"/>
        </w:rPr>
        <w:t>Postepy Hig Med Dosw (Online)</w:t>
      </w:r>
      <w:r w:rsidRPr="00130FB4">
        <w:t xml:space="preserve"> </w:t>
      </w:r>
      <w:r w:rsidRPr="00130FB4">
        <w:rPr>
          <w:b/>
        </w:rPr>
        <w:t>65</w:t>
      </w:r>
      <w:r w:rsidRPr="00130FB4">
        <w:t>: 207-215.</w:t>
      </w:r>
    </w:p>
    <w:p w:rsidR="00130FB4" w:rsidRPr="00130FB4" w:rsidRDefault="00130FB4" w:rsidP="00130FB4">
      <w:pPr>
        <w:pStyle w:val="EndNoteBibliography"/>
      </w:pPr>
      <w:r w:rsidRPr="00130FB4">
        <w:t xml:space="preserve">Takeuchi, T. (2007). "[Recent progress in the medical treatment of rheumatoid arthritis]." </w:t>
      </w:r>
      <w:r w:rsidRPr="00130FB4">
        <w:rPr>
          <w:u w:val="single"/>
        </w:rPr>
        <w:t>Nihon Yakurigaku Zasshi</w:t>
      </w:r>
      <w:r w:rsidRPr="00130FB4">
        <w:t xml:space="preserve"> </w:t>
      </w:r>
      <w:r w:rsidRPr="00130FB4">
        <w:rPr>
          <w:b/>
        </w:rPr>
        <w:t>129</w:t>
      </w:r>
      <w:r w:rsidRPr="00130FB4">
        <w:t>(3): 182-185.</w:t>
      </w:r>
    </w:p>
    <w:p w:rsidR="00130FB4" w:rsidRPr="00130FB4" w:rsidRDefault="00130FB4" w:rsidP="00130FB4">
      <w:pPr>
        <w:pStyle w:val="EndNoteBibliography"/>
      </w:pPr>
      <w:r w:rsidRPr="00130FB4">
        <w:t xml:space="preserve">Taniguchi, A. and N. Kamatani (2004). "Pharmacogenetic approaches to rheumatoid arthritis." </w:t>
      </w:r>
      <w:r w:rsidRPr="00130FB4">
        <w:rPr>
          <w:u w:val="single"/>
        </w:rPr>
        <w:t>Pharmacogenomics J</w:t>
      </w:r>
      <w:r w:rsidRPr="00130FB4">
        <w:t xml:space="preserve"> </w:t>
      </w:r>
      <w:r w:rsidRPr="00130FB4">
        <w:rPr>
          <w:b/>
        </w:rPr>
        <w:t>4</w:t>
      </w:r>
      <w:r w:rsidRPr="00130FB4">
        <w:t>(6): 350-353.</w:t>
      </w:r>
    </w:p>
    <w:p w:rsidR="00130FB4" w:rsidRPr="00130FB4" w:rsidRDefault="00130FB4" w:rsidP="00130FB4">
      <w:pPr>
        <w:pStyle w:val="EndNoteBibliography"/>
      </w:pPr>
      <w:r w:rsidRPr="00130FB4">
        <w:t xml:space="preserve">Taniguchi, A. and N. Kamatani (2005). "[Tailor-made medicine and genomic drug discovery in rheumatoid arthritis]." </w:t>
      </w:r>
      <w:r w:rsidRPr="00130FB4">
        <w:rPr>
          <w:u w:val="single"/>
        </w:rPr>
        <w:t>Nihon Rinsho</w:t>
      </w:r>
      <w:r w:rsidRPr="00130FB4">
        <w:t xml:space="preserve"> </w:t>
      </w:r>
      <w:r w:rsidRPr="00130FB4">
        <w:rPr>
          <w:b/>
        </w:rPr>
        <w:t>63 Suppl 1</w:t>
      </w:r>
      <w:r w:rsidRPr="00130FB4">
        <w:t>: 686-690.</w:t>
      </w:r>
    </w:p>
    <w:p w:rsidR="00130FB4" w:rsidRPr="00130FB4" w:rsidRDefault="00130FB4" w:rsidP="00130FB4">
      <w:pPr>
        <w:pStyle w:val="EndNoteBibliography"/>
      </w:pPr>
      <w:r w:rsidRPr="00130FB4">
        <w:t xml:space="preserve">Taniguchi, A., W. Urano, E. Tanaka, S. Furihata, S. Kamitsuji, E. Inoue, M. Yamanaka, H. Yamanaka and N. Kamatani (2007). "Validation of the associations between single nucleotide polymorphisms or haplotypes and responses to disease-modifying antirheumatic drugs in patients with rheumatoid arthritis: a proposal for prospective pharmacogenomic study in clinical practice." </w:t>
      </w:r>
      <w:r w:rsidRPr="00130FB4">
        <w:rPr>
          <w:u w:val="single"/>
        </w:rPr>
        <w:t>Pharmacogenet Genomics</w:t>
      </w:r>
      <w:r w:rsidRPr="00130FB4">
        <w:t xml:space="preserve"> </w:t>
      </w:r>
      <w:r w:rsidRPr="00130FB4">
        <w:rPr>
          <w:b/>
        </w:rPr>
        <w:t>17</w:t>
      </w:r>
      <w:r w:rsidRPr="00130FB4">
        <w:t>(6): 383-390.</w:t>
      </w:r>
    </w:p>
    <w:p w:rsidR="00130FB4" w:rsidRPr="00130FB4" w:rsidRDefault="00130FB4" w:rsidP="00130FB4">
      <w:pPr>
        <w:pStyle w:val="EndNoteBibliography"/>
      </w:pPr>
      <w:r w:rsidRPr="00130FB4">
        <w:t xml:space="preserve">Taniguchi, A., W. Urano, E. Tanaka and N. Kamatani (2007). "[Pharmacogenomics of antirheumatic drugs and personalized medicine for rheumatoid arthritis]." </w:t>
      </w:r>
      <w:r w:rsidRPr="00130FB4">
        <w:rPr>
          <w:u w:val="single"/>
        </w:rPr>
        <w:t>Nihon Rinsho</w:t>
      </w:r>
      <w:r w:rsidRPr="00130FB4">
        <w:t xml:space="preserve"> </w:t>
      </w:r>
      <w:r w:rsidRPr="00130FB4">
        <w:rPr>
          <w:b/>
        </w:rPr>
        <w:t>65</w:t>
      </w:r>
      <w:r w:rsidRPr="00130FB4">
        <w:t>(2): 371-379.</w:t>
      </w:r>
    </w:p>
    <w:p w:rsidR="00130FB4" w:rsidRPr="00130FB4" w:rsidRDefault="00130FB4" w:rsidP="00130FB4">
      <w:pPr>
        <w:pStyle w:val="EndNoteBibliography"/>
      </w:pPr>
      <w:r w:rsidRPr="00130FB4">
        <w:t xml:space="preserve">Tarnowski, M., A. Paradowska-Gorycka, E. Dabrowska-Zamojcin, M. Czerewaty, S. Sluczanowska-Glabowska and A. Pawlik (2016). "The effect of gene polymorphisms on patient responses to rheumatoid arthritis therapy." </w:t>
      </w:r>
      <w:r w:rsidRPr="00130FB4">
        <w:rPr>
          <w:u w:val="single"/>
        </w:rPr>
        <w:t>Expert Opin Drug Metab Toxicol</w:t>
      </w:r>
      <w:r w:rsidRPr="00130FB4">
        <w:t xml:space="preserve"> </w:t>
      </w:r>
      <w:r w:rsidRPr="00130FB4">
        <w:rPr>
          <w:b/>
        </w:rPr>
        <w:t>12</w:t>
      </w:r>
      <w:r w:rsidRPr="00130FB4">
        <w:t>(1): 41-55.</w:t>
      </w:r>
    </w:p>
    <w:p w:rsidR="00130FB4" w:rsidRPr="00130FB4" w:rsidRDefault="00130FB4" w:rsidP="00130FB4">
      <w:pPr>
        <w:pStyle w:val="EndNoteBibliography"/>
      </w:pPr>
      <w:r w:rsidRPr="00130FB4">
        <w:t xml:space="preserve">Tavakolpour, S., S. Alesaeidi, M. Darvishi, M. GhasemiAdl, S. Darabi-Monadi, M. Akhlaghdoust, S. Elikaei Behjati and A. Jafarieh (2019). "A comprehensive review of rituximab therapy in rheumatoid arthritis patients." </w:t>
      </w:r>
      <w:r w:rsidRPr="00130FB4">
        <w:rPr>
          <w:u w:val="single"/>
        </w:rPr>
        <w:t>Clin Rheumatol</w:t>
      </w:r>
      <w:r w:rsidRPr="00130FB4">
        <w:t xml:space="preserve"> </w:t>
      </w:r>
      <w:r w:rsidRPr="00130FB4">
        <w:rPr>
          <w:b/>
        </w:rPr>
        <w:t>38</w:t>
      </w:r>
      <w:r w:rsidRPr="00130FB4">
        <w:t>(11): 2977-2994.</w:t>
      </w:r>
    </w:p>
    <w:p w:rsidR="00130FB4" w:rsidRPr="00130FB4" w:rsidRDefault="00130FB4" w:rsidP="00130FB4">
      <w:pPr>
        <w:pStyle w:val="EndNoteBibliography"/>
      </w:pPr>
      <w:r w:rsidRPr="00130FB4">
        <w:t xml:space="preserve">Tian, H. and B. N. Cronstein (2007). "Understanding the mechanisms of action of methotrexate: implications for the treatment of rheumatoid arthritis." </w:t>
      </w:r>
      <w:r w:rsidRPr="00130FB4">
        <w:rPr>
          <w:u w:val="single"/>
        </w:rPr>
        <w:t>Bull NYU Hosp Jt Dis</w:t>
      </w:r>
      <w:r w:rsidRPr="00130FB4">
        <w:t xml:space="preserve"> </w:t>
      </w:r>
      <w:r w:rsidRPr="00130FB4">
        <w:rPr>
          <w:b/>
        </w:rPr>
        <w:t>65</w:t>
      </w:r>
      <w:r w:rsidRPr="00130FB4">
        <w:t>(3): 168-173.</w:t>
      </w:r>
    </w:p>
    <w:p w:rsidR="00130FB4" w:rsidRPr="00130FB4" w:rsidRDefault="00130FB4" w:rsidP="00130FB4">
      <w:pPr>
        <w:pStyle w:val="EndNoteBibliography"/>
      </w:pPr>
      <w:r w:rsidRPr="00130FB4">
        <w:t xml:space="preserve">Umicevic Mirkov, M. and M. J. Coenen (2013). "Pharmacogenetics of disease-modifying antirheumatic drugs in rheumatoid arthritis: towards personalized medicine." </w:t>
      </w:r>
      <w:r w:rsidRPr="00130FB4">
        <w:rPr>
          <w:u w:val="single"/>
        </w:rPr>
        <w:t>Pharmacogenomics</w:t>
      </w:r>
      <w:r w:rsidRPr="00130FB4">
        <w:t xml:space="preserve"> </w:t>
      </w:r>
      <w:r w:rsidRPr="00130FB4">
        <w:rPr>
          <w:b/>
        </w:rPr>
        <w:t>14</w:t>
      </w:r>
      <w:r w:rsidRPr="00130FB4">
        <w:t>(4): 425-444.</w:t>
      </w:r>
    </w:p>
    <w:p w:rsidR="00130FB4" w:rsidRPr="00130FB4" w:rsidRDefault="00130FB4" w:rsidP="00130FB4">
      <w:pPr>
        <w:pStyle w:val="EndNoteBibliography"/>
      </w:pPr>
      <w:r w:rsidRPr="00130FB4">
        <w:lastRenderedPageBreak/>
        <w:t xml:space="preserve">Umicevic Mirkov, M., J. Cui, S. H. Vermeulen, E. A. Stahl, E. J. Toonen, R. R. Makkinje, A. T. Lee, T. W. Huizinga, R. Allaart, A. Barton, X. Mariette, C. R. Miceli, L. A. Criswell, P. P. Tak, N. de Vries, S. Saevarsdottir, L. Padyukov, S. L. Bridges, D. J. van Schaardenburg, T. L. Jansen, E. A. Dutmer, M. A. van de Laar, P. Barrera, T. R. Radstake, P. L. van Riel, H. Scheffer, B. Franke, H. G. Brunner, R. M. Plenge, P. K. Gregersen, H. J. Guchelaar and M. J. Coenen (2013). "Genome-wide association analysis of anti-TNF drug response in patients with rheumatoid arthritis." </w:t>
      </w:r>
      <w:r w:rsidRPr="00130FB4">
        <w:rPr>
          <w:u w:val="single"/>
        </w:rPr>
        <w:t>Ann Rheum Dis</w:t>
      </w:r>
      <w:r w:rsidRPr="00130FB4">
        <w:t xml:space="preserve"> </w:t>
      </w:r>
      <w:r w:rsidRPr="00130FB4">
        <w:rPr>
          <w:b/>
        </w:rPr>
        <w:t>72</w:t>
      </w:r>
      <w:r w:rsidRPr="00130FB4">
        <w:t>(8): 1375-1381.</w:t>
      </w:r>
    </w:p>
    <w:p w:rsidR="00130FB4" w:rsidRPr="00130FB4" w:rsidRDefault="00130FB4" w:rsidP="00130FB4">
      <w:pPr>
        <w:pStyle w:val="EndNoteBibliography"/>
      </w:pPr>
      <w:r w:rsidRPr="00130FB4">
        <w:t xml:space="preserve">Umicevic Mirkov, M., L. Janss, S. H. Vermeulen, M. A. van de Laar, P. L. van Riel, H. J. Guchelaar, H. G. Brunner, C. A. Albers and M. J. Coenen (2015). "Estimation of heritability of different outcomes for genetic studies of TNFi response in patients with rheumatoid arthritis." </w:t>
      </w:r>
      <w:r w:rsidRPr="00130FB4">
        <w:rPr>
          <w:u w:val="single"/>
        </w:rPr>
        <w:t>Ann Rheum Dis</w:t>
      </w:r>
      <w:r w:rsidRPr="00130FB4">
        <w:t xml:space="preserve"> </w:t>
      </w:r>
      <w:r w:rsidRPr="00130FB4">
        <w:rPr>
          <w:b/>
        </w:rPr>
        <w:t>74</w:t>
      </w:r>
      <w:r w:rsidRPr="00130FB4">
        <w:t>(12): 2183-2187.</w:t>
      </w:r>
    </w:p>
    <w:p w:rsidR="00130FB4" w:rsidRPr="00130FB4" w:rsidRDefault="00130FB4" w:rsidP="00130FB4">
      <w:pPr>
        <w:pStyle w:val="EndNoteBibliography"/>
      </w:pPr>
      <w:r w:rsidRPr="00130FB4">
        <w:t xml:space="preserve">Urano, W., A. Taniguchi, H. Yamanaka, E. Tanaka, H. Nakajima, Y. Matsuda, H. Akama, Y. Kitamura and N. Kamatani (2002). "Polymorphisms in the methylenetetrahydrofolate reductase gene were associated with both the efficacy and the toxicity of methotrexate used for the treatment of rheumatoid arthritis, as evidenced by single locus and haplotype analyses." </w:t>
      </w:r>
      <w:r w:rsidRPr="00130FB4">
        <w:rPr>
          <w:u w:val="single"/>
        </w:rPr>
        <w:t>Pharmacogenetics</w:t>
      </w:r>
      <w:r w:rsidRPr="00130FB4">
        <w:t xml:space="preserve"> </w:t>
      </w:r>
      <w:r w:rsidRPr="00130FB4">
        <w:rPr>
          <w:b/>
        </w:rPr>
        <w:t>12</w:t>
      </w:r>
      <w:r w:rsidRPr="00130FB4">
        <w:t>(3): 183-190.</w:t>
      </w:r>
    </w:p>
    <w:p w:rsidR="00130FB4" w:rsidRPr="00130FB4" w:rsidRDefault="00130FB4" w:rsidP="00130FB4">
      <w:pPr>
        <w:pStyle w:val="EndNoteBibliography"/>
      </w:pPr>
      <w:r w:rsidRPr="00130FB4">
        <w:t xml:space="preserve">Uribarri, M., O. Ruiz-Larranaga, D. Arteta, L. Hernandez, M. C. Alcaro, A. Martinez, S. Escorza-Trevino, A. Estonba, P. Migliorini, L. Czirjak and J. del Amo (2015). "Influence of MTHFR C677T polymorphism on methotrexate monotherapy discontinuation in rheumatoid arthritis patients: results from the GAPAID European project." </w:t>
      </w:r>
      <w:r w:rsidRPr="00130FB4">
        <w:rPr>
          <w:u w:val="single"/>
        </w:rPr>
        <w:t>Clin Exp Rheumatol</w:t>
      </w:r>
      <w:r w:rsidRPr="00130FB4">
        <w:t xml:space="preserve"> </w:t>
      </w:r>
      <w:r w:rsidRPr="00130FB4">
        <w:rPr>
          <w:b/>
        </w:rPr>
        <w:t>33</w:t>
      </w:r>
      <w:r w:rsidRPr="00130FB4">
        <w:t>(5): 699-705.</w:t>
      </w:r>
    </w:p>
    <w:p w:rsidR="00130FB4" w:rsidRPr="00130FB4" w:rsidRDefault="00130FB4" w:rsidP="00130FB4">
      <w:pPr>
        <w:pStyle w:val="EndNoteBibliography"/>
      </w:pPr>
      <w:r w:rsidRPr="00130FB4">
        <w:t xml:space="preserve">van Baarsen, L. G., C. A. Wijbrandts, D. M. Gerlag, F. Rustenburg, T. C. van der Pouw Kraan, B. A. Dijkmans, P. P. Tak and C. L. Verweij (2010). "Pharmacogenomics of infliximab treatment using peripheral blood cells of patients with rheumatoid arthritis." </w:t>
      </w:r>
      <w:r w:rsidRPr="00130FB4">
        <w:rPr>
          <w:u w:val="single"/>
        </w:rPr>
        <w:t>Genes Immun</w:t>
      </w:r>
      <w:r w:rsidRPr="00130FB4">
        <w:t xml:space="preserve"> </w:t>
      </w:r>
      <w:r w:rsidRPr="00130FB4">
        <w:rPr>
          <w:b/>
        </w:rPr>
        <w:t>11</w:t>
      </w:r>
      <w:r w:rsidRPr="00130FB4">
        <w:t>(8): 622-629.</w:t>
      </w:r>
    </w:p>
    <w:p w:rsidR="00130FB4" w:rsidRPr="00130FB4" w:rsidRDefault="00130FB4" w:rsidP="00130FB4">
      <w:pPr>
        <w:pStyle w:val="EndNoteBibliography"/>
      </w:pPr>
      <w:r w:rsidRPr="00130FB4">
        <w:t xml:space="preserve">Vejnovic, D., V. Milic, B. Popovic, T. Damnjanovic, N. Maksimovic, V. Bunjevacki, M. Krajinovic, I. Novakovic, N. Damjanov and B. Jekic (2019). "Association of C35T polymorphism in dihydrofolate reductase gene with toxicity of methotrexate in rheumatoid arthritis patients." </w:t>
      </w:r>
      <w:r w:rsidRPr="00130FB4">
        <w:rPr>
          <w:u w:val="single"/>
        </w:rPr>
        <w:t>Expert Opin Drug Metab Toxicol</w:t>
      </w:r>
      <w:r w:rsidRPr="00130FB4">
        <w:t xml:space="preserve"> </w:t>
      </w:r>
      <w:r w:rsidRPr="00130FB4">
        <w:rPr>
          <w:b/>
        </w:rPr>
        <w:t>15</w:t>
      </w:r>
      <w:r w:rsidRPr="00130FB4">
        <w:t>(3): 253-257.</w:t>
      </w:r>
    </w:p>
    <w:p w:rsidR="00130FB4" w:rsidRPr="00130FB4" w:rsidRDefault="00130FB4" w:rsidP="00130FB4">
      <w:pPr>
        <w:pStyle w:val="EndNoteBibliography"/>
      </w:pPr>
      <w:r w:rsidRPr="00130FB4">
        <w:t xml:space="preserve">Velarde-de la Cruz, E. E., P. E. Sanchez-Hernandez, J. F. Munoz-Valle, C. A. Palafox-Sanchez, S. Ramirez-de Los Santos, O. Graciano-Machuca, T. Garcia-Iglesias, M. Montoya-Buelna and M. G. Ramirez-Duenas (2016). "KIR2DL2 and KIR2DS2 as genetic markers to the methotrexate response in rheumatoid arthritis patients." </w:t>
      </w:r>
      <w:r w:rsidRPr="00130FB4">
        <w:rPr>
          <w:u w:val="single"/>
        </w:rPr>
        <w:t>Immunopharmacol Immunotoxicol</w:t>
      </w:r>
      <w:r w:rsidRPr="00130FB4">
        <w:t xml:space="preserve"> </w:t>
      </w:r>
      <w:r w:rsidRPr="00130FB4">
        <w:rPr>
          <w:b/>
        </w:rPr>
        <w:t>38</w:t>
      </w:r>
      <w:r w:rsidRPr="00130FB4">
        <w:t>(4): 303-309.</w:t>
      </w:r>
    </w:p>
    <w:p w:rsidR="00130FB4" w:rsidRPr="00130FB4" w:rsidRDefault="00130FB4" w:rsidP="00130FB4">
      <w:pPr>
        <w:pStyle w:val="EndNoteBibliography"/>
      </w:pPr>
      <w:r w:rsidRPr="00130FB4">
        <w:t xml:space="preserve">Verweij, C. L. (2009). "Transcript profiling towards personalised medicine in rheumatoid arthritis." </w:t>
      </w:r>
      <w:r w:rsidRPr="00130FB4">
        <w:rPr>
          <w:u w:val="single"/>
        </w:rPr>
        <w:t>Neth J Med</w:t>
      </w:r>
      <w:r w:rsidRPr="00130FB4">
        <w:t xml:space="preserve"> </w:t>
      </w:r>
      <w:r w:rsidRPr="00130FB4">
        <w:rPr>
          <w:b/>
        </w:rPr>
        <w:t>67</w:t>
      </w:r>
      <w:r w:rsidRPr="00130FB4">
        <w:t>(11): 364-371.</w:t>
      </w:r>
    </w:p>
    <w:p w:rsidR="00130FB4" w:rsidRPr="00130FB4" w:rsidRDefault="00130FB4" w:rsidP="00130FB4">
      <w:pPr>
        <w:pStyle w:val="EndNoteBibliography"/>
      </w:pPr>
      <w:r w:rsidRPr="00130FB4">
        <w:t xml:space="preserve">Viatte, S. and A. Barton (2017). "Genetics of rheumatoid arthritis susceptibility, severity, and treatment response." </w:t>
      </w:r>
      <w:r w:rsidRPr="00130FB4">
        <w:rPr>
          <w:u w:val="single"/>
        </w:rPr>
        <w:t>Semin Immunopathol</w:t>
      </w:r>
      <w:r w:rsidRPr="00130FB4">
        <w:t xml:space="preserve"> </w:t>
      </w:r>
      <w:r w:rsidRPr="00130FB4">
        <w:rPr>
          <w:b/>
        </w:rPr>
        <w:t>39</w:t>
      </w:r>
      <w:r w:rsidRPr="00130FB4">
        <w:t>(4): 395-408.</w:t>
      </w:r>
    </w:p>
    <w:p w:rsidR="00130FB4" w:rsidRPr="00130FB4" w:rsidRDefault="00130FB4" w:rsidP="00130FB4">
      <w:pPr>
        <w:pStyle w:val="EndNoteBibliography"/>
      </w:pPr>
      <w:r w:rsidRPr="00130FB4">
        <w:t xml:space="preserve">Vincent, S., R. B. Slease and P. V. Rocca (2002). "Epstein-Barr virus-associated lymphoproliferative disorder in a patient with rheumatoid arthritis on methotrexate and rofecoxib: idiosyncratic reaction or pharmacogenetics?" </w:t>
      </w:r>
      <w:r w:rsidRPr="00130FB4">
        <w:rPr>
          <w:u w:val="single"/>
        </w:rPr>
        <w:t>Del Med J</w:t>
      </w:r>
      <w:r w:rsidRPr="00130FB4">
        <w:t xml:space="preserve"> </w:t>
      </w:r>
      <w:r w:rsidRPr="00130FB4">
        <w:rPr>
          <w:b/>
        </w:rPr>
        <w:t>74</w:t>
      </w:r>
      <w:r w:rsidRPr="00130FB4">
        <w:t>(12): 469-473.</w:t>
      </w:r>
    </w:p>
    <w:p w:rsidR="00130FB4" w:rsidRPr="00130FB4" w:rsidRDefault="00130FB4" w:rsidP="00130FB4">
      <w:pPr>
        <w:pStyle w:val="EndNoteBibliography"/>
      </w:pPr>
      <w:r w:rsidRPr="00130FB4">
        <w:t xml:space="preserve">Virkki, L., K. Aaltonen and D. Nordstrom (2010). "[Biological therapy in rheumatoid arthritis based on ten years of registry surveillance in Finland]." </w:t>
      </w:r>
      <w:r w:rsidRPr="00130FB4">
        <w:rPr>
          <w:u w:val="single"/>
        </w:rPr>
        <w:t>Duodecim</w:t>
      </w:r>
      <w:r w:rsidRPr="00130FB4">
        <w:t xml:space="preserve"> </w:t>
      </w:r>
      <w:r w:rsidRPr="00130FB4">
        <w:rPr>
          <w:b/>
        </w:rPr>
        <w:t>126</w:t>
      </w:r>
      <w:r w:rsidRPr="00130FB4">
        <w:t>(12): 1487-1495.</w:t>
      </w:r>
    </w:p>
    <w:p w:rsidR="00130FB4" w:rsidRPr="00130FB4" w:rsidRDefault="00130FB4" w:rsidP="00130FB4">
      <w:pPr>
        <w:pStyle w:val="EndNoteBibliography"/>
      </w:pPr>
      <w:r w:rsidRPr="00130FB4">
        <w:t xml:space="preserve">Wessels, J. A., S. M. van der Kooij, S. le Cessie, W. Kievit, P. Barerra, C. F. Allaart, T. W. Huizinga, H. J. Guchelaar and G. Pharmacogenetics Collaborative Research (2007). "A clinical pharmacogenetic model to predict the efficacy of methotrexate monotherapy in recent-onset rheumatoid arthritis." </w:t>
      </w:r>
      <w:r w:rsidRPr="00130FB4">
        <w:rPr>
          <w:u w:val="single"/>
        </w:rPr>
        <w:t>Arthritis Rheum</w:t>
      </w:r>
      <w:r w:rsidRPr="00130FB4">
        <w:t xml:space="preserve"> </w:t>
      </w:r>
      <w:r w:rsidRPr="00130FB4">
        <w:rPr>
          <w:b/>
        </w:rPr>
        <w:t>56</w:t>
      </w:r>
      <w:r w:rsidRPr="00130FB4">
        <w:t>(6): 1765-1775.</w:t>
      </w:r>
    </w:p>
    <w:p w:rsidR="00130FB4" w:rsidRPr="00130FB4" w:rsidRDefault="00130FB4" w:rsidP="00130FB4">
      <w:pPr>
        <w:pStyle w:val="EndNoteBibliography"/>
      </w:pPr>
      <w:r w:rsidRPr="00130FB4">
        <w:t xml:space="preserve">Wielinska, J., M. Dratwa, J. Swierkot, L. Korman, M. Iwaszko, B. Wysoczanska and K. Bogunia-Kubik (2018). "Interleukin 6 gene polymorphism is associated with protein serum level and disease activity in Polish patients with rheumatoid arthritis." </w:t>
      </w:r>
      <w:r w:rsidRPr="00130FB4">
        <w:rPr>
          <w:u w:val="single"/>
        </w:rPr>
        <w:t>HLA</w:t>
      </w:r>
      <w:r w:rsidRPr="00130FB4">
        <w:t xml:space="preserve"> </w:t>
      </w:r>
      <w:r w:rsidRPr="00130FB4">
        <w:rPr>
          <w:b/>
        </w:rPr>
        <w:t>92 Suppl 2</w:t>
      </w:r>
      <w:r w:rsidRPr="00130FB4">
        <w:t>: 38-41.</w:t>
      </w:r>
    </w:p>
    <w:p w:rsidR="00130FB4" w:rsidRPr="00130FB4" w:rsidRDefault="00130FB4" w:rsidP="00130FB4">
      <w:pPr>
        <w:pStyle w:val="EndNoteBibliography"/>
      </w:pPr>
      <w:r w:rsidRPr="00130FB4">
        <w:t xml:space="preserve">Wiese, M. D., N. Alotaibi, C. O'Doherty, M. J. Sorich, V. Suppiah, L. G. Cleland and S. M. Proudman (2014). "Pharmacogenomics of NAT2 and ABCG2 influence the toxicity and efficacy of sulphasalazine containing DMARD regimens in early rheumatoid arthritis." </w:t>
      </w:r>
      <w:r w:rsidRPr="00130FB4">
        <w:rPr>
          <w:u w:val="single"/>
        </w:rPr>
        <w:t>Pharmacogenomics J</w:t>
      </w:r>
      <w:r w:rsidRPr="00130FB4">
        <w:t xml:space="preserve"> </w:t>
      </w:r>
      <w:r w:rsidRPr="00130FB4">
        <w:rPr>
          <w:b/>
        </w:rPr>
        <w:t>14</w:t>
      </w:r>
      <w:r w:rsidRPr="00130FB4">
        <w:t>(4): 350-355.</w:t>
      </w:r>
    </w:p>
    <w:p w:rsidR="00130FB4" w:rsidRPr="00130FB4" w:rsidRDefault="00130FB4" w:rsidP="00130FB4">
      <w:pPr>
        <w:pStyle w:val="EndNoteBibliography"/>
      </w:pPr>
      <w:r w:rsidRPr="00130FB4">
        <w:t xml:space="preserve">Xie, X., D. Zhang, J. W. Chen, J. Tian, G. H. Ling and F. Li (2014). "Pharmacogenomics of biological treatment in rheumatoid arthritis." </w:t>
      </w:r>
      <w:r w:rsidRPr="00130FB4">
        <w:rPr>
          <w:u w:val="single"/>
        </w:rPr>
        <w:t>Expert Opin Biol Ther</w:t>
      </w:r>
      <w:r w:rsidRPr="00130FB4">
        <w:t xml:space="preserve"> </w:t>
      </w:r>
      <w:r w:rsidRPr="00130FB4">
        <w:rPr>
          <w:b/>
        </w:rPr>
        <w:t>14</w:t>
      </w:r>
      <w:r w:rsidRPr="00130FB4">
        <w:t>(2): 157-164.</w:t>
      </w:r>
    </w:p>
    <w:p w:rsidR="00130FB4" w:rsidRPr="00130FB4" w:rsidRDefault="00130FB4" w:rsidP="00130FB4">
      <w:pPr>
        <w:pStyle w:val="EndNoteBibliography"/>
      </w:pPr>
      <w:r w:rsidRPr="00130FB4">
        <w:t xml:space="preserve">Yamamura, M. (2007). "[Monitoring of clinical course in TNF inhibitor treatment for rheumatoid arthritis--efficacy evaluation, adverse effect detection, and prediction of clinical response]." </w:t>
      </w:r>
      <w:r w:rsidRPr="00130FB4">
        <w:rPr>
          <w:u w:val="single"/>
        </w:rPr>
        <w:t>Nihon Rinsho</w:t>
      </w:r>
      <w:r w:rsidRPr="00130FB4">
        <w:t xml:space="preserve"> </w:t>
      </w:r>
      <w:r w:rsidRPr="00130FB4">
        <w:rPr>
          <w:b/>
        </w:rPr>
        <w:t>65</w:t>
      </w:r>
      <w:r w:rsidRPr="00130FB4">
        <w:t>(7): 1269-1275.</w:t>
      </w:r>
    </w:p>
    <w:p w:rsidR="00130FB4" w:rsidRPr="00130FB4" w:rsidRDefault="00130FB4" w:rsidP="00130FB4">
      <w:pPr>
        <w:pStyle w:val="EndNoteBibliography"/>
      </w:pPr>
      <w:r w:rsidRPr="00130FB4">
        <w:lastRenderedPageBreak/>
        <w:t xml:space="preserve">Yamanaka, H. (2008). "[Antirheumatic agents for treatment of rheumatoid arthritis]." </w:t>
      </w:r>
      <w:r w:rsidRPr="00130FB4">
        <w:rPr>
          <w:u w:val="single"/>
        </w:rPr>
        <w:t>Nihon Naika Gakkai Zasshi</w:t>
      </w:r>
      <w:r w:rsidRPr="00130FB4">
        <w:t xml:space="preserve"> </w:t>
      </w:r>
      <w:r w:rsidRPr="00130FB4">
        <w:rPr>
          <w:b/>
        </w:rPr>
        <w:t>97</w:t>
      </w:r>
      <w:r w:rsidRPr="00130FB4">
        <w:t>(10): 2399-2404.</w:t>
      </w:r>
    </w:p>
    <w:p w:rsidR="00130FB4" w:rsidRPr="00130FB4" w:rsidRDefault="00130FB4" w:rsidP="00130FB4">
      <w:pPr>
        <w:pStyle w:val="EndNoteBibliography"/>
      </w:pPr>
      <w:r w:rsidRPr="00130FB4">
        <w:t xml:space="preserve">Zabek, A., J. Swierkot, A. Malak, I. Zawadzka, S. Deja, K. Bogunia-Kubik and P. Mlynarz (2016). "Application of (1)H NMR-based serum metabolomic studies for monitoring female patients with rheumatoid arthritis." </w:t>
      </w:r>
      <w:r w:rsidRPr="00130FB4">
        <w:rPr>
          <w:u w:val="single"/>
        </w:rPr>
        <w:t>J Pharm Biomed Anal</w:t>
      </w:r>
      <w:r w:rsidRPr="00130FB4">
        <w:t xml:space="preserve"> </w:t>
      </w:r>
      <w:r w:rsidRPr="00130FB4">
        <w:rPr>
          <w:b/>
        </w:rPr>
        <w:t>117</w:t>
      </w:r>
      <w:r w:rsidRPr="00130FB4">
        <w:t>: 544-550.</w:t>
      </w:r>
    </w:p>
    <w:p w:rsidR="00130FB4" w:rsidRPr="00130FB4" w:rsidRDefault="00130FB4" w:rsidP="00130FB4">
      <w:pPr>
        <w:pStyle w:val="EndNoteBibliography"/>
      </w:pPr>
      <w:r w:rsidRPr="00130FB4">
        <w:t xml:space="preserve">Zeng, Z., Z. Duan, T. Zhang, S. Wang, G. Li, J. Gao, D. Ye, S. Xu, J. Xu, L. Zhang and F. Pan (2013). "Association between tumor necrosis factor-alpha (TNF-alpha) promoter -308 G/A and response to TNF-alpha blockers in rheumatoid arthritis: a meta-analysis." </w:t>
      </w:r>
      <w:r w:rsidRPr="00130FB4">
        <w:rPr>
          <w:u w:val="single"/>
        </w:rPr>
        <w:t>Mod Rheumatol</w:t>
      </w:r>
      <w:r w:rsidRPr="00130FB4">
        <w:t xml:space="preserve"> </w:t>
      </w:r>
      <w:r w:rsidRPr="00130FB4">
        <w:rPr>
          <w:b/>
        </w:rPr>
        <w:t>23</w:t>
      </w:r>
      <w:r w:rsidRPr="00130FB4">
        <w:t>(3): 489-495.</w:t>
      </w:r>
    </w:p>
    <w:p w:rsidR="00130FB4" w:rsidRPr="00130FB4" w:rsidRDefault="00130FB4" w:rsidP="00130FB4">
      <w:pPr>
        <w:pStyle w:val="EndNoteBibliography"/>
      </w:pPr>
      <w:r w:rsidRPr="00130FB4">
        <w:t xml:space="preserve">Zhu, H., F. Y. Deng, X. B. Mo, Y. H. Qiu and S. F. Lei (2014). "Pharmacogenetics and pharmacogenomics for rheumatoid arthritis responsiveness to methotrexate treatment: the 2013 update." </w:t>
      </w:r>
      <w:r w:rsidRPr="00130FB4">
        <w:rPr>
          <w:u w:val="single"/>
        </w:rPr>
        <w:t>Pharmacogenomics</w:t>
      </w:r>
      <w:r w:rsidRPr="00130FB4">
        <w:t xml:space="preserve"> </w:t>
      </w:r>
      <w:r w:rsidRPr="00130FB4">
        <w:rPr>
          <w:b/>
        </w:rPr>
        <w:t>15</w:t>
      </w:r>
      <w:r w:rsidRPr="00130FB4">
        <w:t>(4): 551-566.</w:t>
      </w:r>
    </w:p>
    <w:p w:rsidR="0003653E" w:rsidRPr="00826550" w:rsidRDefault="00826550">
      <w:pPr>
        <w:rPr>
          <w:rFonts w:ascii="Arial" w:hAnsi="Arial" w:cs="Arial"/>
          <w:sz w:val="22"/>
          <w:szCs w:val="22"/>
        </w:rPr>
      </w:pPr>
      <w:r>
        <w:rPr>
          <w:rFonts w:ascii="Arial" w:hAnsi="Arial" w:cs="Arial"/>
          <w:sz w:val="22"/>
          <w:szCs w:val="22"/>
        </w:rPr>
        <w:fldChar w:fldCharType="end"/>
      </w:r>
    </w:p>
    <w:sectPr w:rsidR="0003653E" w:rsidRPr="00826550" w:rsidSect="00DD1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wserdepdw2wbexd5aptwdtrzeaw922edsx&quot;&gt;RA-Pharmacogenetics&lt;record-ids&gt;&lt;item&gt;11890&lt;/item&gt;&lt;item&gt;11891&lt;/item&gt;&lt;item&gt;11892&lt;/item&gt;&lt;item&gt;11893&lt;/item&gt;&lt;item&gt;11894&lt;/item&gt;&lt;item&gt;11895&lt;/item&gt;&lt;item&gt;11896&lt;/item&gt;&lt;item&gt;11897&lt;/item&gt;&lt;item&gt;11898&lt;/item&gt;&lt;item&gt;11899&lt;/item&gt;&lt;item&gt;11900&lt;/item&gt;&lt;item&gt;11901&lt;/item&gt;&lt;item&gt;11902&lt;/item&gt;&lt;item&gt;11903&lt;/item&gt;&lt;item&gt;11904&lt;/item&gt;&lt;item&gt;11905&lt;/item&gt;&lt;item&gt;11906&lt;/item&gt;&lt;item&gt;11907&lt;/item&gt;&lt;item&gt;11908&lt;/item&gt;&lt;item&gt;11909&lt;/item&gt;&lt;item&gt;11910&lt;/item&gt;&lt;item&gt;11911&lt;/item&gt;&lt;item&gt;11912&lt;/item&gt;&lt;item&gt;11913&lt;/item&gt;&lt;item&gt;11914&lt;/item&gt;&lt;item&gt;11915&lt;/item&gt;&lt;item&gt;11916&lt;/item&gt;&lt;item&gt;11917&lt;/item&gt;&lt;item&gt;11918&lt;/item&gt;&lt;item&gt;11919&lt;/item&gt;&lt;item&gt;11920&lt;/item&gt;&lt;item&gt;11921&lt;/item&gt;&lt;item&gt;11922&lt;/item&gt;&lt;item&gt;11923&lt;/item&gt;&lt;item&gt;11924&lt;/item&gt;&lt;item&gt;11925&lt;/item&gt;&lt;item&gt;11926&lt;/item&gt;&lt;item&gt;11927&lt;/item&gt;&lt;item&gt;11928&lt;/item&gt;&lt;item&gt;11929&lt;/item&gt;&lt;item&gt;11930&lt;/item&gt;&lt;item&gt;11931&lt;/item&gt;&lt;item&gt;11932&lt;/item&gt;&lt;item&gt;11933&lt;/item&gt;&lt;item&gt;11934&lt;/item&gt;&lt;item&gt;11935&lt;/item&gt;&lt;item&gt;11936&lt;/item&gt;&lt;item&gt;11937&lt;/item&gt;&lt;item&gt;11938&lt;/item&gt;&lt;item&gt;11939&lt;/item&gt;&lt;item&gt;11940&lt;/item&gt;&lt;item&gt;11941&lt;/item&gt;&lt;item&gt;11942&lt;/item&gt;&lt;item&gt;11943&lt;/item&gt;&lt;item&gt;11944&lt;/item&gt;&lt;item&gt;11945&lt;/item&gt;&lt;item&gt;11946&lt;/item&gt;&lt;item&gt;11947&lt;/item&gt;&lt;item&gt;11948&lt;/item&gt;&lt;item&gt;11949&lt;/item&gt;&lt;item&gt;11950&lt;/item&gt;&lt;item&gt;11951&lt;/item&gt;&lt;item&gt;11952&lt;/item&gt;&lt;item&gt;11953&lt;/item&gt;&lt;item&gt;11954&lt;/item&gt;&lt;item&gt;11955&lt;/item&gt;&lt;item&gt;11956&lt;/item&gt;&lt;item&gt;11957&lt;/item&gt;&lt;item&gt;11958&lt;/item&gt;&lt;item&gt;11959&lt;/item&gt;&lt;item&gt;11960&lt;/item&gt;&lt;item&gt;11961&lt;/item&gt;&lt;item&gt;11962&lt;/item&gt;&lt;item&gt;11963&lt;/item&gt;&lt;item&gt;11964&lt;/item&gt;&lt;item&gt;11965&lt;/item&gt;&lt;item&gt;11966&lt;/item&gt;&lt;item&gt;11967&lt;/item&gt;&lt;item&gt;11968&lt;/item&gt;&lt;item&gt;11969&lt;/item&gt;&lt;item&gt;11970&lt;/item&gt;&lt;item&gt;11971&lt;/item&gt;&lt;item&gt;11972&lt;/item&gt;&lt;item&gt;11973&lt;/item&gt;&lt;item&gt;11974&lt;/item&gt;&lt;item&gt;11975&lt;/item&gt;&lt;item&gt;11976&lt;/item&gt;&lt;item&gt;11977&lt;/item&gt;&lt;item&gt;11978&lt;/item&gt;&lt;item&gt;11979&lt;/item&gt;&lt;item&gt;11980&lt;/item&gt;&lt;item&gt;11981&lt;/item&gt;&lt;item&gt;11982&lt;/item&gt;&lt;item&gt;11983&lt;/item&gt;&lt;item&gt;11984&lt;/item&gt;&lt;item&gt;11985&lt;/item&gt;&lt;item&gt;11986&lt;/item&gt;&lt;item&gt;11987&lt;/item&gt;&lt;item&gt;11988&lt;/item&gt;&lt;item&gt;11989&lt;/item&gt;&lt;item&gt;11990&lt;/item&gt;&lt;item&gt;11991&lt;/item&gt;&lt;item&gt;11992&lt;/item&gt;&lt;item&gt;11993&lt;/item&gt;&lt;item&gt;11994&lt;/item&gt;&lt;item&gt;11995&lt;/item&gt;&lt;item&gt;11996&lt;/item&gt;&lt;item&gt;11997&lt;/item&gt;&lt;item&gt;11998&lt;/item&gt;&lt;item&gt;11999&lt;/item&gt;&lt;item&gt;12000&lt;/item&gt;&lt;item&gt;12001&lt;/item&gt;&lt;item&gt;12002&lt;/item&gt;&lt;item&gt;12003&lt;/item&gt;&lt;item&gt;12004&lt;/item&gt;&lt;item&gt;12005&lt;/item&gt;&lt;item&gt;12006&lt;/item&gt;&lt;item&gt;12007&lt;/item&gt;&lt;item&gt;12008&lt;/item&gt;&lt;item&gt;12009&lt;/item&gt;&lt;item&gt;12010&lt;/item&gt;&lt;item&gt;12011&lt;/item&gt;&lt;item&gt;12012&lt;/item&gt;&lt;item&gt;12013&lt;/item&gt;&lt;item&gt;12014&lt;/item&gt;&lt;item&gt;12015&lt;/item&gt;&lt;item&gt;12016&lt;/item&gt;&lt;item&gt;12017&lt;/item&gt;&lt;item&gt;12018&lt;/item&gt;&lt;item&gt;12019&lt;/item&gt;&lt;item&gt;12020&lt;/item&gt;&lt;item&gt;12021&lt;/item&gt;&lt;item&gt;12022&lt;/item&gt;&lt;item&gt;12023&lt;/item&gt;&lt;item&gt;12024&lt;/item&gt;&lt;item&gt;12025&lt;/item&gt;&lt;item&gt;12026&lt;/item&gt;&lt;item&gt;12027&lt;/item&gt;&lt;item&gt;12028&lt;/item&gt;&lt;item&gt;12029&lt;/item&gt;&lt;item&gt;12030&lt;/item&gt;&lt;item&gt;12031&lt;/item&gt;&lt;item&gt;12032&lt;/item&gt;&lt;item&gt;12033&lt;/item&gt;&lt;item&gt;12034&lt;/item&gt;&lt;item&gt;12035&lt;/item&gt;&lt;item&gt;12036&lt;/item&gt;&lt;item&gt;12037&lt;/item&gt;&lt;item&gt;12038&lt;/item&gt;&lt;item&gt;12039&lt;/item&gt;&lt;item&gt;12040&lt;/item&gt;&lt;item&gt;12041&lt;/item&gt;&lt;item&gt;12042&lt;/item&gt;&lt;item&gt;12043&lt;/item&gt;&lt;item&gt;12044&lt;/item&gt;&lt;item&gt;12045&lt;/item&gt;&lt;item&gt;12046&lt;/item&gt;&lt;item&gt;12047&lt;/item&gt;&lt;item&gt;12048&lt;/item&gt;&lt;/record-ids&gt;&lt;/item&gt;&lt;/Libraries&gt;"/>
  </w:docVars>
  <w:rsids>
    <w:rsidRoot w:val="00DD1B86"/>
    <w:rsid w:val="0003653E"/>
    <w:rsid w:val="00130FB4"/>
    <w:rsid w:val="002047AE"/>
    <w:rsid w:val="00322F66"/>
    <w:rsid w:val="003A2DC2"/>
    <w:rsid w:val="006F5D52"/>
    <w:rsid w:val="007E386E"/>
    <w:rsid w:val="00826550"/>
    <w:rsid w:val="008F3392"/>
    <w:rsid w:val="00973784"/>
    <w:rsid w:val="00A40266"/>
    <w:rsid w:val="00B324B3"/>
    <w:rsid w:val="00C0707C"/>
    <w:rsid w:val="00DD1B86"/>
    <w:rsid w:val="00E01705"/>
    <w:rsid w:val="00EC4DFF"/>
    <w:rsid w:val="00ED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D37AD"/>
  <w15:chartTrackingRefBased/>
  <w15:docId w15:val="{D0189624-16D6-4E93-9A3D-7AD82A72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B86"/>
    <w:rPr>
      <w:sz w:val="24"/>
      <w:szCs w:val="24"/>
    </w:rPr>
  </w:style>
  <w:style w:type="paragraph" w:styleId="Heading1">
    <w:name w:val="heading 1"/>
    <w:basedOn w:val="Normal"/>
    <w:link w:val="Heading1Char"/>
    <w:uiPriority w:val="9"/>
    <w:qFormat/>
    <w:rsid w:val="00C0707C"/>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26550"/>
    <w:pPr>
      <w:jc w:val="center"/>
    </w:pPr>
    <w:rPr>
      <w:noProof/>
    </w:rPr>
  </w:style>
  <w:style w:type="character" w:customStyle="1" w:styleId="EndNoteBibliographyTitleChar">
    <w:name w:val="EndNote Bibliography Title Char"/>
    <w:basedOn w:val="DefaultParagraphFont"/>
    <w:link w:val="EndNoteBibliographyTitle"/>
    <w:rsid w:val="00826550"/>
    <w:rPr>
      <w:noProof/>
      <w:sz w:val="24"/>
      <w:szCs w:val="24"/>
    </w:rPr>
  </w:style>
  <w:style w:type="paragraph" w:customStyle="1" w:styleId="EndNoteBibliography">
    <w:name w:val="EndNote Bibliography"/>
    <w:basedOn w:val="Normal"/>
    <w:link w:val="EndNoteBibliographyChar"/>
    <w:rsid w:val="00826550"/>
    <w:rPr>
      <w:noProof/>
    </w:rPr>
  </w:style>
  <w:style w:type="character" w:customStyle="1" w:styleId="EndNoteBibliographyChar">
    <w:name w:val="EndNote Bibliography Char"/>
    <w:basedOn w:val="DefaultParagraphFont"/>
    <w:link w:val="EndNoteBibliography"/>
    <w:rsid w:val="00826550"/>
    <w:rPr>
      <w:noProof/>
      <w:sz w:val="24"/>
      <w:szCs w:val="24"/>
    </w:rPr>
  </w:style>
  <w:style w:type="character" w:customStyle="1" w:styleId="Heading1Char">
    <w:name w:val="Heading 1 Char"/>
    <w:basedOn w:val="DefaultParagraphFont"/>
    <w:link w:val="Heading1"/>
    <w:uiPriority w:val="9"/>
    <w:rsid w:val="00C0707C"/>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2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2AE7F207.dotm</Template>
  <TotalTime>1521</TotalTime>
  <Pages>11</Pages>
  <Words>7192</Words>
  <Characters>40999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10</cp:revision>
  <dcterms:created xsi:type="dcterms:W3CDTF">2020-02-03T03:44:00Z</dcterms:created>
  <dcterms:modified xsi:type="dcterms:W3CDTF">2020-02-12T18:31:00Z</dcterms:modified>
</cp:coreProperties>
</file>