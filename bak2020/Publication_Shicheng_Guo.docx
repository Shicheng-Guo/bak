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A2" w:rsidRDefault="00C328A2" w:rsidP="00C328A2">
      <w:r>
        <w:fldChar w:fldCharType="begin">
          <w:fldData xml:space="preserve">L2F1dGhvcj48L2F1dGhvcnM+PC9jb250cmlidXRvcnM+PHRpdGxlcz48dGl0bGU+QXNzb2NpYXRp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==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PEVuZE5vdGU+PENpdGU+PEF1dGhvcj5aaG91PC9BdXRob3I+PFllYXI+MjAxODwvWWVhcj48UmVj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==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L2F1dGhvcj48L2F1dGhvcnM+PC9jb250cmlidXRvcnM+PHRpdGxlcz48dGl0bGU+QXNzb2NpYXRp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==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</w:t>
      </w:r>
      <w:hyperlink w:anchor="_ENREF_1" w:tooltip="Zhou, 2018 #936" w:history="1">
        <w:r>
          <w:rPr>
            <w:noProof/>
          </w:rPr>
          <w:t>1-50</w:t>
        </w:r>
      </w:hyperlink>
      <w:r>
        <w:rPr>
          <w:noProof/>
        </w:rPr>
        <w:t>]</w:t>
      </w:r>
      <w:r>
        <w:fldChar w:fldCharType="end"/>
      </w:r>
      <w:bookmarkStart w:id="0" w:name="_GoBack"/>
      <w:bookmarkEnd w:id="0"/>
    </w:p>
    <w:p w:rsidR="00C328A2" w:rsidRDefault="00C328A2" w:rsidP="00C328A2"/>
    <w:p w:rsidR="00C328A2" w:rsidRDefault="00C328A2" w:rsidP="00C328A2">
      <w:pPr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>
        <w:rPr>
          <w:noProof/>
        </w:rPr>
        <w:t>1.</w:t>
      </w:r>
      <w:r>
        <w:rPr>
          <w:noProof/>
        </w:rPr>
        <w:tab/>
        <w:t xml:space="preserve">Zhou, X., H. Li, S. Guo, J. Wang, C. Shi, M. Espitia, X. Guo, Q. Wang, M. Liu, and S. Assassi, </w:t>
      </w:r>
      <w:r w:rsidRPr="00C328A2">
        <w:rPr>
          <w:i/>
          <w:noProof/>
        </w:rPr>
        <w:t>Associations of Multiple Notch4 Exonic Variants with Systemic Sclerosis.</w:t>
      </w:r>
      <w:r>
        <w:rPr>
          <w:noProof/>
        </w:rPr>
        <w:t xml:space="preserve"> J Rheumatol, 2018: p. jrheum. 180094.</w:t>
      </w:r>
      <w:bookmarkEnd w:id="1"/>
    </w:p>
    <w:p w:rsidR="00C328A2" w:rsidRDefault="00C328A2" w:rsidP="00C328A2">
      <w:pPr>
        <w:ind w:left="720" w:hanging="720"/>
        <w:rPr>
          <w:noProof/>
        </w:rPr>
      </w:pPr>
      <w:bookmarkStart w:id="2" w:name="_ENREF_2"/>
      <w:r>
        <w:rPr>
          <w:noProof/>
        </w:rPr>
        <w:t>2.</w:t>
      </w:r>
      <w:r>
        <w:rPr>
          <w:noProof/>
        </w:rPr>
        <w:tab/>
        <w:t xml:space="preserve">Xu, X.-H., Y. Bao, X. Wang, F. Yan, S. Guo, Y. Ma, D. Xu, L. Jin, J. Xu, and J. Wang, </w:t>
      </w:r>
      <w:r w:rsidRPr="00C328A2">
        <w:rPr>
          <w:i/>
          <w:noProof/>
        </w:rPr>
        <w:t>Hypoxic-Stabilized Epas1 Proteins Transactivate Dnmt1 and Cause Promoter Hypermethylation and Transcription Inhibition of Epas1 in Non-Small Cell Lung Cancer.</w:t>
      </w:r>
      <w:r>
        <w:rPr>
          <w:noProof/>
        </w:rPr>
        <w:t xml:space="preserve"> The FASEB Journal, 2018: p. fj. 201700715.</w:t>
      </w:r>
      <w:bookmarkEnd w:id="2"/>
    </w:p>
    <w:p w:rsidR="00C328A2" w:rsidRDefault="00C328A2" w:rsidP="00C328A2">
      <w:pPr>
        <w:ind w:left="720" w:hanging="720"/>
        <w:rPr>
          <w:noProof/>
        </w:rPr>
      </w:pPr>
      <w:bookmarkStart w:id="3" w:name="_ENREF_3"/>
      <w:r>
        <w:rPr>
          <w:noProof/>
        </w:rPr>
        <w:t>3.</w:t>
      </w:r>
      <w:r>
        <w:rPr>
          <w:noProof/>
        </w:rPr>
        <w:tab/>
        <w:t xml:space="preserve">Wang, C., W. Pu, D. Zhao, Y. Zhou, T. Lu, S. Chen, Z. He, X. Feng, Y. Wang, and C. Li, </w:t>
      </w:r>
      <w:r w:rsidRPr="00C328A2">
        <w:rPr>
          <w:i/>
          <w:noProof/>
        </w:rPr>
        <w:t>Identification of Hyper-Methylated Tumor Suppressor Genes-Based Diagnostic Panel for Esophageal Squamous Cell Carcinoma (Escc) in a Chinese Han Population.</w:t>
      </w:r>
      <w:r>
        <w:rPr>
          <w:noProof/>
        </w:rPr>
        <w:t xml:space="preserve"> Front Genet, 2018. </w:t>
      </w:r>
      <w:r w:rsidRPr="00C328A2">
        <w:rPr>
          <w:b/>
          <w:noProof/>
        </w:rPr>
        <w:t>9</w:t>
      </w:r>
      <w:r>
        <w:rPr>
          <w:noProof/>
        </w:rPr>
        <w:t>.</w:t>
      </w:r>
      <w:bookmarkEnd w:id="3"/>
    </w:p>
    <w:p w:rsidR="00C328A2" w:rsidRDefault="00C328A2" w:rsidP="00C328A2">
      <w:pPr>
        <w:ind w:left="720" w:hanging="720"/>
        <w:rPr>
          <w:noProof/>
        </w:rPr>
      </w:pPr>
      <w:bookmarkStart w:id="4" w:name="_ENREF_4"/>
      <w:r>
        <w:rPr>
          <w:noProof/>
        </w:rPr>
        <w:t>4.</w:t>
      </w:r>
      <w:r>
        <w:rPr>
          <w:noProof/>
        </w:rPr>
        <w:tab/>
        <w:t xml:space="preserve">Jiang, D., Z. He, C. Wang, Y. Zhou, F. Li, W. Pu, X. Zhang, X. Feng, M. Zhang, and X. Yecheng, </w:t>
      </w:r>
      <w:r w:rsidRPr="00C328A2">
        <w:rPr>
          <w:i/>
          <w:noProof/>
        </w:rPr>
        <w:t>Epigenetic Silencing of Znf132 Mediated by Methylation-Sensitive Sp1 Binding Promotes Cancer Progression in Esophageal Squamous Cell Carcinoma.</w:t>
      </w:r>
      <w:r>
        <w:rPr>
          <w:noProof/>
        </w:rPr>
        <w:t xml:space="preserve"> Cell Death &amp; Disease, 2018. </w:t>
      </w:r>
      <w:r w:rsidRPr="00C328A2">
        <w:rPr>
          <w:b/>
          <w:noProof/>
        </w:rPr>
        <w:t>10</w:t>
      </w:r>
      <w:r>
        <w:rPr>
          <w:noProof/>
        </w:rPr>
        <w:t>(1): p. 1.</w:t>
      </w:r>
      <w:bookmarkEnd w:id="4"/>
    </w:p>
    <w:p w:rsidR="00C328A2" w:rsidRDefault="00C328A2" w:rsidP="00C328A2">
      <w:pPr>
        <w:ind w:left="720" w:hanging="720"/>
        <w:rPr>
          <w:noProof/>
        </w:rPr>
      </w:pPr>
      <w:bookmarkStart w:id="5" w:name="_ENREF_5"/>
      <w:r>
        <w:rPr>
          <w:noProof/>
        </w:rPr>
        <w:t>5.</w:t>
      </w:r>
      <w:r>
        <w:rPr>
          <w:noProof/>
        </w:rPr>
        <w:tab/>
        <w:t xml:space="preserve">He, D., J. Liu, Y. Hai, Q. Zhu, Y. Shen, S. Guo, W. Zhang, and X. Zhou, </w:t>
      </w:r>
      <w:r w:rsidRPr="00C328A2">
        <w:rPr>
          <w:i/>
          <w:noProof/>
        </w:rPr>
        <w:t>Increased Dot1l in Synovial Biopsies of Patients with Oa and Ra.</w:t>
      </w:r>
      <w:r>
        <w:rPr>
          <w:noProof/>
        </w:rPr>
        <w:t xml:space="preserve"> Clin Rheumatol, 2018: p. 1-6.</w:t>
      </w:r>
      <w:bookmarkEnd w:id="5"/>
    </w:p>
    <w:p w:rsidR="00C328A2" w:rsidRDefault="00C328A2" w:rsidP="00C328A2">
      <w:pPr>
        <w:ind w:left="720" w:hanging="720"/>
        <w:rPr>
          <w:noProof/>
        </w:rPr>
      </w:pPr>
      <w:bookmarkStart w:id="6" w:name="_ENREF_6"/>
      <w:r>
        <w:rPr>
          <w:noProof/>
        </w:rPr>
        <w:t>6.</w:t>
      </w:r>
      <w:r>
        <w:rPr>
          <w:noProof/>
        </w:rPr>
        <w:tab/>
        <w:t xml:space="preserve">Feng, W., X. Guo, H. Huang, C. Xu, Y. Li, S. Guo, Z. Zhao, Q. Li, D. Lu, and L. Jin, </w:t>
      </w:r>
      <w:r w:rsidRPr="00C328A2">
        <w:rPr>
          <w:i/>
          <w:noProof/>
        </w:rPr>
        <w:t>Polymorphism Rs3819102 in Thymidylate Synthase and Environmental Factors: Effects on Lung Cancer in Chinese Population.</w:t>
      </w:r>
      <w:r>
        <w:rPr>
          <w:noProof/>
        </w:rPr>
        <w:t xml:space="preserve"> Current problems in cancer, 2018.</w:t>
      </w:r>
      <w:bookmarkEnd w:id="6"/>
    </w:p>
    <w:p w:rsidR="00C328A2" w:rsidRDefault="00C328A2" w:rsidP="00C328A2">
      <w:pPr>
        <w:ind w:left="720" w:hanging="720"/>
        <w:rPr>
          <w:noProof/>
        </w:rPr>
      </w:pPr>
      <w:bookmarkStart w:id="7" w:name="_ENREF_7"/>
      <w:r>
        <w:rPr>
          <w:noProof/>
        </w:rPr>
        <w:t>7.</w:t>
      </w:r>
      <w:r>
        <w:rPr>
          <w:noProof/>
        </w:rPr>
        <w:tab/>
        <w:t xml:space="preserve">Ding, W., W. Pu, L. Wang, S. Jiang, X. Zhou, W. Tu, L. Yu, J. Zhang, S. Guo, and Q. Liu, </w:t>
      </w:r>
      <w:r w:rsidRPr="00C328A2">
        <w:rPr>
          <w:i/>
          <w:noProof/>
        </w:rPr>
        <w:t>Genome-Wide DNA Methylation Analysis in Systemic Sclerosis Reveals Hypomethylation of Ifn-Associated Genes in Cd4+ and Cd8+ T Cells.</w:t>
      </w:r>
      <w:r>
        <w:rPr>
          <w:noProof/>
        </w:rPr>
        <w:t xml:space="preserve"> Journal of Investigative Dermatology, 2018. </w:t>
      </w:r>
      <w:r w:rsidRPr="00C328A2">
        <w:rPr>
          <w:b/>
          <w:noProof/>
        </w:rPr>
        <w:t>138</w:t>
      </w:r>
      <w:r>
        <w:rPr>
          <w:noProof/>
        </w:rPr>
        <w:t>(5): p. 1069-1077.</w:t>
      </w:r>
      <w:bookmarkEnd w:id="7"/>
    </w:p>
    <w:p w:rsidR="00C328A2" w:rsidRDefault="00C328A2" w:rsidP="00C328A2">
      <w:pPr>
        <w:ind w:left="720" w:hanging="720"/>
        <w:rPr>
          <w:noProof/>
        </w:rPr>
      </w:pPr>
      <w:bookmarkStart w:id="8" w:name="_ENREF_8"/>
      <w:r>
        <w:rPr>
          <w:noProof/>
        </w:rPr>
        <w:t>8.</w:t>
      </w:r>
      <w:r>
        <w:rPr>
          <w:noProof/>
        </w:rPr>
        <w:tab/>
        <w:t xml:space="preserve">Pu, W., C. Wang, S. Chen, D. Zhao, Y. Zhou, Y. Ma, Y. Wang, C. Li, Z. Huang, and L. Jin, </w:t>
      </w:r>
      <w:r w:rsidRPr="00C328A2">
        <w:rPr>
          <w:i/>
          <w:noProof/>
        </w:rPr>
        <w:t>Targeted Bisulfite Sequencing Identified a Panel of DNA Methylation-Based Biomarkers for Esophageal Squamous Cell Carcinoma (Escc).</w:t>
      </w:r>
      <w:r>
        <w:rPr>
          <w:noProof/>
        </w:rPr>
        <w:t xml:space="preserve"> Clinical epigenetics, 2017. </w:t>
      </w:r>
      <w:r w:rsidRPr="00C328A2">
        <w:rPr>
          <w:b/>
          <w:noProof/>
        </w:rPr>
        <w:t>9</w:t>
      </w:r>
      <w:r>
        <w:rPr>
          <w:noProof/>
        </w:rPr>
        <w:t>(1): p. 129.</w:t>
      </w:r>
      <w:bookmarkEnd w:id="8"/>
    </w:p>
    <w:p w:rsidR="00C328A2" w:rsidRDefault="00C328A2" w:rsidP="00C328A2">
      <w:pPr>
        <w:ind w:left="720" w:hanging="720"/>
        <w:rPr>
          <w:noProof/>
        </w:rPr>
      </w:pPr>
      <w:bookmarkStart w:id="9" w:name="_ENREF_9"/>
      <w:r>
        <w:rPr>
          <w:noProof/>
        </w:rPr>
        <w:t>9.</w:t>
      </w:r>
      <w:r>
        <w:rPr>
          <w:noProof/>
        </w:rPr>
        <w:tab/>
        <w:t xml:space="preserve">Pu, W., W. Ding, L. Wang, S. Jiang, W. Tu, S. Guo, Q. Liu, Y. Ma, S. Chen, and W. Wu. </w:t>
      </w:r>
      <w:r w:rsidRPr="00C328A2">
        <w:rPr>
          <w:i/>
          <w:noProof/>
        </w:rPr>
        <w:t>Genome-Wide DNA Methylation Analysis in Systemic Sclerosis Reveals Hypomethylation of Interferon-Associated Genes in Cd4+ and Cd8+ T Cells</w:t>
      </w:r>
      <w:r>
        <w:rPr>
          <w:noProof/>
        </w:rPr>
        <w:t xml:space="preserve">. in </w:t>
      </w:r>
      <w:r w:rsidRPr="00C328A2">
        <w:rPr>
          <w:i/>
          <w:noProof/>
        </w:rPr>
        <w:t>ARTHRITIS &amp; RHEUMATOLOGY</w:t>
      </w:r>
      <w:r>
        <w:rPr>
          <w:noProof/>
        </w:rPr>
        <w:t>. 2017. WILEY 111 RIVER ST, HOBOKEN 07030-5774, NJ USA.</w:t>
      </w:r>
      <w:bookmarkEnd w:id="9"/>
    </w:p>
    <w:p w:rsidR="00C328A2" w:rsidRDefault="00C328A2" w:rsidP="00C328A2">
      <w:pPr>
        <w:ind w:left="720" w:hanging="720"/>
        <w:rPr>
          <w:noProof/>
        </w:rPr>
      </w:pPr>
      <w:bookmarkStart w:id="10" w:name="_ENREF_10"/>
      <w:r>
        <w:rPr>
          <w:noProof/>
        </w:rPr>
        <w:t>10.</w:t>
      </w:r>
      <w:r>
        <w:rPr>
          <w:noProof/>
        </w:rPr>
        <w:tab/>
        <w:t xml:space="preserve">Lei, Y., L. Liu, S. Zhang, S. Guo, X. Li, J. Wang, B. Su, Y. Fang, X. Chen, and H. Ke, </w:t>
      </w:r>
      <w:r w:rsidRPr="00C328A2">
        <w:rPr>
          <w:i/>
          <w:noProof/>
        </w:rPr>
        <w:t>Hdac7 Promotes Lung Tumorigenesis by Inhibiting Stat3 Activation.</w:t>
      </w:r>
      <w:r>
        <w:rPr>
          <w:noProof/>
        </w:rPr>
        <w:t xml:space="preserve"> Molecular cancer, 2017. </w:t>
      </w:r>
      <w:r w:rsidRPr="00C328A2">
        <w:rPr>
          <w:b/>
          <w:noProof/>
        </w:rPr>
        <w:t>16</w:t>
      </w:r>
      <w:r>
        <w:rPr>
          <w:noProof/>
        </w:rPr>
        <w:t>(1): p. 170.</w:t>
      </w:r>
      <w:bookmarkEnd w:id="10"/>
    </w:p>
    <w:p w:rsidR="00C328A2" w:rsidRDefault="00C328A2" w:rsidP="00C328A2">
      <w:pPr>
        <w:ind w:left="720" w:hanging="720"/>
        <w:rPr>
          <w:noProof/>
        </w:rPr>
      </w:pPr>
      <w:bookmarkStart w:id="11" w:name="_ENREF_11"/>
      <w:r>
        <w:rPr>
          <w:noProof/>
        </w:rPr>
        <w:t>11.</w:t>
      </w:r>
      <w:r>
        <w:rPr>
          <w:noProof/>
        </w:rPr>
        <w:tab/>
        <w:t xml:space="preserve">Guo, S., Q. Zhu, T. Jiang, R. Wang, Y. Shen, X. Zhu, Y. Wang, F. Bai, Q. Ding, and X. Zhou, </w:t>
      </w:r>
      <w:r w:rsidRPr="00C328A2">
        <w:rPr>
          <w:i/>
          <w:noProof/>
        </w:rPr>
        <w:t>Genome-Wide DNA Methylation Patterns in Cd4+ T Cells from Chinese Han Patients with Rheumatoid Arthritis.</w:t>
      </w:r>
      <w:r>
        <w:rPr>
          <w:noProof/>
        </w:rPr>
        <w:t xml:space="preserve"> Mod Rheumatol, 2017. </w:t>
      </w:r>
      <w:r w:rsidRPr="00C328A2">
        <w:rPr>
          <w:b/>
          <w:noProof/>
        </w:rPr>
        <w:t>27</w:t>
      </w:r>
      <w:r>
        <w:rPr>
          <w:noProof/>
        </w:rPr>
        <w:t>(3): p. 441-447.</w:t>
      </w:r>
      <w:bookmarkEnd w:id="11"/>
    </w:p>
    <w:p w:rsidR="00C328A2" w:rsidRDefault="00C328A2" w:rsidP="00C328A2">
      <w:pPr>
        <w:ind w:left="720" w:hanging="720"/>
        <w:rPr>
          <w:noProof/>
        </w:rPr>
      </w:pPr>
      <w:bookmarkStart w:id="12" w:name="_ENREF_12"/>
      <w:r>
        <w:rPr>
          <w:noProof/>
        </w:rPr>
        <w:t>12.</w:t>
      </w:r>
      <w:r>
        <w:rPr>
          <w:noProof/>
        </w:rPr>
        <w:tab/>
        <w:t xml:space="preserve">Guo, S., R. Wang, T. Jiang, F. Bai, Q. Ding, Y. Ma, Y. Wang, Y. Yang, X. Wang, and L. Tan, </w:t>
      </w:r>
      <w:r w:rsidRPr="00C328A2">
        <w:rPr>
          <w:i/>
          <w:noProof/>
        </w:rPr>
        <w:t>Alterations and Diagnosis Potential of Serum Lipid Profiles in Rheumatoid Arthritis Patients.</w:t>
      </w:r>
      <w:r>
        <w:rPr>
          <w:noProof/>
        </w:rPr>
        <w:t xml:space="preserve"> Int J Clin Exp Pathol, 2017. </w:t>
      </w:r>
      <w:r w:rsidRPr="00C328A2">
        <w:rPr>
          <w:b/>
          <w:noProof/>
        </w:rPr>
        <w:t>10</w:t>
      </w:r>
      <w:r>
        <w:rPr>
          <w:noProof/>
        </w:rPr>
        <w:t>(3): p. 3503-3509.</w:t>
      </w:r>
      <w:bookmarkEnd w:id="12"/>
    </w:p>
    <w:p w:rsidR="00C328A2" w:rsidRDefault="00C328A2" w:rsidP="00C328A2">
      <w:pPr>
        <w:ind w:left="720" w:hanging="720"/>
        <w:rPr>
          <w:noProof/>
        </w:rPr>
      </w:pPr>
      <w:bookmarkStart w:id="13" w:name="_ENREF_13"/>
      <w:r>
        <w:rPr>
          <w:noProof/>
        </w:rPr>
        <w:t>13.</w:t>
      </w:r>
      <w:r>
        <w:rPr>
          <w:noProof/>
        </w:rPr>
        <w:tab/>
        <w:t xml:space="preserve">Guo, S., D. Diep, N. Plongthongkum, H.-L. Fung, K. Zhang, and K. Zhang, </w:t>
      </w:r>
      <w:r w:rsidRPr="00C328A2">
        <w:rPr>
          <w:i/>
          <w:noProof/>
        </w:rPr>
        <w:t>Identification of Methylation Haplotype Blocks Aids in Deconvolution of Heterogeneous Tissue Samples and Tumor Tissue-of-Origin Mapping from Plasma DNA.</w:t>
      </w:r>
      <w:r>
        <w:rPr>
          <w:noProof/>
        </w:rPr>
        <w:t xml:space="preserve"> Nat Genet, 2017. </w:t>
      </w:r>
      <w:r w:rsidRPr="00C328A2">
        <w:rPr>
          <w:b/>
          <w:noProof/>
        </w:rPr>
        <w:t>49</w:t>
      </w:r>
      <w:r>
        <w:rPr>
          <w:noProof/>
        </w:rPr>
        <w:t>(4): p. 635.</w:t>
      </w:r>
      <w:bookmarkEnd w:id="13"/>
    </w:p>
    <w:p w:rsidR="00C328A2" w:rsidRDefault="00C328A2" w:rsidP="00C328A2">
      <w:pPr>
        <w:ind w:left="720" w:hanging="720"/>
        <w:rPr>
          <w:noProof/>
        </w:rPr>
      </w:pPr>
      <w:bookmarkStart w:id="14" w:name="_ENREF_14"/>
      <w:r>
        <w:rPr>
          <w:noProof/>
        </w:rPr>
        <w:t>14.</w:t>
      </w:r>
      <w:r>
        <w:rPr>
          <w:noProof/>
        </w:rPr>
        <w:tab/>
        <w:t xml:space="preserve">Geng, X., W. Pu, Y. Tan, Z. Lu, A. Wang, L. Tan, S. Chen, S. Guo, J. Wang, and X. Chen, </w:t>
      </w:r>
      <w:r w:rsidRPr="00C328A2">
        <w:rPr>
          <w:i/>
          <w:noProof/>
        </w:rPr>
        <w:t>Quantitative Assessment of the Diagnostic Role of Fhit Promoter Methylation in Non-Small Cell Lung Cancer.</w:t>
      </w:r>
      <w:r>
        <w:rPr>
          <w:noProof/>
        </w:rPr>
        <w:t xml:space="preserve"> Oncotarget, 2017. </w:t>
      </w:r>
      <w:r w:rsidRPr="00C328A2">
        <w:rPr>
          <w:b/>
          <w:noProof/>
        </w:rPr>
        <w:t>8</w:t>
      </w:r>
      <w:r>
        <w:rPr>
          <w:noProof/>
        </w:rPr>
        <w:t>(4): p. 6845.</w:t>
      </w:r>
      <w:bookmarkEnd w:id="14"/>
    </w:p>
    <w:p w:rsidR="00C328A2" w:rsidRDefault="00C328A2" w:rsidP="00C328A2">
      <w:pPr>
        <w:ind w:left="720" w:hanging="720"/>
        <w:rPr>
          <w:noProof/>
        </w:rPr>
      </w:pPr>
      <w:bookmarkStart w:id="15" w:name="_ENREF_15"/>
      <w:r>
        <w:rPr>
          <w:noProof/>
        </w:rPr>
        <w:t>15.</w:t>
      </w:r>
      <w:r>
        <w:rPr>
          <w:noProof/>
        </w:rPr>
        <w:tab/>
        <w:t xml:space="preserve">Fan, L., L. Chen, X. Ni, S. Guo, Y. Zhou, C. Wang, Y. Zheng, F. Shen, V.K. Kolluri, and M. Muktiali, </w:t>
      </w:r>
      <w:r w:rsidRPr="00C328A2">
        <w:rPr>
          <w:i/>
          <w:noProof/>
        </w:rPr>
        <w:t>Genetic Variant of Mir-4293 Rs12220909 Is Associated with Susceptibility to Non-Small Cell Lung Cancer in a Chinese Han Population.</w:t>
      </w:r>
      <w:r>
        <w:rPr>
          <w:noProof/>
        </w:rPr>
        <w:t xml:space="preserve"> PLoS One, 2017. </w:t>
      </w:r>
      <w:r w:rsidRPr="00C328A2">
        <w:rPr>
          <w:b/>
          <w:noProof/>
        </w:rPr>
        <w:t>12</w:t>
      </w:r>
      <w:r>
        <w:rPr>
          <w:noProof/>
        </w:rPr>
        <w:t>(4): p. e0175666.</w:t>
      </w:r>
      <w:bookmarkEnd w:id="15"/>
    </w:p>
    <w:p w:rsidR="00C328A2" w:rsidRDefault="00C328A2" w:rsidP="00C328A2">
      <w:pPr>
        <w:ind w:left="720" w:hanging="720"/>
        <w:rPr>
          <w:noProof/>
        </w:rPr>
      </w:pPr>
      <w:bookmarkStart w:id="16" w:name="_ENREF_16"/>
      <w:r>
        <w:rPr>
          <w:noProof/>
        </w:rPr>
        <w:t>16.</w:t>
      </w:r>
      <w:r>
        <w:rPr>
          <w:noProof/>
        </w:rPr>
        <w:tab/>
        <w:t xml:space="preserve">Zhang, X., J. Zhang, R. Wang, S. Guo, H. Zhang, Y. Ma, Q. Liu, H. Chu, X. Xu, and Y. Zhang, </w:t>
      </w:r>
      <w:r w:rsidRPr="00C328A2">
        <w:rPr>
          <w:i/>
          <w:noProof/>
        </w:rPr>
        <w:t>Hypermethylation Reduces the Expression of Pnpla7 in Hepatocellular Carcinoma.</w:t>
      </w:r>
      <w:r>
        <w:rPr>
          <w:noProof/>
        </w:rPr>
        <w:t xml:space="preserve"> Oncology letters, 2016. </w:t>
      </w:r>
      <w:r w:rsidRPr="00C328A2">
        <w:rPr>
          <w:b/>
          <w:noProof/>
        </w:rPr>
        <w:t>12</w:t>
      </w:r>
      <w:r>
        <w:rPr>
          <w:noProof/>
        </w:rPr>
        <w:t>(1): p. 670-674.</w:t>
      </w:r>
      <w:bookmarkEnd w:id="16"/>
    </w:p>
    <w:p w:rsidR="00C328A2" w:rsidRDefault="00C328A2" w:rsidP="00C328A2">
      <w:pPr>
        <w:ind w:left="720" w:hanging="720"/>
        <w:rPr>
          <w:noProof/>
        </w:rPr>
      </w:pPr>
      <w:bookmarkStart w:id="17" w:name="_ENREF_17"/>
      <w:r>
        <w:rPr>
          <w:noProof/>
        </w:rPr>
        <w:lastRenderedPageBreak/>
        <w:t>17.</w:t>
      </w:r>
      <w:r>
        <w:rPr>
          <w:noProof/>
        </w:rPr>
        <w:tab/>
        <w:t xml:space="preserve">Suzuki, K., Y. Tsunekawa, R. Hernandez-Benitez, J. Wu, J. Zhu, E.J. Kim, F. Hatanaka, M. Yamamoto, T. Araoka, and Z. Li, </w:t>
      </w:r>
      <w:r w:rsidRPr="00C328A2">
        <w:rPr>
          <w:i/>
          <w:noProof/>
        </w:rPr>
        <w:t>In Vivo Genome Editing Via Crispr/Cas9 Mediated Homology-Independent Targeted Integration.</w:t>
      </w:r>
      <w:r>
        <w:rPr>
          <w:noProof/>
        </w:rPr>
        <w:t xml:space="preserve"> Nature, 2016. </w:t>
      </w:r>
      <w:r w:rsidRPr="00C328A2">
        <w:rPr>
          <w:b/>
          <w:noProof/>
        </w:rPr>
        <w:t>540</w:t>
      </w:r>
      <w:r>
        <w:rPr>
          <w:noProof/>
        </w:rPr>
        <w:t>(7631): p. 144.</w:t>
      </w:r>
      <w:bookmarkEnd w:id="17"/>
    </w:p>
    <w:p w:rsidR="00C328A2" w:rsidRDefault="00C328A2" w:rsidP="00C328A2">
      <w:pPr>
        <w:ind w:left="720" w:hanging="720"/>
        <w:rPr>
          <w:noProof/>
        </w:rPr>
      </w:pPr>
      <w:bookmarkStart w:id="18" w:name="_ENREF_18"/>
      <w:r>
        <w:rPr>
          <w:noProof/>
        </w:rPr>
        <w:t>18.</w:t>
      </w:r>
      <w:r>
        <w:rPr>
          <w:noProof/>
        </w:rPr>
        <w:tab/>
        <w:t xml:space="preserve">Shen, F., J. Chen, S. Guo, Y. Zhou, Y. Zheng, Y. Yang, J. Zhang, X. Wang, C. Wang, and D. Zhao, </w:t>
      </w:r>
      <w:r w:rsidRPr="00C328A2">
        <w:rPr>
          <w:i/>
          <w:noProof/>
        </w:rPr>
        <w:t>Genetic Variants in Mir-196a2 and Mir-499 Are Associated with Susceptibility to Esophageal Squamous Cell Carcinoma in Chinese Han Population.</w:t>
      </w:r>
      <w:r>
        <w:rPr>
          <w:noProof/>
        </w:rPr>
        <w:t xml:space="preserve"> Tumor Biology, 2016. </w:t>
      </w:r>
      <w:r w:rsidRPr="00C328A2">
        <w:rPr>
          <w:b/>
          <w:noProof/>
        </w:rPr>
        <w:t>37</w:t>
      </w:r>
      <w:r>
        <w:rPr>
          <w:noProof/>
        </w:rPr>
        <w:t>(4): p. 4777-4784.</w:t>
      </w:r>
      <w:bookmarkEnd w:id="18"/>
    </w:p>
    <w:p w:rsidR="00C328A2" w:rsidRDefault="00C328A2" w:rsidP="00C328A2">
      <w:pPr>
        <w:ind w:left="720" w:hanging="720"/>
        <w:rPr>
          <w:noProof/>
        </w:rPr>
      </w:pPr>
      <w:bookmarkStart w:id="19" w:name="_ENREF_19"/>
      <w:r>
        <w:rPr>
          <w:noProof/>
        </w:rPr>
        <w:t>19.</w:t>
      </w:r>
      <w:r>
        <w:rPr>
          <w:noProof/>
        </w:rPr>
        <w:tab/>
        <w:t xml:space="preserve">Pu, W., X. Geng, S. Chen, L. Tan, Y. Tan, A. Wang, Z. Lu, S. Guo, X. Chen, and J. Wang, </w:t>
      </w:r>
      <w:r w:rsidRPr="00C328A2">
        <w:rPr>
          <w:i/>
          <w:noProof/>
        </w:rPr>
        <w:t>Aberrant Methylation of Cdh13 Can Be a Diagnostic Biomarker for Lung Adenocarcinoma.</w:t>
      </w:r>
      <w:r>
        <w:rPr>
          <w:noProof/>
        </w:rPr>
        <w:t xml:space="preserve"> Journal of Cancer, 2016. </w:t>
      </w:r>
      <w:r w:rsidRPr="00C328A2">
        <w:rPr>
          <w:b/>
          <w:noProof/>
        </w:rPr>
        <w:t>7</w:t>
      </w:r>
      <w:r>
        <w:rPr>
          <w:noProof/>
        </w:rPr>
        <w:t>(15): p. 2280.</w:t>
      </w:r>
      <w:bookmarkEnd w:id="19"/>
    </w:p>
    <w:p w:rsidR="00C328A2" w:rsidRDefault="00C328A2" w:rsidP="00C328A2">
      <w:pPr>
        <w:ind w:left="720" w:hanging="720"/>
        <w:rPr>
          <w:noProof/>
        </w:rPr>
      </w:pPr>
      <w:bookmarkStart w:id="20" w:name="_ENREF_20"/>
      <w:r>
        <w:rPr>
          <w:noProof/>
        </w:rPr>
        <w:t>20.</w:t>
      </w:r>
      <w:r>
        <w:rPr>
          <w:noProof/>
        </w:rPr>
        <w:tab/>
        <w:t xml:space="preserve">Guo, S., Y. Li, Y. Wang, H. Chu, Y. Chen, Q. Liu, G. Guo, W. Tu, W. Wu, and H. Zou, </w:t>
      </w:r>
      <w:r w:rsidRPr="00C328A2">
        <w:rPr>
          <w:i/>
          <w:noProof/>
        </w:rPr>
        <w:t>Copy Number Variation of Hla-Dqa1 and Apobec3a/3b Contribute to the Susceptibility of Systemic Sclerosis in the Chinese Han Population.</w:t>
      </w:r>
      <w:r>
        <w:rPr>
          <w:noProof/>
        </w:rPr>
        <w:t xml:space="preserve"> J Rheumatol, 2016: p. jrheum. 150945.</w:t>
      </w:r>
      <w:bookmarkEnd w:id="20"/>
    </w:p>
    <w:p w:rsidR="00C328A2" w:rsidRDefault="00C328A2" w:rsidP="00C328A2">
      <w:pPr>
        <w:ind w:left="720" w:hanging="720"/>
        <w:rPr>
          <w:noProof/>
        </w:rPr>
      </w:pPr>
      <w:bookmarkStart w:id="21" w:name="_ENREF_21"/>
      <w:r>
        <w:rPr>
          <w:noProof/>
        </w:rPr>
        <w:t>21.</w:t>
      </w:r>
      <w:r>
        <w:rPr>
          <w:noProof/>
        </w:rPr>
        <w:tab/>
        <w:t xml:space="preserve">Zhang, P., J. Wang, T. Lu, X. Wang, Y. Zheng, S. Guo, Y. Yang, M. Wang, V.K. Kolluri, and L. Qiu, </w:t>
      </w:r>
      <w:r w:rsidRPr="00C328A2">
        <w:rPr>
          <w:i/>
          <w:noProof/>
        </w:rPr>
        <w:t>Mir-449b Rs10061133 and Mir-4293 Rs12220909 Polymorphisms Are Associated with Decreased Esophageal Squamous Cell Carcinoma in a Chinese Population.</w:t>
      </w:r>
      <w:r>
        <w:rPr>
          <w:noProof/>
        </w:rPr>
        <w:t xml:space="preserve"> Tumor Biology, 2015. </w:t>
      </w:r>
      <w:r w:rsidRPr="00C328A2">
        <w:rPr>
          <w:b/>
          <w:noProof/>
        </w:rPr>
        <w:t>36</w:t>
      </w:r>
      <w:r>
        <w:rPr>
          <w:noProof/>
        </w:rPr>
        <w:t>(11): p. 8789-8795.</w:t>
      </w:r>
      <w:bookmarkEnd w:id="21"/>
    </w:p>
    <w:p w:rsidR="00C328A2" w:rsidRDefault="00C328A2" w:rsidP="00C328A2">
      <w:pPr>
        <w:ind w:left="720" w:hanging="720"/>
        <w:rPr>
          <w:noProof/>
        </w:rPr>
      </w:pPr>
      <w:bookmarkStart w:id="22" w:name="_ENREF_22"/>
      <w:r>
        <w:rPr>
          <w:noProof/>
        </w:rPr>
        <w:t>22.</w:t>
      </w:r>
      <w:r>
        <w:rPr>
          <w:noProof/>
        </w:rPr>
        <w:tab/>
        <w:t xml:space="preserve">Wang, J., J. Li, J. Gu, J. Yu, S. Guo, Y. Zhu, and D. Ye, </w:t>
      </w:r>
      <w:r w:rsidRPr="00C328A2">
        <w:rPr>
          <w:i/>
          <w:noProof/>
        </w:rPr>
        <w:t>Abnormal Methylation Status of Fbxw10 and Smpd3, and Associations with Clinical Characteristics in Clear Cell Renal Cell Carcinoma.</w:t>
      </w:r>
      <w:r>
        <w:rPr>
          <w:noProof/>
        </w:rPr>
        <w:t xml:space="preserve"> Oncology letters, 2015. </w:t>
      </w:r>
      <w:r w:rsidRPr="00C328A2">
        <w:rPr>
          <w:b/>
          <w:noProof/>
        </w:rPr>
        <w:t>10</w:t>
      </w:r>
      <w:r>
        <w:rPr>
          <w:noProof/>
        </w:rPr>
        <w:t>(5): p. 3073-3080.</w:t>
      </w:r>
      <w:bookmarkEnd w:id="22"/>
    </w:p>
    <w:p w:rsidR="00C328A2" w:rsidRDefault="00C328A2" w:rsidP="00C328A2">
      <w:pPr>
        <w:ind w:left="720" w:hanging="720"/>
        <w:rPr>
          <w:noProof/>
        </w:rPr>
      </w:pPr>
      <w:bookmarkStart w:id="23" w:name="_ENREF_23"/>
      <w:r>
        <w:rPr>
          <w:noProof/>
        </w:rPr>
        <w:t>23.</w:t>
      </w:r>
      <w:r>
        <w:rPr>
          <w:noProof/>
        </w:rPr>
        <w:tab/>
        <w:t xml:space="preserve">Pan, L.-l., Y.-m. Huang, M. Wang, X.-e. Zhuang, D.-f. Luo, S.-c. Guo, Z.-s. Zhang, Q. Huang, S.-l. Lin, and S.-y. Wang, </w:t>
      </w:r>
      <w:r w:rsidRPr="00C328A2">
        <w:rPr>
          <w:i/>
          <w:noProof/>
        </w:rPr>
        <w:t>Positional Cloning and Next-Generation Sequencing Identified a Tgm6 Mutation in a Large Chinese Pedigree with Acute Myeloid Leukaemia.</w:t>
      </w:r>
      <w:r>
        <w:rPr>
          <w:noProof/>
        </w:rPr>
        <w:t xml:space="preserve"> European Journal of Human Genetics, 2015. </w:t>
      </w:r>
      <w:r w:rsidRPr="00C328A2">
        <w:rPr>
          <w:b/>
          <w:noProof/>
        </w:rPr>
        <w:t>23</w:t>
      </w:r>
      <w:r>
        <w:rPr>
          <w:noProof/>
        </w:rPr>
        <w:t>(2): p. 218.</w:t>
      </w:r>
      <w:bookmarkEnd w:id="23"/>
    </w:p>
    <w:p w:rsidR="00C328A2" w:rsidRDefault="00C328A2" w:rsidP="00C328A2">
      <w:pPr>
        <w:ind w:left="720" w:hanging="720"/>
        <w:rPr>
          <w:noProof/>
        </w:rPr>
      </w:pPr>
      <w:bookmarkStart w:id="24" w:name="_ENREF_24"/>
      <w:r>
        <w:rPr>
          <w:noProof/>
        </w:rPr>
        <w:t>24.</w:t>
      </w:r>
      <w:r>
        <w:rPr>
          <w:noProof/>
        </w:rPr>
        <w:tab/>
        <w:t xml:space="preserve">Lin, N., J. Jiang, S. Guo, and M. Xiong, </w:t>
      </w:r>
      <w:r w:rsidRPr="00C328A2">
        <w:rPr>
          <w:i/>
          <w:noProof/>
        </w:rPr>
        <w:t>Functional Principal Component Analysis and Randomized Sparse Clustering Algorithm for Medical Image Analysis.</w:t>
      </w:r>
      <w:r>
        <w:rPr>
          <w:noProof/>
        </w:rPr>
        <w:t xml:space="preserve"> PLoS One, 2015. </w:t>
      </w:r>
      <w:r w:rsidRPr="00C328A2">
        <w:rPr>
          <w:b/>
          <w:noProof/>
        </w:rPr>
        <w:t>10</w:t>
      </w:r>
      <w:r>
        <w:rPr>
          <w:noProof/>
        </w:rPr>
        <w:t>(7): p. e0132945.</w:t>
      </w:r>
      <w:bookmarkEnd w:id="24"/>
    </w:p>
    <w:p w:rsidR="00C328A2" w:rsidRDefault="00C328A2" w:rsidP="00C328A2">
      <w:pPr>
        <w:ind w:left="720" w:hanging="720"/>
        <w:rPr>
          <w:noProof/>
        </w:rPr>
      </w:pPr>
      <w:bookmarkStart w:id="25" w:name="_ENREF_25"/>
      <w:r>
        <w:rPr>
          <w:noProof/>
        </w:rPr>
        <w:t>25.</w:t>
      </w:r>
      <w:r>
        <w:rPr>
          <w:noProof/>
        </w:rPr>
        <w:tab/>
        <w:t xml:space="preserve">Jiang, J., N. Lin, S. Guo, J. Chen, and M. Xiong, </w:t>
      </w:r>
      <w:r w:rsidRPr="00C328A2">
        <w:rPr>
          <w:i/>
          <w:noProof/>
        </w:rPr>
        <w:t>Multiple Functional Linear Model for Association Analysis of Rna-Seq with Imaging.</w:t>
      </w:r>
      <w:r>
        <w:rPr>
          <w:noProof/>
        </w:rPr>
        <w:t xml:space="preserve"> Quantitative Biology, 2015. </w:t>
      </w:r>
      <w:r w:rsidRPr="00C328A2">
        <w:rPr>
          <w:b/>
          <w:noProof/>
        </w:rPr>
        <w:t>3</w:t>
      </w:r>
      <w:r>
        <w:rPr>
          <w:noProof/>
        </w:rPr>
        <w:t>(2): p. 90-102.</w:t>
      </w:r>
      <w:bookmarkEnd w:id="25"/>
    </w:p>
    <w:p w:rsidR="00C328A2" w:rsidRDefault="00C328A2" w:rsidP="00C328A2">
      <w:pPr>
        <w:ind w:left="720" w:hanging="720"/>
        <w:rPr>
          <w:noProof/>
        </w:rPr>
      </w:pPr>
      <w:bookmarkStart w:id="26" w:name="_ENREF_26"/>
      <w:r>
        <w:rPr>
          <w:noProof/>
        </w:rPr>
        <w:t>26.</w:t>
      </w:r>
      <w:r>
        <w:rPr>
          <w:noProof/>
        </w:rPr>
        <w:tab/>
        <w:t xml:space="preserve">Guo, S., F. Yan, J. Xu, Y. Bao, J. Zhu, X. Wang, J. Wu, Y. Li, W. Pu, and Y. Liu, </w:t>
      </w:r>
      <w:r w:rsidRPr="00C328A2">
        <w:rPr>
          <w:i/>
          <w:noProof/>
        </w:rPr>
        <w:t>Identification and Validation of the Methylation Biomarkers of Non-Small Cell Lung Cancer (Nsclc).</w:t>
      </w:r>
      <w:r>
        <w:rPr>
          <w:noProof/>
        </w:rPr>
        <w:t xml:space="preserve"> Clinical epigenetics, 2015. </w:t>
      </w:r>
      <w:r w:rsidRPr="00C328A2">
        <w:rPr>
          <w:b/>
          <w:noProof/>
        </w:rPr>
        <w:t>7</w:t>
      </w:r>
      <w:r>
        <w:rPr>
          <w:noProof/>
        </w:rPr>
        <w:t>(1): p. 3.</w:t>
      </w:r>
      <w:bookmarkEnd w:id="26"/>
    </w:p>
    <w:p w:rsidR="00C328A2" w:rsidRDefault="00C328A2" w:rsidP="00C328A2">
      <w:pPr>
        <w:ind w:left="720" w:hanging="720"/>
        <w:rPr>
          <w:noProof/>
        </w:rPr>
      </w:pPr>
      <w:bookmarkStart w:id="27" w:name="_ENREF_27"/>
      <w:r>
        <w:rPr>
          <w:noProof/>
        </w:rPr>
        <w:t>27.</w:t>
      </w:r>
      <w:r>
        <w:rPr>
          <w:noProof/>
        </w:rPr>
        <w:tab/>
        <w:t xml:space="preserve">Guo, S., T. Jiang, R. Wang, Y. Shen, X. Zhu, F. Bai, Q. Ding, G. Chen, and D. He, </w:t>
      </w:r>
      <w:r w:rsidRPr="00C328A2">
        <w:rPr>
          <w:i/>
          <w:noProof/>
        </w:rPr>
        <w:t>Genome-Wide Dna Methylation Patterns in Cd4+ T Reveal Significant Contribution of Dna Methylation to Rheumatoid Arthritis: Abstract Number: 1255.</w:t>
      </w:r>
      <w:r>
        <w:rPr>
          <w:noProof/>
        </w:rPr>
        <w:t xml:space="preserve"> Arthritis &amp; Rheumatology, 2015. </w:t>
      </w:r>
      <w:r w:rsidRPr="00C328A2">
        <w:rPr>
          <w:b/>
          <w:noProof/>
        </w:rPr>
        <w:t>67</w:t>
      </w:r>
      <w:r>
        <w:rPr>
          <w:noProof/>
        </w:rPr>
        <w:t>: p. 1596-1597.</w:t>
      </w:r>
      <w:bookmarkEnd w:id="27"/>
    </w:p>
    <w:p w:rsidR="00C328A2" w:rsidRDefault="00C328A2" w:rsidP="00C328A2">
      <w:pPr>
        <w:ind w:left="720" w:hanging="720"/>
        <w:rPr>
          <w:noProof/>
        </w:rPr>
      </w:pPr>
      <w:bookmarkStart w:id="28" w:name="_ENREF_28"/>
      <w:r>
        <w:rPr>
          <w:noProof/>
        </w:rPr>
        <w:t>28.</w:t>
      </w:r>
      <w:r>
        <w:rPr>
          <w:noProof/>
        </w:rPr>
        <w:tab/>
        <w:t xml:space="preserve">Dong, Z., S. Guo, Y. Yang, J. Wu, M. Guan, H. Zou, L. Jin, and J. Wang, </w:t>
      </w:r>
      <w:r w:rsidRPr="00C328A2">
        <w:rPr>
          <w:i/>
          <w:noProof/>
        </w:rPr>
        <w:t>Association between Abcg 2 Q141k Polymorphism and Gout Risk Affected by Ethnicity and Gender: A Systematic Review and Meta</w:t>
      </w:r>
      <w:r w:rsidRPr="00C328A2">
        <w:rPr>
          <w:rFonts w:ascii="Cambria Math" w:hAnsi="Cambria Math" w:cs="Cambria Math"/>
          <w:i/>
          <w:noProof/>
        </w:rPr>
        <w:t>‐</w:t>
      </w:r>
      <w:r w:rsidRPr="00C328A2">
        <w:rPr>
          <w:i/>
          <w:noProof/>
        </w:rPr>
        <w:t>Analysis.</w:t>
      </w:r>
      <w:r>
        <w:rPr>
          <w:noProof/>
        </w:rPr>
        <w:t xml:space="preserve"> Int J Rheum Dis, 2015. </w:t>
      </w:r>
      <w:r w:rsidRPr="00C328A2">
        <w:rPr>
          <w:b/>
          <w:noProof/>
        </w:rPr>
        <w:t>18</w:t>
      </w:r>
      <w:r>
        <w:rPr>
          <w:noProof/>
        </w:rPr>
        <w:t>(4): p. 382-391.</w:t>
      </w:r>
      <w:bookmarkEnd w:id="28"/>
    </w:p>
    <w:p w:rsidR="00C328A2" w:rsidRDefault="00C328A2" w:rsidP="00C328A2">
      <w:pPr>
        <w:ind w:left="720" w:hanging="720"/>
        <w:rPr>
          <w:noProof/>
        </w:rPr>
      </w:pPr>
      <w:bookmarkStart w:id="29" w:name="_ENREF_29"/>
      <w:r>
        <w:rPr>
          <w:noProof/>
        </w:rPr>
        <w:t>29.</w:t>
      </w:r>
      <w:r>
        <w:rPr>
          <w:noProof/>
        </w:rPr>
        <w:tab/>
        <w:t xml:space="preserve">Zhao, Y., F. Xue, J. Sun, S. Guo, H. Zhang, B. Qiu, J. Geng, J. Gu, X. Zhou, and W. Wang, </w:t>
      </w:r>
      <w:r w:rsidRPr="00C328A2">
        <w:rPr>
          <w:i/>
          <w:noProof/>
        </w:rPr>
        <w:t>Genome-Wide Methylation Profiling of the Different Stages of Hepatitis B Virus-Related Hepatocellular Carcinoma Development in Plasma Cell-Free DNA Reveals Potential Biomarkers for Early Detection and High-Risk Monitoring of Hepatocellular Carcinoma.</w:t>
      </w:r>
      <w:r>
        <w:rPr>
          <w:noProof/>
        </w:rPr>
        <w:t xml:space="preserve"> Clinical epigenetics, 2014. </w:t>
      </w:r>
      <w:r w:rsidRPr="00C328A2">
        <w:rPr>
          <w:b/>
          <w:noProof/>
        </w:rPr>
        <w:t>6</w:t>
      </w:r>
      <w:r>
        <w:rPr>
          <w:noProof/>
        </w:rPr>
        <w:t>(1): p. 30.</w:t>
      </w:r>
      <w:bookmarkEnd w:id="29"/>
    </w:p>
    <w:p w:rsidR="00C328A2" w:rsidRDefault="00C328A2" w:rsidP="00C328A2">
      <w:pPr>
        <w:ind w:left="720" w:hanging="720"/>
        <w:rPr>
          <w:noProof/>
        </w:rPr>
      </w:pPr>
      <w:bookmarkStart w:id="30" w:name="_ENREF_30"/>
      <w:r>
        <w:rPr>
          <w:noProof/>
        </w:rPr>
        <w:t>30.</w:t>
      </w:r>
      <w:r>
        <w:rPr>
          <w:noProof/>
        </w:rPr>
        <w:tab/>
        <w:t xml:space="preserve">Zhao, Y., J. Sun, H. Zhang, S. Guo, J. Gu, W. Wang, N. Tang, X. Zhou, and J. Yu, </w:t>
      </w:r>
      <w:r w:rsidRPr="00C328A2">
        <w:rPr>
          <w:i/>
          <w:noProof/>
        </w:rPr>
        <w:t>High-Frequency Aberrantly Methylated Targets in Pancreatic Adenocarcinoma Identified Via Global DNA Methylation Analysis Using Methylcap-Seq.</w:t>
      </w:r>
      <w:r>
        <w:rPr>
          <w:noProof/>
        </w:rPr>
        <w:t xml:space="preserve"> Clinical epigenetics, 2014. </w:t>
      </w:r>
      <w:r w:rsidRPr="00C328A2">
        <w:rPr>
          <w:b/>
          <w:noProof/>
        </w:rPr>
        <w:t>6</w:t>
      </w:r>
      <w:r>
        <w:rPr>
          <w:noProof/>
        </w:rPr>
        <w:t>(1): p. 18.</w:t>
      </w:r>
      <w:bookmarkEnd w:id="30"/>
    </w:p>
    <w:p w:rsidR="00C328A2" w:rsidRDefault="00C328A2" w:rsidP="00C328A2">
      <w:pPr>
        <w:ind w:left="720" w:hanging="720"/>
        <w:rPr>
          <w:noProof/>
        </w:rPr>
      </w:pPr>
      <w:bookmarkStart w:id="31" w:name="_ENREF_31"/>
      <w:r>
        <w:rPr>
          <w:noProof/>
        </w:rPr>
        <w:t>31.</w:t>
      </w:r>
      <w:r>
        <w:rPr>
          <w:noProof/>
        </w:rPr>
        <w:tab/>
        <w:t xml:space="preserve">Xiao, Q., S. Gao, H. Luo, W. Fan, S. Guo, H. Yao, S. Leng, Z. Xu, T. Tao, and X. Liu, </w:t>
      </w:r>
      <w:r w:rsidRPr="00C328A2">
        <w:rPr>
          <w:i/>
          <w:noProof/>
        </w:rPr>
        <w:t>9q33. 3, a Stress-Related Chromosome Region, Contributes to Reducing Lung Squamous Cell Carcinoma Risk.</w:t>
      </w:r>
      <w:r>
        <w:rPr>
          <w:noProof/>
        </w:rPr>
        <w:t xml:space="preserve"> Journal of Thoracic Oncology, 2014. </w:t>
      </w:r>
      <w:r w:rsidRPr="00C328A2">
        <w:rPr>
          <w:b/>
          <w:noProof/>
        </w:rPr>
        <w:t>9</w:t>
      </w:r>
      <w:r>
        <w:rPr>
          <w:noProof/>
        </w:rPr>
        <w:t>(7): p. 1041-1047.</w:t>
      </w:r>
      <w:bookmarkEnd w:id="31"/>
    </w:p>
    <w:p w:rsidR="00C328A2" w:rsidRDefault="00C328A2" w:rsidP="00C328A2">
      <w:pPr>
        <w:ind w:left="720" w:hanging="720"/>
        <w:rPr>
          <w:noProof/>
        </w:rPr>
      </w:pPr>
      <w:bookmarkStart w:id="32" w:name="_ENREF_32"/>
      <w:r>
        <w:rPr>
          <w:noProof/>
        </w:rPr>
        <w:t>32.</w:t>
      </w:r>
      <w:r>
        <w:rPr>
          <w:noProof/>
        </w:rPr>
        <w:tab/>
        <w:t xml:space="preserve">Wang, R., J. Zhang, Y. Ma, L. Chen, S. Guo, X. Zhang, Y. Ma, L. Wu, X. Pei, and S. Liu, </w:t>
      </w:r>
      <w:r w:rsidRPr="00C328A2">
        <w:rPr>
          <w:i/>
          <w:noProof/>
        </w:rPr>
        <w:t>Association Study of Mir</w:t>
      </w:r>
      <w:r w:rsidRPr="00C328A2">
        <w:rPr>
          <w:rFonts w:ascii="MS Mincho" w:eastAsia="MS Mincho" w:hAnsi="MS Mincho" w:cs="MS Mincho" w:hint="eastAsia"/>
          <w:i/>
          <w:noProof/>
        </w:rPr>
        <w:t>‑</w:t>
      </w:r>
      <w:r w:rsidRPr="00C328A2">
        <w:rPr>
          <w:i/>
          <w:noProof/>
        </w:rPr>
        <w:t>149 Rs2292832 and Mir</w:t>
      </w:r>
      <w:r w:rsidRPr="00C328A2">
        <w:rPr>
          <w:rFonts w:ascii="MS Mincho" w:eastAsia="MS Mincho" w:hAnsi="MS Mincho" w:cs="MS Mincho" w:hint="eastAsia"/>
          <w:i/>
          <w:noProof/>
        </w:rPr>
        <w:t>‑</w:t>
      </w:r>
      <w:r w:rsidRPr="00C328A2">
        <w:rPr>
          <w:i/>
          <w:noProof/>
        </w:rPr>
        <w:t>608 Rs4919510 and the Risk of Hepatocellular Carcinoma in a Large</w:t>
      </w:r>
      <w:r w:rsidRPr="00C328A2">
        <w:rPr>
          <w:rFonts w:ascii="MS Mincho" w:eastAsia="MS Mincho" w:hAnsi="MS Mincho" w:cs="MS Mincho" w:hint="eastAsia"/>
          <w:i/>
          <w:noProof/>
        </w:rPr>
        <w:t>‑</w:t>
      </w:r>
      <w:r w:rsidRPr="00C328A2">
        <w:rPr>
          <w:i/>
          <w:noProof/>
        </w:rPr>
        <w:t>Scale Population.</w:t>
      </w:r>
      <w:r>
        <w:rPr>
          <w:noProof/>
        </w:rPr>
        <w:t xml:space="preserve"> Molecular medicine reports, 2014. </w:t>
      </w:r>
      <w:r w:rsidRPr="00C328A2">
        <w:rPr>
          <w:b/>
          <w:noProof/>
        </w:rPr>
        <w:t>10</w:t>
      </w:r>
      <w:r>
        <w:rPr>
          <w:noProof/>
        </w:rPr>
        <w:t>(5): p. 2736-2744.</w:t>
      </w:r>
      <w:bookmarkEnd w:id="32"/>
    </w:p>
    <w:p w:rsidR="00C328A2" w:rsidRDefault="00C328A2" w:rsidP="00C328A2">
      <w:pPr>
        <w:ind w:left="720" w:hanging="720"/>
        <w:rPr>
          <w:noProof/>
        </w:rPr>
      </w:pPr>
      <w:bookmarkStart w:id="33" w:name="_ENREF_33"/>
      <w:r>
        <w:rPr>
          <w:noProof/>
        </w:rPr>
        <w:lastRenderedPageBreak/>
        <w:t>33.</w:t>
      </w:r>
      <w:r>
        <w:rPr>
          <w:noProof/>
        </w:rPr>
        <w:tab/>
        <w:t xml:space="preserve">Song, X., S. Guo, Y. Chen, C. Yang, H. Ji, F. Zhang, Z. Jiang, Y. Ma, Y. Li, and L. Jin, </w:t>
      </w:r>
      <w:r w:rsidRPr="00C328A2">
        <w:rPr>
          <w:i/>
          <w:noProof/>
        </w:rPr>
        <w:t>Association between Hla-Dqa1 Gene Copy Number Polymorphisms and Susceptibility to Rheumatoid Arthritis in Chinese Han Population.</w:t>
      </w:r>
      <w:r>
        <w:rPr>
          <w:noProof/>
        </w:rPr>
        <w:t xml:space="preserve"> Journal of genetics, 2014. </w:t>
      </w:r>
      <w:r w:rsidRPr="00C328A2">
        <w:rPr>
          <w:b/>
          <w:noProof/>
        </w:rPr>
        <w:t>93</w:t>
      </w:r>
      <w:r>
        <w:rPr>
          <w:noProof/>
        </w:rPr>
        <w:t>(1): p. 215-218.</w:t>
      </w:r>
      <w:bookmarkEnd w:id="33"/>
    </w:p>
    <w:p w:rsidR="00C328A2" w:rsidRDefault="00C328A2" w:rsidP="00C328A2">
      <w:pPr>
        <w:ind w:left="720" w:hanging="720"/>
        <w:rPr>
          <w:noProof/>
        </w:rPr>
      </w:pPr>
      <w:bookmarkStart w:id="34" w:name="_ENREF_34"/>
      <w:r>
        <w:rPr>
          <w:noProof/>
        </w:rPr>
        <w:t>34.</w:t>
      </w:r>
      <w:r>
        <w:rPr>
          <w:noProof/>
        </w:rPr>
        <w:tab/>
        <w:t xml:space="preserve">Jiang, J., N. Lin, S. Guo, J. Chen, and M. Xiong, </w:t>
      </w:r>
      <w:r w:rsidRPr="00C328A2">
        <w:rPr>
          <w:i/>
          <w:noProof/>
        </w:rPr>
        <w:t>Methods for Joint Imaging and Rna-Seq Data Analysis.</w:t>
      </w:r>
      <w:r>
        <w:rPr>
          <w:noProof/>
        </w:rPr>
        <w:t xml:space="preserve"> arXiv preprint arXiv:1409.3899, 2014.</w:t>
      </w:r>
      <w:bookmarkEnd w:id="34"/>
    </w:p>
    <w:p w:rsidR="00C328A2" w:rsidRDefault="00C328A2" w:rsidP="00C328A2">
      <w:pPr>
        <w:ind w:left="720" w:hanging="720"/>
        <w:rPr>
          <w:noProof/>
        </w:rPr>
      </w:pPr>
      <w:bookmarkStart w:id="35" w:name="_ENREF_35"/>
      <w:r>
        <w:rPr>
          <w:noProof/>
        </w:rPr>
        <w:t>35.</w:t>
      </w:r>
      <w:r>
        <w:rPr>
          <w:noProof/>
        </w:rPr>
        <w:tab/>
        <w:t xml:space="preserve">Huang, L., Y. Li, S. Guo, Y. Sun, C. Zhang, Y. Bai, S. Li, F. Yang, M. Zhao, and B. Wang, </w:t>
      </w:r>
      <w:r w:rsidRPr="00C328A2">
        <w:rPr>
          <w:i/>
          <w:noProof/>
        </w:rPr>
        <w:t>Different Hereditary Contribution of the Cfh Gene between Polypoidal Choroidal Vasculopathy and Age-Related Macular Degeneration in Chinese Han People.</w:t>
      </w:r>
      <w:r>
        <w:rPr>
          <w:noProof/>
        </w:rPr>
        <w:t xml:space="preserve"> Investigative ophthalmology &amp; visual science, 2014. </w:t>
      </w:r>
      <w:r w:rsidRPr="00C328A2">
        <w:rPr>
          <w:b/>
          <w:noProof/>
        </w:rPr>
        <w:t>55</w:t>
      </w:r>
      <w:r>
        <w:rPr>
          <w:noProof/>
        </w:rPr>
        <w:t>(4): p. 2534-2538.</w:t>
      </w:r>
      <w:bookmarkEnd w:id="35"/>
    </w:p>
    <w:p w:rsidR="00C328A2" w:rsidRDefault="00C328A2" w:rsidP="00C328A2">
      <w:pPr>
        <w:ind w:left="720" w:hanging="720"/>
        <w:rPr>
          <w:noProof/>
        </w:rPr>
      </w:pPr>
      <w:bookmarkStart w:id="36" w:name="_ENREF_36"/>
      <w:r>
        <w:rPr>
          <w:noProof/>
        </w:rPr>
        <w:t>36.</w:t>
      </w:r>
      <w:r>
        <w:rPr>
          <w:noProof/>
        </w:rPr>
        <w:tab/>
        <w:t xml:space="preserve">He, D., J. Wang, L. Yi, X. Guo, S. Guo, G. Guo, W. Tu, W. Wu, L. Yang, and R. Xiao, </w:t>
      </w:r>
      <w:r w:rsidRPr="00C328A2">
        <w:rPr>
          <w:i/>
          <w:noProof/>
        </w:rPr>
        <w:t>Association of the Hla-Drb1 with Scleroderma in Chinese Population.</w:t>
      </w:r>
      <w:r>
        <w:rPr>
          <w:noProof/>
        </w:rPr>
        <w:t xml:space="preserve"> PLoS One, 2014. </w:t>
      </w:r>
      <w:r w:rsidRPr="00C328A2">
        <w:rPr>
          <w:b/>
          <w:noProof/>
        </w:rPr>
        <w:t>9</w:t>
      </w:r>
      <w:r>
        <w:rPr>
          <w:noProof/>
        </w:rPr>
        <w:t>(9): p. e106939.</w:t>
      </w:r>
      <w:bookmarkEnd w:id="36"/>
    </w:p>
    <w:p w:rsidR="00C328A2" w:rsidRDefault="00C328A2" w:rsidP="00C328A2">
      <w:pPr>
        <w:ind w:left="720" w:hanging="720"/>
        <w:rPr>
          <w:noProof/>
        </w:rPr>
      </w:pPr>
      <w:bookmarkStart w:id="37" w:name="_ENREF_37"/>
      <w:r>
        <w:rPr>
          <w:noProof/>
        </w:rPr>
        <w:t>37.</w:t>
      </w:r>
      <w:r>
        <w:rPr>
          <w:noProof/>
        </w:rPr>
        <w:tab/>
        <w:t xml:space="preserve">Guo, S., Y.L. Wang, Y. Li, L. Jin, M. Xiong, Q.H. Ji, and J. Wang, </w:t>
      </w:r>
      <w:r w:rsidRPr="00C328A2">
        <w:rPr>
          <w:i/>
          <w:noProof/>
        </w:rPr>
        <w:t>Significant Snps Have Limited Prediction Ability for Thyroid Cancer.</w:t>
      </w:r>
      <w:r>
        <w:rPr>
          <w:noProof/>
        </w:rPr>
        <w:t xml:space="preserve"> Cancer medicine, 2014. </w:t>
      </w:r>
      <w:r w:rsidRPr="00C328A2">
        <w:rPr>
          <w:b/>
          <w:noProof/>
        </w:rPr>
        <w:t>3</w:t>
      </w:r>
      <w:r>
        <w:rPr>
          <w:noProof/>
        </w:rPr>
        <w:t>(3): p. 731-735.</w:t>
      </w:r>
      <w:bookmarkEnd w:id="37"/>
    </w:p>
    <w:p w:rsidR="00C328A2" w:rsidRDefault="00C328A2" w:rsidP="00C328A2">
      <w:pPr>
        <w:ind w:left="720" w:hanging="720"/>
        <w:rPr>
          <w:noProof/>
        </w:rPr>
      </w:pPr>
      <w:bookmarkStart w:id="38" w:name="_ENREF_38"/>
      <w:r>
        <w:rPr>
          <w:noProof/>
        </w:rPr>
        <w:t>38.</w:t>
      </w:r>
      <w:r>
        <w:rPr>
          <w:noProof/>
        </w:rPr>
        <w:tab/>
        <w:t xml:space="preserve">Guo, S., L. Tan, W. Pu, J. Wu, K. Xu, J. Wu, Q. Li, Y. Ma, J. Xu, and L. Jin, </w:t>
      </w:r>
      <w:r w:rsidRPr="00C328A2">
        <w:rPr>
          <w:i/>
          <w:noProof/>
        </w:rPr>
        <w:t>Quantitative Assessment of the Diagnostic Role of Apc Promoter Methylation in Non-Small Cell Lung Cancer.</w:t>
      </w:r>
      <w:r>
        <w:rPr>
          <w:noProof/>
        </w:rPr>
        <w:t xml:space="preserve"> Clinical epigenetics, 2014. </w:t>
      </w:r>
      <w:r w:rsidRPr="00C328A2">
        <w:rPr>
          <w:b/>
          <w:noProof/>
        </w:rPr>
        <w:t>6</w:t>
      </w:r>
      <w:r>
        <w:rPr>
          <w:noProof/>
        </w:rPr>
        <w:t>(1): p. 5.</w:t>
      </w:r>
      <w:bookmarkEnd w:id="38"/>
    </w:p>
    <w:p w:rsidR="00C328A2" w:rsidRDefault="00C328A2" w:rsidP="00C328A2">
      <w:pPr>
        <w:ind w:left="720" w:hanging="720"/>
        <w:rPr>
          <w:noProof/>
        </w:rPr>
      </w:pPr>
      <w:bookmarkStart w:id="39" w:name="_ENREF_39"/>
      <w:r>
        <w:rPr>
          <w:noProof/>
        </w:rPr>
        <w:t>39.</w:t>
      </w:r>
      <w:r>
        <w:rPr>
          <w:noProof/>
        </w:rPr>
        <w:tab/>
        <w:t xml:space="preserve">Zhao, Y., H. Zhou, K. Ma, J. Sun, X. Feng, J. Geng, J. Gu, W. Wang, H. Zhang, and Y. He, </w:t>
      </w:r>
      <w:r w:rsidRPr="00C328A2">
        <w:rPr>
          <w:i/>
          <w:noProof/>
        </w:rPr>
        <w:t>Abnormal Methylation of Seven Genes and Their Associations with Clinical Characteristics in Early Stage Non-Small Cell Lung Cancer.</w:t>
      </w:r>
      <w:r>
        <w:rPr>
          <w:noProof/>
        </w:rPr>
        <w:t xml:space="preserve"> Oncology letters, 2013. </w:t>
      </w:r>
      <w:r w:rsidRPr="00C328A2">
        <w:rPr>
          <w:b/>
          <w:noProof/>
        </w:rPr>
        <w:t>5</w:t>
      </w:r>
      <w:r>
        <w:rPr>
          <w:noProof/>
        </w:rPr>
        <w:t>(4): p. 1211-1218.</w:t>
      </w:r>
      <w:bookmarkEnd w:id="39"/>
    </w:p>
    <w:p w:rsidR="00C328A2" w:rsidRDefault="00C328A2" w:rsidP="00C328A2">
      <w:pPr>
        <w:ind w:left="720" w:hanging="720"/>
        <w:rPr>
          <w:noProof/>
        </w:rPr>
      </w:pPr>
      <w:bookmarkStart w:id="40" w:name="_ENREF_40"/>
      <w:r>
        <w:rPr>
          <w:noProof/>
        </w:rPr>
        <w:t>40.</w:t>
      </w:r>
      <w:r>
        <w:rPr>
          <w:noProof/>
        </w:rPr>
        <w:tab/>
        <w:t xml:space="preserve">Wu, L., S. Guo, D. Yang, Y. Ma, H. Ji, Y. Chen, J. Zhang, Y. Wang, L. Jin, and J. Wang, </w:t>
      </w:r>
      <w:r w:rsidRPr="00C328A2">
        <w:rPr>
          <w:i/>
          <w:noProof/>
        </w:rPr>
        <w:t>Copy Number Variations of Hla-Drb5 Is Associated with Systemic Lupus Erythematosus Risk in Chinese Han Population.</w:t>
      </w:r>
      <w:r>
        <w:rPr>
          <w:noProof/>
        </w:rPr>
        <w:t xml:space="preserve"> Acta Biochim Biophys Sin, 2013. </w:t>
      </w:r>
      <w:r w:rsidRPr="00C328A2">
        <w:rPr>
          <w:b/>
          <w:noProof/>
        </w:rPr>
        <w:t>46</w:t>
      </w:r>
      <w:r>
        <w:rPr>
          <w:noProof/>
        </w:rPr>
        <w:t>(2): p. 155-160.</w:t>
      </w:r>
      <w:bookmarkEnd w:id="40"/>
    </w:p>
    <w:p w:rsidR="00C328A2" w:rsidRDefault="00C328A2" w:rsidP="00C328A2">
      <w:pPr>
        <w:ind w:left="720" w:hanging="720"/>
        <w:rPr>
          <w:noProof/>
        </w:rPr>
      </w:pPr>
      <w:bookmarkStart w:id="41" w:name="_ENREF_41"/>
      <w:r>
        <w:rPr>
          <w:noProof/>
        </w:rPr>
        <w:t>41.</w:t>
      </w:r>
      <w:r>
        <w:rPr>
          <w:noProof/>
        </w:rPr>
        <w:tab/>
        <w:t xml:space="preserve">Wang, Y.-L., S.-H. Feng, S.-C. Guo, W.-J. Wei, D.-S. Li, Y. Wang, X. Wang, Z.-Y. Wang, Y.-Y. Ma, and L. Jin, </w:t>
      </w:r>
      <w:r w:rsidRPr="00C328A2">
        <w:rPr>
          <w:i/>
          <w:noProof/>
        </w:rPr>
        <w:t>Confirmation of Papillary Thyroid Cancer Susceptibility Loci Identified by Genome-Wide Association Studies of Chromosomes 14q13, 9q22, 2q35 and 8p12 in a Chinese Population.</w:t>
      </w:r>
      <w:r>
        <w:rPr>
          <w:noProof/>
        </w:rPr>
        <w:t xml:space="preserve"> J Med Genet, 2013: p. jmedgenet-2013-101687.</w:t>
      </w:r>
      <w:bookmarkEnd w:id="41"/>
    </w:p>
    <w:p w:rsidR="00C328A2" w:rsidRDefault="00C328A2" w:rsidP="00C328A2">
      <w:pPr>
        <w:ind w:left="720" w:hanging="720"/>
        <w:rPr>
          <w:noProof/>
        </w:rPr>
      </w:pPr>
      <w:bookmarkStart w:id="42" w:name="_ENREF_42"/>
      <w:r>
        <w:rPr>
          <w:noProof/>
        </w:rPr>
        <w:t>42.</w:t>
      </w:r>
      <w:r>
        <w:rPr>
          <w:noProof/>
        </w:rPr>
        <w:tab/>
        <w:t xml:space="preserve">Wang, X., L. Wang, S. Guo, Y. Bao, Y. Ma, F. Yan, K. Xu, Z. Xu, L. Jin, and D. Lu, </w:t>
      </w:r>
      <w:r w:rsidRPr="00C328A2">
        <w:rPr>
          <w:i/>
          <w:noProof/>
        </w:rPr>
        <w:t>Hypermethylation Reduces Expression of Tumor-Suppressor Plzf and Regulates Proliferation and Apoptosis in Non-Small-Cell Lung Cancers.</w:t>
      </w:r>
      <w:r>
        <w:rPr>
          <w:noProof/>
        </w:rPr>
        <w:t xml:space="preserve"> The FASEB Journal, 2013. </w:t>
      </w:r>
      <w:r w:rsidRPr="00C328A2">
        <w:rPr>
          <w:b/>
          <w:noProof/>
        </w:rPr>
        <w:t>27</w:t>
      </w:r>
      <w:r>
        <w:rPr>
          <w:noProof/>
        </w:rPr>
        <w:t>(10): p. 4194-4203.</w:t>
      </w:r>
      <w:bookmarkEnd w:id="42"/>
    </w:p>
    <w:p w:rsidR="00C328A2" w:rsidRDefault="00C328A2" w:rsidP="00C328A2">
      <w:pPr>
        <w:ind w:left="720" w:hanging="720"/>
        <w:rPr>
          <w:noProof/>
        </w:rPr>
      </w:pPr>
      <w:bookmarkStart w:id="43" w:name="_ENREF_43"/>
      <w:r>
        <w:rPr>
          <w:noProof/>
        </w:rPr>
        <w:t>43.</w:t>
      </w:r>
      <w:r>
        <w:rPr>
          <w:noProof/>
        </w:rPr>
        <w:tab/>
        <w:t xml:space="preserve">Wang, J., Y. Yang, S. Guo, Y. Chen, C. Yang, H. Ji, X. Song, F. Zhang, Z. Jiang, and Y. Ma, </w:t>
      </w:r>
      <w:r w:rsidRPr="00C328A2">
        <w:rPr>
          <w:i/>
          <w:noProof/>
        </w:rPr>
        <w:t>Association between Copy Number Variations of Hla-Dqa1 and Ankylosing Spondylitis in the Chinese Han Population.</w:t>
      </w:r>
      <w:r>
        <w:rPr>
          <w:noProof/>
        </w:rPr>
        <w:t xml:space="preserve"> Genes Immun, 2013. </w:t>
      </w:r>
      <w:r w:rsidRPr="00C328A2">
        <w:rPr>
          <w:b/>
          <w:noProof/>
        </w:rPr>
        <w:t>14</w:t>
      </w:r>
      <w:r>
        <w:rPr>
          <w:noProof/>
        </w:rPr>
        <w:t>(8): p. 500.</w:t>
      </w:r>
      <w:bookmarkEnd w:id="43"/>
    </w:p>
    <w:p w:rsidR="00C328A2" w:rsidRDefault="00C328A2" w:rsidP="00C328A2">
      <w:pPr>
        <w:ind w:left="720" w:hanging="720"/>
        <w:rPr>
          <w:noProof/>
        </w:rPr>
      </w:pPr>
      <w:bookmarkStart w:id="44" w:name="_ENREF_44"/>
      <w:r>
        <w:rPr>
          <w:noProof/>
        </w:rPr>
        <w:t>44.</w:t>
      </w:r>
      <w:r>
        <w:rPr>
          <w:noProof/>
        </w:rPr>
        <w:tab/>
        <w:t xml:space="preserve">Lin, S., L. Pan, S. Guo, J. Wu, L. Jin, J.-C. Wang, and S. Wang, </w:t>
      </w:r>
      <w:r w:rsidRPr="00C328A2">
        <w:rPr>
          <w:i/>
          <w:noProof/>
        </w:rPr>
        <w:t>Prognostic Role of Microrna-181a/B in Hematological Malignancies: A Meta-Analysis.</w:t>
      </w:r>
      <w:r>
        <w:rPr>
          <w:noProof/>
        </w:rPr>
        <w:t xml:space="preserve"> PLoS One, 2013. </w:t>
      </w:r>
      <w:r w:rsidRPr="00C328A2">
        <w:rPr>
          <w:b/>
          <w:noProof/>
        </w:rPr>
        <w:t>8</w:t>
      </w:r>
      <w:r>
        <w:rPr>
          <w:noProof/>
        </w:rPr>
        <w:t>(3): p. e59532.</w:t>
      </w:r>
      <w:bookmarkEnd w:id="44"/>
    </w:p>
    <w:p w:rsidR="00C328A2" w:rsidRDefault="00C328A2" w:rsidP="00C328A2">
      <w:pPr>
        <w:ind w:left="720" w:hanging="720"/>
        <w:rPr>
          <w:noProof/>
        </w:rPr>
      </w:pPr>
      <w:bookmarkStart w:id="45" w:name="_ENREF_45"/>
      <w:r>
        <w:rPr>
          <w:noProof/>
        </w:rPr>
        <w:t>45.</w:t>
      </w:r>
      <w:r>
        <w:rPr>
          <w:noProof/>
        </w:rPr>
        <w:tab/>
        <w:t xml:space="preserve">Zhao, Y., S. Guo, J. Sun, Z. Huang, T. Zhu, H. Zhang, J. Gu, Y. He, W. Wang, and K. Ma, </w:t>
      </w:r>
      <w:r w:rsidRPr="00C328A2">
        <w:rPr>
          <w:i/>
          <w:noProof/>
        </w:rPr>
        <w:t>Methylcap-Seq Reveals Novel DNA Methylation Markers for the Diagnosis and Recurrence Prediction of Bladder Cancer in a Chinese Population.</w:t>
      </w:r>
      <w:r>
        <w:rPr>
          <w:noProof/>
        </w:rPr>
        <w:t xml:space="preserve"> PLoS One, 2012. </w:t>
      </w:r>
      <w:r w:rsidRPr="00C328A2">
        <w:rPr>
          <w:b/>
          <w:noProof/>
        </w:rPr>
        <w:t>7</w:t>
      </w:r>
      <w:r>
        <w:rPr>
          <w:noProof/>
        </w:rPr>
        <w:t>(4): p. e35175.</w:t>
      </w:r>
      <w:bookmarkEnd w:id="45"/>
    </w:p>
    <w:p w:rsidR="00C328A2" w:rsidRDefault="00C328A2" w:rsidP="00C328A2">
      <w:pPr>
        <w:ind w:left="720" w:hanging="720"/>
        <w:rPr>
          <w:noProof/>
        </w:rPr>
      </w:pPr>
      <w:bookmarkStart w:id="46" w:name="_ENREF_46"/>
      <w:r>
        <w:rPr>
          <w:noProof/>
        </w:rPr>
        <w:t>46.</w:t>
      </w:r>
      <w:r>
        <w:rPr>
          <w:noProof/>
        </w:rPr>
        <w:tab/>
        <w:t xml:space="preserve">Wu, J., J. Wu, Y. Zhou, H. Zou, S. Guo, J. Liu, L. Lu, and H. Xu, </w:t>
      </w:r>
      <w:r w:rsidRPr="00C328A2">
        <w:rPr>
          <w:i/>
          <w:noProof/>
        </w:rPr>
        <w:t>Quantitative Assessment of the Variation in Igf2bp2 Gene and Type 2 Diabetes Risk.</w:t>
      </w:r>
      <w:r>
        <w:rPr>
          <w:noProof/>
        </w:rPr>
        <w:t xml:space="preserve"> Acta diabetologica, 2012. </w:t>
      </w:r>
      <w:r w:rsidRPr="00C328A2">
        <w:rPr>
          <w:b/>
          <w:noProof/>
        </w:rPr>
        <w:t>49</w:t>
      </w:r>
      <w:r>
        <w:rPr>
          <w:noProof/>
        </w:rPr>
        <w:t>(1): p. 87-97.</w:t>
      </w:r>
      <w:bookmarkEnd w:id="46"/>
    </w:p>
    <w:p w:rsidR="00C328A2" w:rsidRDefault="00C328A2" w:rsidP="00C328A2">
      <w:pPr>
        <w:ind w:left="720" w:hanging="720"/>
        <w:rPr>
          <w:noProof/>
        </w:rPr>
      </w:pPr>
      <w:bookmarkStart w:id="47" w:name="_ENREF_47"/>
      <w:r>
        <w:rPr>
          <w:noProof/>
        </w:rPr>
        <w:t>47.</w:t>
      </w:r>
      <w:r>
        <w:rPr>
          <w:noProof/>
        </w:rPr>
        <w:tab/>
        <w:t xml:space="preserve">Wu, J., J. Liu, Y. Zhou, J. Ying, H. Zou, S. Guo, L. Wang, N. Zhao, J. Hu, and D. Lu, </w:t>
      </w:r>
      <w:r w:rsidRPr="00C328A2">
        <w:rPr>
          <w:i/>
          <w:noProof/>
        </w:rPr>
        <w:t>Predictive Value of Xrcc1 Gene Polymorphisms on Platinum-Based Chemotherapy in Advanced Non–Small Cell Lung Cancer Patients: A Systematic Review and Meta-Analysis.</w:t>
      </w:r>
      <w:r>
        <w:rPr>
          <w:noProof/>
        </w:rPr>
        <w:t xml:space="preserve"> Clinical cancer research, 2012.</w:t>
      </w:r>
      <w:bookmarkEnd w:id="47"/>
    </w:p>
    <w:p w:rsidR="00C328A2" w:rsidRDefault="00C328A2" w:rsidP="00C328A2">
      <w:pPr>
        <w:ind w:left="720" w:hanging="720"/>
        <w:rPr>
          <w:noProof/>
        </w:rPr>
      </w:pPr>
      <w:bookmarkStart w:id="48" w:name="_ENREF_48"/>
      <w:r>
        <w:rPr>
          <w:noProof/>
        </w:rPr>
        <w:t>48.</w:t>
      </w:r>
      <w:r>
        <w:rPr>
          <w:noProof/>
        </w:rPr>
        <w:tab/>
        <w:t xml:space="preserve">He, Y., Y. Cui, W. Wang, J. Gu, S. Guo, K. Ma, and X. Luo, </w:t>
      </w:r>
      <w:r w:rsidRPr="00C328A2">
        <w:rPr>
          <w:i/>
          <w:noProof/>
        </w:rPr>
        <w:t>Hypomethylation of the Hsa-Mir-191 Locus Causes High Expression of Hsa-Mir-191 and Promotes the Epithelial-to-Mesenchymal Transition in Hepatocellular Carcinoma.</w:t>
      </w:r>
      <w:r>
        <w:rPr>
          <w:noProof/>
        </w:rPr>
        <w:t xml:space="preserve"> Neoplasia, 2011. </w:t>
      </w:r>
      <w:r w:rsidRPr="00C328A2">
        <w:rPr>
          <w:b/>
          <w:noProof/>
        </w:rPr>
        <w:t>13</w:t>
      </w:r>
      <w:r>
        <w:rPr>
          <w:noProof/>
        </w:rPr>
        <w:t>(9): p. 841-853.</w:t>
      </w:r>
      <w:bookmarkEnd w:id="48"/>
    </w:p>
    <w:p w:rsidR="00C328A2" w:rsidRDefault="00C328A2" w:rsidP="00C328A2">
      <w:pPr>
        <w:ind w:left="720" w:hanging="720"/>
        <w:rPr>
          <w:noProof/>
        </w:rPr>
      </w:pPr>
      <w:bookmarkStart w:id="49" w:name="_ENREF_49"/>
      <w:r>
        <w:rPr>
          <w:noProof/>
        </w:rPr>
        <w:t>49.</w:t>
      </w:r>
      <w:r>
        <w:rPr>
          <w:noProof/>
        </w:rPr>
        <w:tab/>
        <w:t xml:space="preserve">Xiang, H., J. Zhu, Q. Chen, F. Dai, X. Li, M. Li, H. Zhang, G. Zhang, D. Li, and Y. Dong, </w:t>
      </w:r>
      <w:r w:rsidRPr="00C328A2">
        <w:rPr>
          <w:i/>
          <w:noProof/>
        </w:rPr>
        <w:t>Single Base–Resolution Methylome of the Silkworm Reveals a Sparse Epigenomic Map.</w:t>
      </w:r>
      <w:r>
        <w:rPr>
          <w:noProof/>
        </w:rPr>
        <w:t xml:space="preserve"> Nature biotechnology, 2010. </w:t>
      </w:r>
      <w:r w:rsidRPr="00C328A2">
        <w:rPr>
          <w:b/>
          <w:noProof/>
        </w:rPr>
        <w:t>28</w:t>
      </w:r>
      <w:r>
        <w:rPr>
          <w:noProof/>
        </w:rPr>
        <w:t>(5): p. 516.</w:t>
      </w:r>
      <w:bookmarkEnd w:id="49"/>
    </w:p>
    <w:p w:rsidR="00C328A2" w:rsidRDefault="00C328A2" w:rsidP="00C328A2">
      <w:pPr>
        <w:ind w:left="720" w:hanging="720"/>
        <w:rPr>
          <w:noProof/>
        </w:rPr>
      </w:pPr>
      <w:bookmarkStart w:id="50" w:name="_ENREF_50"/>
      <w:r>
        <w:rPr>
          <w:noProof/>
        </w:rPr>
        <w:t>50.</w:t>
      </w:r>
      <w:r>
        <w:rPr>
          <w:noProof/>
        </w:rPr>
        <w:tab/>
        <w:t xml:space="preserve">Li, Y., J. Zhu, G. Tian, N. Li, Q. Li, M. Ye, H. Zheng, J. Yu, H. Wu, and J. Sun, </w:t>
      </w:r>
      <w:r w:rsidRPr="00C328A2">
        <w:rPr>
          <w:i/>
          <w:noProof/>
        </w:rPr>
        <w:t>The DNA Methylome of Human Peripheral Blood Mononuclear Cells.</w:t>
      </w:r>
      <w:r>
        <w:rPr>
          <w:noProof/>
        </w:rPr>
        <w:t xml:space="preserve"> PLoS biology, 2010. </w:t>
      </w:r>
      <w:r w:rsidRPr="00C328A2">
        <w:rPr>
          <w:b/>
          <w:noProof/>
        </w:rPr>
        <w:t>8</w:t>
      </w:r>
      <w:r>
        <w:rPr>
          <w:noProof/>
        </w:rPr>
        <w:t>(11): p. e1000533.</w:t>
      </w:r>
      <w:bookmarkEnd w:id="50"/>
    </w:p>
    <w:p w:rsidR="00C328A2" w:rsidRDefault="00C328A2" w:rsidP="00C328A2">
      <w:pPr>
        <w:rPr>
          <w:noProof/>
        </w:rPr>
      </w:pPr>
    </w:p>
    <w:p w:rsidR="0054352A" w:rsidRPr="00C328A2" w:rsidRDefault="00C328A2" w:rsidP="00C328A2">
      <w:r>
        <w:fldChar w:fldCharType="end"/>
      </w:r>
    </w:p>
    <w:sectPr w:rsidR="0054352A" w:rsidRPr="00C328A2" w:rsidSect="00C32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twav292jde99rex0dmpdf28rpa5x5pd2wzz&quot;&gt;rheumatoid arthritis meta&lt;record-ids&gt;&lt;item&gt;890&lt;/item&gt;&lt;item&gt;891&lt;/item&gt;&lt;item&gt;892&lt;/item&gt;&lt;item&gt;893&lt;/item&gt;&lt;item&gt;894&lt;/item&gt;&lt;item&gt;895&lt;/item&gt;&lt;item&gt;896&lt;/item&gt;&lt;item&gt;897&lt;/item&gt;&lt;item&gt;898&lt;/item&gt;&lt;item&gt;899&lt;/item&gt;&lt;item&gt;900&lt;/item&gt;&lt;item&gt;901&lt;/item&gt;&lt;item&gt;902&lt;/item&gt;&lt;item&gt;903&lt;/item&gt;&lt;item&gt;904&lt;/item&gt;&lt;item&gt;905&lt;/item&gt;&lt;item&gt;906&lt;/item&gt;&lt;item&gt;907&lt;/item&gt;&lt;item&gt;908&lt;/item&gt;&lt;item&gt;909&lt;/item&gt;&lt;item&gt;910&lt;/item&gt;&lt;item&gt;911&lt;/item&gt;&lt;item&gt;912&lt;/item&gt;&lt;item&gt;913&lt;/item&gt;&lt;item&gt;914&lt;/item&gt;&lt;item&gt;915&lt;/item&gt;&lt;item&gt;916&lt;/item&gt;&lt;item&gt;918&lt;/item&gt;&lt;item&gt;919&lt;/item&gt;&lt;item&gt;920&lt;/item&gt;&lt;item&gt;921&lt;/item&gt;&lt;item&gt;922&lt;/item&gt;&lt;item&gt;923&lt;/item&gt;&lt;item&gt;924&lt;/item&gt;&lt;item&gt;925&lt;/item&gt;&lt;item&gt;926&lt;/item&gt;&lt;item&gt;927&lt;/item&gt;&lt;item&gt;928&lt;/item&gt;&lt;item&gt;929&lt;/item&gt;&lt;item&gt;930&lt;/item&gt;&lt;item&gt;931&lt;/item&gt;&lt;item&gt;932&lt;/item&gt;&lt;item&gt;933&lt;/item&gt;&lt;item&gt;934&lt;/item&gt;&lt;item&gt;935&lt;/item&gt;&lt;item&gt;936&lt;/item&gt;&lt;item&gt;937&lt;/item&gt;&lt;item&gt;938&lt;/item&gt;&lt;item&gt;939&lt;/item&gt;&lt;item&gt;940&lt;/item&gt;&lt;/record-ids&gt;&lt;/item&gt;&lt;/Libraries&gt;"/>
  </w:docVars>
  <w:rsids>
    <w:rsidRoot w:val="00C328A2"/>
    <w:rsid w:val="0054352A"/>
    <w:rsid w:val="00C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2753B"/>
  <w15:chartTrackingRefBased/>
  <w15:docId w15:val="{0FC04DAC-05C7-40B9-9D54-6BDEBE31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32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704D7A1C.dotm</Template>
  <TotalTime>2</TotalTime>
  <Pages>3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2019-01-30T17:12:00Z</dcterms:created>
  <dcterms:modified xsi:type="dcterms:W3CDTF">2019-01-30T17:14:00Z</dcterms:modified>
</cp:coreProperties>
</file>