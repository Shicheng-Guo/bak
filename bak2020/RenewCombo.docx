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2CE2" w:rsidRDefault="00D02CE2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</w:p>
    <w:p w:rsidR="00D02CE2" w:rsidRDefault="00D02CE2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</w:p>
    <w:p w:rsidR="00D02CE2" w:rsidRDefault="00D02CE2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</w:p>
    <w:p w:rsidR="00364BB9" w:rsidRPr="00364BB9" w:rsidRDefault="00364BB9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Sub: Renewal Applications for Employment Authorization Document</w:t>
      </w:r>
      <w:r w:rsidR="004B6A42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 (EAD)</w:t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 and Advance Parole </w:t>
      </w:r>
      <w:r w:rsidR="004B6A42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(AP) </w:t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- I-485 Pending (Adjustment of Status)</w:t>
      </w:r>
    </w:p>
    <w:p w:rsidR="00364BB9" w:rsidRDefault="00D33721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Dear Sir/Madam</w:t>
      </w:r>
      <w:proofErr w:type="gramStart"/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,</w:t>
      </w:r>
      <w:proofErr w:type="gramEnd"/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My Adjustment of Status (I-485, Receipt</w:t>
      </w:r>
      <w:r w:rsidR="007C748D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 </w:t>
      </w:r>
      <w:r w:rsidR="00F06AB2">
        <w:rPr>
          <w:rFonts w:ascii="Arial" w:hAnsi="Arial" w:cs="Arial"/>
          <w:color w:val="000000" w:themeColor="text1"/>
          <w:szCs w:val="22"/>
          <w:shd w:val="clear" w:color="auto" w:fill="FFFFFF"/>
        </w:rPr>
        <w:t>#SRC-17-247-50432</w:t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) application is pending.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I am enclosing the following documents in support of my renewal application for EAD</w:t>
      </w:r>
      <w:r w:rsidR="004B6A42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 and AP</w:t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: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- Completed form I-765, Application for Employment Authorization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- Form G-1145 (</w:t>
      </w:r>
      <w:proofErr w:type="spellStart"/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eNotification</w:t>
      </w:r>
      <w:proofErr w:type="spellEnd"/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)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="00E276DF"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- Copy of I-797C, Notice o</w:t>
      </w:r>
      <w:r w:rsidR="00E276DF">
        <w:rPr>
          <w:rFonts w:ascii="Arial" w:hAnsi="Arial" w:cs="Arial"/>
          <w:color w:val="000000" w:themeColor="text1"/>
          <w:szCs w:val="22"/>
          <w:shd w:val="clear" w:color="auto" w:fill="FFFFFF"/>
        </w:rPr>
        <w:t>f Action, receipt of filing I-140</w:t>
      </w:r>
      <w:r w:rsidR="00E276DF"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- Copy of previously approved Employment Authorization Card (Front)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- Copy of previously approved Employment Authorization Card (Back)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- </w:t>
      </w:r>
      <w:r w:rsidR="00E630BD">
        <w:rPr>
          <w:rFonts w:ascii="Arial" w:hAnsi="Arial" w:cs="Arial"/>
          <w:color w:val="000000" w:themeColor="text1"/>
          <w:szCs w:val="22"/>
          <w:shd w:val="clear" w:color="auto" w:fill="FFFFFF"/>
        </w:rPr>
        <w:t>4</w:t>
      </w:r>
      <w:r w:rsidR="00D02CE2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 color photographs (LIN</w:t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# lightly printed in the back)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- Copy of passport's biographic pages</w:t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Please approve the above mentioned </w:t>
      </w:r>
      <w:r w:rsidR="00364BB9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EAD and </w:t>
      </w:r>
      <w:r w:rsidR="00364BB9"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 xml:space="preserve">AP renewal </w:t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application. If you have any questions or need additional information concerning the above, please do not hesitate to contact me.</w:t>
      </w:r>
      <w:r w:rsidRPr="00364BB9">
        <w:rPr>
          <w:rFonts w:ascii="Arial" w:hAnsi="Arial" w:cs="Arial"/>
          <w:color w:val="000000" w:themeColor="text1"/>
          <w:szCs w:val="22"/>
        </w:rPr>
        <w:t xml:space="preserve"> </w:t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Thank you in advance for your kind attention and cooperation in this matter.</w:t>
      </w:r>
    </w:p>
    <w:p w:rsidR="00364BB9" w:rsidRDefault="00364BB9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</w:p>
    <w:p w:rsidR="00D33721" w:rsidRPr="00364BB9" w:rsidRDefault="00D33721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  <w:r w:rsidRPr="00364BB9">
        <w:rPr>
          <w:rFonts w:ascii="Arial" w:hAnsi="Arial" w:cs="Arial"/>
          <w:color w:val="000000" w:themeColor="text1"/>
          <w:szCs w:val="22"/>
        </w:rPr>
        <w:br/>
      </w: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Sincerely,</w:t>
      </w:r>
    </w:p>
    <w:p w:rsidR="00D33721" w:rsidRPr="00364BB9" w:rsidRDefault="00D33721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</w:p>
    <w:p w:rsidR="007918DA" w:rsidRPr="00364BB9" w:rsidRDefault="00D33721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Shicheng Guo</w:t>
      </w:r>
      <w:r w:rsidRPr="00364BB9">
        <w:rPr>
          <w:rFonts w:ascii="Arial" w:hAnsi="Arial" w:cs="Arial"/>
          <w:color w:val="000000" w:themeColor="text1"/>
          <w:szCs w:val="22"/>
        </w:rPr>
        <w:br/>
      </w:r>
    </w:p>
    <w:p w:rsidR="00D33721" w:rsidRPr="00364BB9" w:rsidRDefault="0019211F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  <w:r>
        <w:rPr>
          <w:rFonts w:ascii="Arial" w:hAnsi="Arial" w:cs="Arial"/>
          <w:color w:val="000000" w:themeColor="text1"/>
          <w:szCs w:val="22"/>
          <w:shd w:val="clear" w:color="auto" w:fill="FFFFFF"/>
        </w:rPr>
        <w:t>#</w:t>
      </w:r>
      <w:r w:rsidR="00D33721"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202, Hilltop Apartments 619 Laurel Ct</w:t>
      </w:r>
    </w:p>
    <w:p w:rsidR="00D33721" w:rsidRPr="00364BB9" w:rsidRDefault="00D33721" w:rsidP="00D33721">
      <w:pPr>
        <w:rPr>
          <w:rFonts w:ascii="Arial" w:hAnsi="Arial" w:cs="Arial"/>
          <w:color w:val="000000" w:themeColor="text1"/>
          <w:szCs w:val="22"/>
          <w:shd w:val="clear" w:color="auto" w:fill="FFFFFF"/>
        </w:rPr>
      </w:pPr>
      <w:r w:rsidRPr="00364BB9">
        <w:rPr>
          <w:rFonts w:ascii="Arial" w:hAnsi="Arial" w:cs="Arial"/>
          <w:color w:val="000000" w:themeColor="text1"/>
          <w:szCs w:val="22"/>
          <w:shd w:val="clear" w:color="auto" w:fill="FFFFFF"/>
        </w:rPr>
        <w:t>Marshfield, WI 54449</w:t>
      </w:r>
    </w:p>
    <w:p w:rsidR="00D33721" w:rsidRPr="00364BB9" w:rsidRDefault="00D33721" w:rsidP="00D33721">
      <w:pPr>
        <w:rPr>
          <w:rFonts w:ascii="Arial" w:hAnsi="Arial" w:cs="Arial"/>
          <w:color w:val="000000" w:themeColor="text1"/>
          <w:szCs w:val="22"/>
        </w:rPr>
      </w:pPr>
      <w:r w:rsidRPr="00364BB9">
        <w:rPr>
          <w:rFonts w:ascii="Arial" w:hAnsi="Arial" w:cs="Arial"/>
          <w:color w:val="000000" w:themeColor="text1"/>
          <w:szCs w:val="22"/>
        </w:rPr>
        <w:t xml:space="preserve">Email: </w:t>
      </w:r>
      <w:hyperlink r:id="rId4" w:history="1">
        <w:r w:rsidRPr="00364BB9">
          <w:rPr>
            <w:rStyle w:val="Hyperlink"/>
            <w:rFonts w:ascii="Arial" w:hAnsi="Arial" w:cs="Arial"/>
            <w:szCs w:val="22"/>
          </w:rPr>
          <w:t>Shihcheng.Guo@Gmail.com</w:t>
        </w:r>
      </w:hyperlink>
    </w:p>
    <w:p w:rsidR="00D33721" w:rsidRDefault="00D33721" w:rsidP="00D33721">
      <w:pPr>
        <w:rPr>
          <w:rFonts w:ascii="Arial" w:hAnsi="Arial" w:cs="Arial"/>
          <w:color w:val="000000" w:themeColor="text1"/>
          <w:szCs w:val="22"/>
        </w:rPr>
      </w:pPr>
      <w:r w:rsidRPr="00364BB9">
        <w:rPr>
          <w:rFonts w:ascii="Arial" w:hAnsi="Arial" w:cs="Arial"/>
          <w:color w:val="000000" w:themeColor="text1"/>
          <w:szCs w:val="22"/>
        </w:rPr>
        <w:t>Phone: 281-685-5882</w:t>
      </w:r>
    </w:p>
    <w:p w:rsidR="0005151D" w:rsidRDefault="0005151D" w:rsidP="00D33721">
      <w:pPr>
        <w:rPr>
          <w:rFonts w:ascii="Arial" w:hAnsi="Arial" w:cs="Arial"/>
          <w:color w:val="000000" w:themeColor="text1"/>
          <w:szCs w:val="22"/>
        </w:rPr>
      </w:pPr>
    </w:p>
    <w:p w:rsidR="0005151D" w:rsidRDefault="0005151D" w:rsidP="00D33721">
      <w:pPr>
        <w:rPr>
          <w:rFonts w:ascii="Arial" w:hAnsi="Arial" w:cs="Arial"/>
          <w:color w:val="000000" w:themeColor="text1"/>
          <w:szCs w:val="22"/>
        </w:rPr>
      </w:pPr>
    </w:p>
    <w:p w:rsidR="0005151D" w:rsidRDefault="0005151D" w:rsidP="00D33721">
      <w:pPr>
        <w:rPr>
          <w:rFonts w:ascii="Arial" w:hAnsi="Arial" w:cs="Arial"/>
          <w:color w:val="000000" w:themeColor="text1"/>
          <w:szCs w:val="22"/>
        </w:rPr>
      </w:pPr>
    </w:p>
    <w:p w:rsidR="0005151D" w:rsidRPr="00364BB9" w:rsidRDefault="0005151D" w:rsidP="00D33721">
      <w:pPr>
        <w:rPr>
          <w:rFonts w:ascii="Arial" w:hAnsi="Arial" w:cs="Arial"/>
          <w:color w:val="000000" w:themeColor="text1"/>
          <w:szCs w:val="22"/>
        </w:rPr>
      </w:pPr>
    </w:p>
    <w:p w:rsidR="00D33721" w:rsidRDefault="00D33721" w:rsidP="00D33721">
      <w:pPr>
        <w:rPr>
          <w:rFonts w:ascii="Arial" w:hAnsi="Arial" w:cs="Arial"/>
          <w:color w:val="000000" w:themeColor="text1"/>
          <w:szCs w:val="22"/>
        </w:rPr>
      </w:pPr>
    </w:p>
    <w:p w:rsidR="00A31FCF" w:rsidRDefault="0005151D" w:rsidP="00D33721">
      <w:pPr>
        <w:rPr>
          <w:rFonts w:ascii="Arial" w:hAnsi="Arial" w:cs="Arial"/>
          <w:color w:val="000000" w:themeColor="text1"/>
          <w:szCs w:val="22"/>
        </w:rPr>
      </w:pPr>
      <w:r>
        <w:rPr>
          <w:rFonts w:ascii="Arial" w:hAnsi="Arial" w:cs="Arial"/>
          <w:noProof/>
          <w:color w:val="000000" w:themeColor="text1"/>
          <w:szCs w:val="22"/>
          <w:shd w:val="clear" w:color="auto" w:fill="FFFFFF"/>
        </w:rPr>
        <w:lastRenderedPageBreak/>
        <w:drawing>
          <wp:inline distT="0" distB="0" distL="0" distR="0" wp14:anchorId="20B18B2F" wp14:editId="56353EAC">
            <wp:extent cx="5725160" cy="3744999"/>
            <wp:effectExtent l="0" t="0" r="8890" b="8255"/>
            <wp:docPr id="1" name="Picture 1" descr="C:\Users\guosa\AppData\Local\Microsoft\Windows\INetCache\Content.Word\combo-back-IMG_20191223_134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osa\AppData\Local\Microsoft\Windows\INetCache\Content.Word\combo-back-IMG_20191223_1348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1" t="13639" r="7618" b="10606"/>
                    <a:stretch/>
                  </pic:blipFill>
                  <pic:spPr bwMode="auto">
                    <a:xfrm>
                      <a:off x="0" y="0"/>
                      <a:ext cx="5731825" cy="374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51D" w:rsidRDefault="0005151D" w:rsidP="00D33721">
      <w:pPr>
        <w:rPr>
          <w:rFonts w:ascii="Arial" w:hAnsi="Arial" w:cs="Arial"/>
          <w:color w:val="000000" w:themeColor="text1"/>
          <w:szCs w:val="22"/>
        </w:rPr>
      </w:pPr>
    </w:p>
    <w:p w:rsidR="00A31FCF" w:rsidRDefault="0005151D" w:rsidP="00D33721">
      <w:pPr>
        <w:rPr>
          <w:rFonts w:ascii="Arial" w:hAnsi="Arial" w:cs="Arial"/>
          <w:color w:val="000000" w:themeColor="text1"/>
          <w:szCs w:val="22"/>
        </w:rPr>
      </w:pPr>
      <w:r>
        <w:rPr>
          <w:noProof/>
        </w:rPr>
        <w:drawing>
          <wp:inline distT="0" distB="0" distL="0" distR="0" wp14:anchorId="4CDD217A" wp14:editId="217466C2">
            <wp:extent cx="5725763" cy="3673502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867" cy="36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1FCF" w:rsidRDefault="00A31FCF" w:rsidP="00D33721">
      <w:pPr>
        <w:rPr>
          <w:rFonts w:ascii="Arial" w:hAnsi="Arial" w:cs="Arial"/>
          <w:color w:val="000000" w:themeColor="text1"/>
          <w:szCs w:val="22"/>
        </w:rPr>
      </w:pPr>
    </w:p>
    <w:p w:rsidR="00A31FCF" w:rsidRDefault="00A31FCF" w:rsidP="00D33721">
      <w:pPr>
        <w:rPr>
          <w:rFonts w:ascii="Arial" w:hAnsi="Arial" w:cs="Arial"/>
          <w:color w:val="000000" w:themeColor="text1"/>
          <w:szCs w:val="22"/>
        </w:rPr>
      </w:pPr>
    </w:p>
    <w:p w:rsidR="00A31FCF" w:rsidRDefault="00A31FCF" w:rsidP="00D33721">
      <w:pPr>
        <w:rPr>
          <w:rFonts w:ascii="Arial" w:hAnsi="Arial" w:cs="Arial"/>
          <w:color w:val="000000" w:themeColor="text1"/>
          <w:szCs w:val="22"/>
        </w:rPr>
      </w:pPr>
    </w:p>
    <w:p w:rsidR="00A31FCF" w:rsidRDefault="00A31FCF" w:rsidP="00D33721">
      <w:pPr>
        <w:rPr>
          <w:rFonts w:ascii="Arial" w:hAnsi="Arial" w:cs="Arial"/>
          <w:color w:val="000000" w:themeColor="text1"/>
          <w:szCs w:val="22"/>
        </w:rPr>
      </w:pPr>
    </w:p>
    <w:p w:rsidR="00A31FCF" w:rsidRDefault="00A31FCF" w:rsidP="00D33721">
      <w:pPr>
        <w:rPr>
          <w:rFonts w:ascii="Arial" w:hAnsi="Arial" w:cs="Arial"/>
          <w:color w:val="000000" w:themeColor="text1"/>
          <w:szCs w:val="22"/>
        </w:rPr>
      </w:pPr>
    </w:p>
    <w:p w:rsidR="00A31FCF" w:rsidRPr="00364BB9" w:rsidRDefault="00A31FCF" w:rsidP="00D33721">
      <w:pPr>
        <w:rPr>
          <w:rFonts w:ascii="Arial" w:hAnsi="Arial" w:cs="Arial"/>
          <w:color w:val="000000" w:themeColor="text1"/>
          <w:szCs w:val="22"/>
        </w:rPr>
      </w:pPr>
    </w:p>
    <w:sectPr w:rsidR="00A31FCF" w:rsidRPr="00364BB9" w:rsidSect="007918D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8DA"/>
    <w:rsid w:val="0005151D"/>
    <w:rsid w:val="0019211F"/>
    <w:rsid w:val="00364BB9"/>
    <w:rsid w:val="004B6A42"/>
    <w:rsid w:val="006B0023"/>
    <w:rsid w:val="007918DA"/>
    <w:rsid w:val="007C748D"/>
    <w:rsid w:val="00967D9A"/>
    <w:rsid w:val="00A31FCF"/>
    <w:rsid w:val="00A54775"/>
    <w:rsid w:val="00D02CE2"/>
    <w:rsid w:val="00D33721"/>
    <w:rsid w:val="00E276DF"/>
    <w:rsid w:val="00E630BD"/>
    <w:rsid w:val="00F0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2E53A5"/>
  <w15:chartTrackingRefBased/>
  <w15:docId w15:val="{9D86085D-DE25-4A93-AFBC-5E060B92F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D3372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918D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918DA"/>
    <w:rPr>
      <w:b/>
      <w:bCs/>
      <w:sz w:val="27"/>
      <w:szCs w:val="27"/>
    </w:rPr>
  </w:style>
  <w:style w:type="character" w:customStyle="1" w:styleId="gd">
    <w:name w:val="gd"/>
    <w:basedOn w:val="DefaultParagraphFont"/>
    <w:rsid w:val="007918DA"/>
  </w:style>
  <w:style w:type="character" w:customStyle="1" w:styleId="g3">
    <w:name w:val="g3"/>
    <w:basedOn w:val="DefaultParagraphFont"/>
    <w:rsid w:val="007918DA"/>
  </w:style>
  <w:style w:type="character" w:customStyle="1" w:styleId="hb">
    <w:name w:val="hb"/>
    <w:basedOn w:val="DefaultParagraphFont"/>
    <w:rsid w:val="007918DA"/>
  </w:style>
  <w:style w:type="character" w:customStyle="1" w:styleId="g2">
    <w:name w:val="g2"/>
    <w:basedOn w:val="DefaultParagraphFont"/>
    <w:rsid w:val="007918DA"/>
  </w:style>
  <w:style w:type="character" w:customStyle="1" w:styleId="Heading2Char">
    <w:name w:val="Heading 2 Char"/>
    <w:basedOn w:val="DefaultParagraphFont"/>
    <w:link w:val="Heading2"/>
    <w:semiHidden/>
    <w:rsid w:val="00D3372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rsid w:val="00D337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1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239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758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373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49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2649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1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11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52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99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hyperlink" Target="mailto:Shihcheng.Guo@Gmail.com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A1B03B7F.dotm</Template>
  <TotalTime>372</TotalTime>
  <Pages>2</Pages>
  <Words>175</Words>
  <Characters>1004</Characters>
  <Application>Microsoft Office Word</Application>
  <DocSecurity>0</DocSecurity>
  <Lines>8</Lines>
  <Paragraphs>2</Paragraphs>
  <ScaleCrop>false</ScaleCrop>
  <Company>MCHS</Company>
  <LinksUpToDate>false</LinksUpToDate>
  <CharactersWithSpaces>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Guo, Shicheng</dc:creator>
  <cp:keywords/>
  <dc:description/>
  <cp:lastModifiedBy>Guo, Shicheng</cp:lastModifiedBy>
  <cp:revision>14</cp:revision>
  <dcterms:created xsi:type="dcterms:W3CDTF">2019-12-21T01:03:00Z</dcterms:created>
  <dcterms:modified xsi:type="dcterms:W3CDTF">2019-12-23T22:15:00Z</dcterms:modified>
</cp:coreProperties>
</file>