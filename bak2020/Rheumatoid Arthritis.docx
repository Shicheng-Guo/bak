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C4D" w:rsidRPr="00376C4D" w:rsidRDefault="009C4CAF">
      <w:pPr>
        <w:rPr>
          <w:rFonts w:ascii="Calibri" w:hAnsi="Calibri" w:cs="Calibri"/>
          <w:color w:val="222222"/>
          <w:sz w:val="22"/>
          <w:szCs w:val="22"/>
          <w:shd w:val="clear" w:color="auto" w:fill="FFFFFF"/>
        </w:rPr>
      </w:pPr>
      <w:bookmarkStart w:id="0" w:name="_GoBack"/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Genetic Variants in Epigenetics Factors and </w:t>
      </w:r>
      <w:r w:rsidR="00376C4D" w:rsidRPr="00376C4D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Rheumatoid Arthritis</w:t>
      </w:r>
    </w:p>
    <w:p w:rsidR="00376C4D" w:rsidRPr="00376C4D" w:rsidRDefault="00376C4D">
      <w:pPr>
        <w:rPr>
          <w:rFonts w:ascii="Calibri" w:hAnsi="Calibri" w:cs="Calibri"/>
          <w:color w:val="222222"/>
          <w:sz w:val="22"/>
          <w:szCs w:val="22"/>
          <w:shd w:val="clear" w:color="auto" w:fill="FFFFFF"/>
        </w:rPr>
      </w:pPr>
    </w:p>
    <w:p w:rsidR="009B703D" w:rsidRPr="00376C4D" w:rsidRDefault="00376C4D">
      <w:pPr>
        <w:rPr>
          <w:rFonts w:ascii="Calibri" w:hAnsi="Calibri" w:cs="Calibri"/>
          <w:color w:val="222222"/>
          <w:sz w:val="22"/>
          <w:szCs w:val="22"/>
          <w:shd w:val="clear" w:color="auto" w:fill="FFFFFF"/>
        </w:rPr>
      </w:pPr>
      <w:r w:rsidRPr="00376C4D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Comprehensive </w:t>
      </w:r>
      <w:proofErr w:type="spellStart"/>
      <w:r w:rsidRPr="00376C4D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pharmacogenomic</w:t>
      </w:r>
      <w:proofErr w:type="spellEnd"/>
      <w:r w:rsidRPr="00376C4D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 landscape of </w:t>
      </w:r>
      <w:proofErr w:type="spellStart"/>
      <w:r w:rsidRPr="00376C4D">
        <w:rPr>
          <w:rStyle w:val="m-6758082918812349149spelle"/>
          <w:rFonts w:ascii="Calibri" w:hAnsi="Calibri" w:cs="Calibri"/>
          <w:color w:val="222222"/>
          <w:sz w:val="22"/>
          <w:szCs w:val="22"/>
          <w:shd w:val="clear" w:color="auto" w:fill="FFFFFF"/>
        </w:rPr>
        <w:t>lncRNAs</w:t>
      </w:r>
      <w:proofErr w:type="spellEnd"/>
      <w:r w:rsidRPr="00376C4D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 identifies </w:t>
      </w:r>
      <w:r w:rsidR="009C4CAF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xx</w:t>
      </w:r>
      <w:r w:rsidRPr="00376C4D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 and </w:t>
      </w:r>
      <w:r w:rsidR="009C4CAF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xx</w:t>
      </w:r>
      <w:r w:rsidRPr="00376C4D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 as novel determinants of </w:t>
      </w:r>
      <w:r w:rsidR="009C4CAF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xx</w:t>
      </w:r>
      <w:r w:rsidRPr="00376C4D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 therapeutic response in</w:t>
      </w:r>
      <w:r w:rsidRPr="00376C4D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 rheumatoid arthritis</w:t>
      </w:r>
    </w:p>
    <w:p w:rsidR="00376C4D" w:rsidRPr="00376C4D" w:rsidRDefault="00376C4D"/>
    <w:p w:rsidR="00376C4D" w:rsidRPr="00376C4D" w:rsidRDefault="00BB5C29" w:rsidP="00376C4D">
      <w:pPr>
        <w:rPr>
          <w:rFonts w:ascii="Calibri" w:hAnsi="Calibri" w:cs="Calibri"/>
          <w:color w:val="222222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Genome-wide micro-RNA association study i</w:t>
      </w:r>
      <w:r w:rsidR="00376C4D" w:rsidRPr="00376C4D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dentifies </w:t>
      </w:r>
      <w:r w:rsidR="00376C4D" w:rsidRPr="00376C4D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xx</w:t>
      </w:r>
      <w:r w:rsidR="00376C4D" w:rsidRPr="00376C4D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 and </w:t>
      </w:r>
      <w:r w:rsidR="00376C4D" w:rsidRPr="00376C4D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xx</w:t>
      </w:r>
      <w:r w:rsidR="00376C4D" w:rsidRPr="00376C4D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 as novel determinants of </w:t>
      </w:r>
      <w:r w:rsidR="009C4CAF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xx</w:t>
      </w:r>
      <w:r w:rsidR="00376C4D" w:rsidRPr="00376C4D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 therapeutic response in rheumatoid arthritis</w:t>
      </w:r>
    </w:p>
    <w:p w:rsidR="00376C4D" w:rsidRDefault="00376C4D">
      <w:pPr>
        <w:rPr>
          <w:rFonts w:ascii="Calibri" w:hAnsi="Calibri" w:cs="Calibri"/>
          <w:color w:val="222222"/>
          <w:sz w:val="22"/>
          <w:szCs w:val="22"/>
          <w:shd w:val="clear" w:color="auto" w:fill="FFFFFF"/>
        </w:rPr>
      </w:pPr>
    </w:p>
    <w:p w:rsidR="00BB5C29" w:rsidRPr="00BB5C29" w:rsidRDefault="00BB5C29" w:rsidP="00BB5C29">
      <w:pPr>
        <w:rPr>
          <w:rFonts w:ascii="Calibri" w:hAnsi="Calibri" w:cs="Calibri"/>
          <w:color w:val="222222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Shicheng Guo, Genome-wide DNA methylation identifies novel biomarkers for worse outcome </w:t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rheumatoid arthritis </w:t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subtypes</w:t>
      </w:r>
    </w:p>
    <w:bookmarkEnd w:id="0"/>
    <w:p w:rsidR="00BB5C29" w:rsidRPr="00376C4D" w:rsidRDefault="00BB5C29"/>
    <w:sectPr w:rsidR="00BB5C29" w:rsidRPr="00376C4D" w:rsidSect="00376C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C4D"/>
    <w:rsid w:val="002B57FD"/>
    <w:rsid w:val="00376C4D"/>
    <w:rsid w:val="009B703D"/>
    <w:rsid w:val="009C4CAF"/>
    <w:rsid w:val="00BB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1B5038"/>
  <w15:chartTrackingRefBased/>
  <w15:docId w15:val="{D4BE424F-FB42-46D7-8831-FB3508AE9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B5C2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-6758082918812349149spelle">
    <w:name w:val="m_-6758082918812349149spelle"/>
    <w:basedOn w:val="DefaultParagraphFont"/>
    <w:rsid w:val="00376C4D"/>
  </w:style>
  <w:style w:type="character" w:customStyle="1" w:styleId="Heading1Char">
    <w:name w:val="Heading 1 Char"/>
    <w:basedOn w:val="DefaultParagraphFont"/>
    <w:link w:val="Heading1"/>
    <w:uiPriority w:val="9"/>
    <w:rsid w:val="00BB5C29"/>
    <w:rPr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6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21734042.dotm</Template>
  <TotalTime>1445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MCHS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2</cp:revision>
  <dcterms:created xsi:type="dcterms:W3CDTF">2019-10-10T16:49:00Z</dcterms:created>
  <dcterms:modified xsi:type="dcterms:W3CDTF">2019-10-11T18:49:00Z</dcterms:modified>
</cp:coreProperties>
</file>