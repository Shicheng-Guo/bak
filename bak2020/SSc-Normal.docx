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4550" w:type="dxa"/>
        <w:tblLook w:val="04A0" w:firstRow="1" w:lastRow="0" w:firstColumn="1" w:lastColumn="0" w:noHBand="0" w:noVBand="1"/>
      </w:tblPr>
      <w:tblGrid>
        <w:gridCol w:w="2620"/>
        <w:gridCol w:w="1681"/>
        <w:gridCol w:w="1578"/>
        <w:gridCol w:w="2203"/>
        <w:gridCol w:w="2322"/>
        <w:gridCol w:w="1876"/>
        <w:gridCol w:w="2270"/>
      </w:tblGrid>
      <w:tr w:rsidR="00433EF0" w:rsidTr="00433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adj.P.Val</w:t>
            </w:r>
            <w:proofErr w:type="spellEnd"/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P.Value</w:t>
            </w:r>
            <w:proofErr w:type="spellEnd"/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t.(Normal-</w:t>
            </w:r>
            <w:proofErr w:type="spellStart"/>
            <w:r>
              <w:rPr>
                <w:rFonts w:ascii="Calibri" w:hAnsi="Calibri"/>
                <w:color w:val="000000"/>
              </w:rPr>
              <w:t>SSc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B.(Normal-</w:t>
            </w:r>
            <w:proofErr w:type="spellStart"/>
            <w:r>
              <w:rPr>
                <w:rFonts w:ascii="Calibri" w:hAnsi="Calibri"/>
                <w:color w:val="000000"/>
              </w:rPr>
              <w:t>SSc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logFC</w:t>
            </w:r>
            <w:proofErr w:type="spellEnd"/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Gene.symbol</w:t>
            </w:r>
            <w:proofErr w:type="spellEnd"/>
          </w:p>
        </w:tc>
      </w:tr>
      <w:tr w:rsidR="00433EF0" w:rsidTr="0043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A_32_P111565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5.48E-09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1.27E-11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7.2366236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16.038719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0.8694688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FTH1</w:t>
            </w:r>
          </w:p>
        </w:tc>
      </w:tr>
      <w:tr w:rsidR="00433EF0" w:rsidTr="00433EF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A_23_P50498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3.62E-07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4.58E-09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6.160655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10.400936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0.7759207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FTL</w:t>
            </w:r>
          </w:p>
        </w:tc>
      </w:tr>
      <w:tr w:rsidR="00433EF0" w:rsidTr="0043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A_23_P206760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3.95E-07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5.22E-09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6.13571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10.276861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2.2470316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HP</w:t>
            </w:r>
          </w:p>
        </w:tc>
      </w:tr>
      <w:tr w:rsidR="00433EF0" w:rsidTr="00433EF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A_23_P106497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6.52E-07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1.05E-08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6.0012971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9.613943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0.7983755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IREB2</w:t>
            </w:r>
          </w:p>
        </w:tc>
      </w:tr>
      <w:tr w:rsidR="00433EF0" w:rsidTr="0043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A_23_P357780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2.10E-06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5.84E-08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5.6601709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7.975722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0.4114693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FDX1</w:t>
            </w:r>
          </w:p>
        </w:tc>
      </w:tr>
      <w:tr w:rsidR="00433EF0" w:rsidTr="00433EF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A_23_P154786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2.29E-06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6.74E-08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-5.6313662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7.840392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-1.5460132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MAP1LC3A</w:t>
            </w:r>
          </w:p>
        </w:tc>
      </w:tr>
      <w:tr w:rsidR="00433EF0" w:rsidTr="0043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A_23_P110212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3.95E-06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1.51E-07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-5.4663902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7.074611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-1.9789753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ACSL1</w:t>
            </w:r>
          </w:p>
        </w:tc>
      </w:tr>
      <w:tr w:rsidR="00433EF0" w:rsidTr="00433EF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A_23_P59950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1.11E-05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7.40E-07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5.1308217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5.56752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0.7206261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SLC39A14</w:t>
            </w:r>
          </w:p>
        </w:tc>
      </w:tr>
      <w:tr w:rsidR="00433EF0" w:rsidTr="0043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A_23_P122896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3.64E-05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4.72E-06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4.7256539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3.830544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0.7737407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TFR2</w:t>
            </w:r>
          </w:p>
        </w:tc>
      </w:tr>
      <w:tr w:rsidR="00433EF0" w:rsidTr="00433EF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A_23_P77360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5.72E-05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9.19E-06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4.5655288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3.191732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0.5363112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CIAO1</w:t>
            </w:r>
          </w:p>
        </w:tc>
      </w:tr>
      <w:tr w:rsidR="00433EF0" w:rsidTr="0043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A_23_P165162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5.85E-05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9.47E-06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4.5583588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3.162978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1.4344362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HAMP</w:t>
            </w:r>
          </w:p>
        </w:tc>
      </w:tr>
      <w:tr w:rsidR="00433EF0" w:rsidTr="00433EF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A_23_P19624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6.87E-05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1.18E-05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4.5064439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2.955856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0.4828551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BMP6</w:t>
            </w:r>
          </w:p>
        </w:tc>
      </w:tr>
      <w:tr w:rsidR="00433EF0" w:rsidTr="0043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A_23_P257407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7.02E-05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1.22E-05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-4.4995681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2.928565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-0.6731268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NDOR1</w:t>
            </w:r>
          </w:p>
        </w:tc>
      </w:tr>
      <w:tr w:rsidR="00433EF0" w:rsidTr="00433EF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A_23_P300255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9.02E-05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1.71E-05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4.4180461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2.607522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0.3434456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NUBP1</w:t>
            </w:r>
          </w:p>
        </w:tc>
      </w:tr>
      <w:tr w:rsidR="00433EF0" w:rsidTr="0043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A_23_P217564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9.43E-05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1.81E-05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4.4042072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2.553488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0.7258996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ACSL4</w:t>
            </w:r>
          </w:p>
        </w:tc>
      </w:tr>
      <w:tr w:rsidR="00433EF0" w:rsidTr="00433EF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A_23_P50455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0.000138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2.99E-05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4.2826398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2.084703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0.5557625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POLD1</w:t>
            </w:r>
          </w:p>
        </w:tc>
      </w:tr>
      <w:tr w:rsidR="00433EF0" w:rsidTr="0043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A_24_P918397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0.000189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4.47E-05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-4.1838673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1.711668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-0.4924153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SLC25A28</w:t>
            </w:r>
          </w:p>
        </w:tc>
      </w:tr>
      <w:tr w:rsidR="00433EF0" w:rsidTr="00433EF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A_23_P103996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0.000241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6.05E-05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4.1075153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1.4282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0.6654641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GCLM</w:t>
            </w:r>
          </w:p>
        </w:tc>
      </w:tr>
      <w:tr w:rsidR="00433EF0" w:rsidTr="00433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A_24_P944827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0.000266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6.83E-05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-4.0773217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1.31593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-0.3733946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ATG7</w:t>
            </w:r>
          </w:p>
        </w:tc>
      </w:tr>
      <w:tr w:rsidR="00433EF0" w:rsidTr="00433EF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noWrap/>
            <w:hideMark/>
          </w:tcPr>
          <w:p w:rsidR="00433EF0" w:rsidRDefault="00433E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A_23_P252306</w:t>
            </w:r>
          </w:p>
        </w:tc>
        <w:tc>
          <w:tcPr>
            <w:tcW w:w="1681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0.000349</w:t>
            </w:r>
          </w:p>
        </w:tc>
        <w:tc>
          <w:tcPr>
            <w:tcW w:w="1578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9.54E-05</w:t>
            </w:r>
          </w:p>
        </w:tc>
        <w:tc>
          <w:tcPr>
            <w:tcW w:w="2203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3.9913691</w:t>
            </w:r>
          </w:p>
        </w:tc>
        <w:tc>
          <w:tcPr>
            <w:tcW w:w="2322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1.005278</w:t>
            </w:r>
          </w:p>
        </w:tc>
        <w:tc>
          <w:tcPr>
            <w:tcW w:w="1876" w:type="dxa"/>
            <w:noWrap/>
            <w:hideMark/>
          </w:tcPr>
          <w:p w:rsidR="00433EF0" w:rsidRDefault="00433E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0.7086121</w:t>
            </w:r>
          </w:p>
        </w:tc>
        <w:tc>
          <w:tcPr>
            <w:tcW w:w="2270" w:type="dxa"/>
            <w:noWrap/>
            <w:hideMark/>
          </w:tcPr>
          <w:p w:rsidR="00433EF0" w:rsidRDefault="0043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ID1</w:t>
            </w:r>
          </w:p>
        </w:tc>
      </w:tr>
    </w:tbl>
    <w:p w:rsidR="00695443" w:rsidRDefault="00695443">
      <w:bookmarkStart w:id="0" w:name="_GoBack"/>
      <w:bookmarkEnd w:id="0"/>
    </w:p>
    <w:sectPr w:rsidR="00695443" w:rsidSect="00433EF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F0"/>
    <w:rsid w:val="00433EF0"/>
    <w:rsid w:val="0069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FE412-116C-4CAE-9C9F-1657312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33E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4AB9231F.dotm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>MCHS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2019-02-01T19:41:00Z</dcterms:created>
  <dcterms:modified xsi:type="dcterms:W3CDTF">2019-02-01T19:42:00Z</dcterms:modified>
</cp:coreProperties>
</file>