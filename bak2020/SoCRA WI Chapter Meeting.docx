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05" w:rsidRPr="00E56261" w:rsidRDefault="00BD1305" w:rsidP="00E56261">
      <w:pPr>
        <w:jc w:val="center"/>
        <w:rPr>
          <w:rFonts w:ascii="Goudy Stout" w:hAnsi="Goudy Stout"/>
          <w:b/>
          <w:sz w:val="40"/>
          <w:szCs w:val="40"/>
        </w:rPr>
      </w:pPr>
      <w:bookmarkStart w:id="0" w:name="_GoBack"/>
      <w:bookmarkEnd w:id="0"/>
      <w:r w:rsidRPr="00E56261">
        <w:rPr>
          <w:rFonts w:ascii="Goudy Stout" w:hAnsi="Goudy Stout"/>
          <w:b/>
          <w:sz w:val="40"/>
          <w:szCs w:val="40"/>
        </w:rPr>
        <w:t>SOCRA WISCONSIN CHAPTER MEETING</w:t>
      </w:r>
    </w:p>
    <w:p w:rsidR="00BD1305" w:rsidRPr="00D95510" w:rsidRDefault="00BD1305" w:rsidP="00BD1305">
      <w:pPr>
        <w:jc w:val="center"/>
        <w:rPr>
          <w:b/>
        </w:rPr>
      </w:pPr>
      <w:r w:rsidRPr="00D95510">
        <w:rPr>
          <w:b/>
        </w:rPr>
        <w:t>(</w:t>
      </w:r>
      <w:r w:rsidR="008D030E" w:rsidRPr="00D95510">
        <w:rPr>
          <w:b/>
        </w:rPr>
        <w:t>SOCRA</w:t>
      </w:r>
      <w:r w:rsidRPr="00D95510">
        <w:rPr>
          <w:b/>
        </w:rPr>
        <w:t xml:space="preserve"> membership not required to </w:t>
      </w:r>
      <w:r w:rsidR="00FC129D" w:rsidRPr="00D95510">
        <w:rPr>
          <w:b/>
        </w:rPr>
        <w:t>attend.  If you work in Clinical</w:t>
      </w:r>
      <w:r w:rsidRPr="00D95510">
        <w:rPr>
          <w:b/>
        </w:rPr>
        <w:t xml:space="preserve"> Research, this meeting may be of interest to you)</w:t>
      </w:r>
    </w:p>
    <w:p w:rsidR="00BD1305" w:rsidRDefault="00BD1305" w:rsidP="00BD1305">
      <w:pPr>
        <w:rPr>
          <w:b/>
          <w:sz w:val="28"/>
          <w:szCs w:val="28"/>
        </w:rPr>
      </w:pPr>
    </w:p>
    <w:p w:rsidR="00093781" w:rsidRDefault="00093781" w:rsidP="00BD1305">
      <w:pPr>
        <w:rPr>
          <w:b/>
          <w:sz w:val="28"/>
          <w:szCs w:val="28"/>
        </w:rPr>
      </w:pPr>
    </w:p>
    <w:p w:rsidR="00084A97" w:rsidRPr="00CD57F0" w:rsidRDefault="00CD57F0" w:rsidP="00CD57F0">
      <w:pPr>
        <w:ind w:left="990" w:hanging="9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TITLE</w:t>
      </w:r>
      <w:r w:rsidR="00BD1305" w:rsidRPr="00075346">
        <w:rPr>
          <w:rFonts w:ascii="Arial" w:hAnsi="Arial" w:cs="Arial"/>
          <w:b/>
          <w:sz w:val="22"/>
          <w:szCs w:val="22"/>
          <w:u w:val="single"/>
        </w:rPr>
        <w:t>:</w:t>
      </w:r>
      <w:r w:rsidR="00BD1305" w:rsidRPr="00075346">
        <w:rPr>
          <w:rFonts w:ascii="Arial" w:hAnsi="Arial" w:cs="Arial"/>
          <w:b/>
          <w:sz w:val="22"/>
          <w:szCs w:val="22"/>
        </w:rPr>
        <w:t xml:space="preserve"> </w:t>
      </w:r>
      <w:r w:rsidR="0049491F">
        <w:rPr>
          <w:rFonts w:ascii="Arial" w:hAnsi="Arial" w:cs="Arial"/>
          <w:b/>
          <w:sz w:val="22"/>
          <w:szCs w:val="22"/>
        </w:rPr>
        <w:t xml:space="preserve"> </w:t>
      </w:r>
      <w:r w:rsidR="0049491F" w:rsidRPr="0049491F">
        <w:rPr>
          <w:rFonts w:ascii="Arial" w:hAnsi="Arial" w:cs="Arial"/>
          <w:sz w:val="22"/>
          <w:szCs w:val="22"/>
        </w:rPr>
        <w:t>Rare Disease Research</w:t>
      </w:r>
    </w:p>
    <w:p w:rsidR="00CD57F0" w:rsidRDefault="00CD57F0" w:rsidP="00CD57F0">
      <w:pPr>
        <w:ind w:left="990" w:hanging="990"/>
        <w:rPr>
          <w:rFonts w:ascii="Arial" w:hAnsi="Arial" w:cs="Arial"/>
          <w:b/>
          <w:sz w:val="22"/>
          <w:szCs w:val="22"/>
        </w:rPr>
      </w:pPr>
    </w:p>
    <w:p w:rsidR="00DF5805" w:rsidRDefault="00F9335D" w:rsidP="000A3D51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SPEAKERS</w:t>
      </w:r>
      <w:r w:rsidR="00084A97" w:rsidRPr="00075346">
        <w:rPr>
          <w:rFonts w:ascii="Arial" w:hAnsi="Arial" w:cs="Arial"/>
          <w:b/>
          <w:sz w:val="22"/>
          <w:szCs w:val="22"/>
        </w:rPr>
        <w:t>:</w:t>
      </w:r>
      <w:r w:rsidR="00383687">
        <w:rPr>
          <w:rFonts w:ascii="Arial" w:hAnsi="Arial" w:cs="Arial"/>
          <w:b/>
          <w:sz w:val="22"/>
          <w:szCs w:val="22"/>
        </w:rPr>
        <w:t xml:space="preserve"> </w:t>
      </w:r>
      <w:r w:rsidR="0049491F" w:rsidRPr="0049491F">
        <w:rPr>
          <w:rFonts w:ascii="Arial" w:hAnsi="Arial" w:cs="Arial"/>
          <w:sz w:val="22"/>
        </w:rPr>
        <w:t>Robert Haws, MD</w:t>
      </w:r>
      <w:r w:rsidR="0049491F">
        <w:rPr>
          <w:rFonts w:ascii="Arial" w:hAnsi="Arial" w:cs="Arial"/>
          <w:sz w:val="22"/>
        </w:rPr>
        <w:t xml:space="preserve"> </w:t>
      </w:r>
      <w:r w:rsidR="0049491F" w:rsidRPr="0049491F">
        <w:rPr>
          <w:rFonts w:ascii="Arial" w:hAnsi="Arial" w:cs="Arial"/>
          <w:sz w:val="22"/>
        </w:rPr>
        <w:t>Pediatrics-Nephrology Physician/Clinical Research Director and founder of the Bardet-</w:t>
      </w:r>
      <w:proofErr w:type="spellStart"/>
      <w:r w:rsidR="0049491F" w:rsidRPr="0049491F">
        <w:rPr>
          <w:rFonts w:ascii="Arial" w:hAnsi="Arial" w:cs="Arial"/>
          <w:sz w:val="22"/>
        </w:rPr>
        <w:t>Beidl</w:t>
      </w:r>
      <w:proofErr w:type="spellEnd"/>
      <w:r w:rsidR="0049491F" w:rsidRPr="0049491F">
        <w:rPr>
          <w:rFonts w:ascii="Arial" w:hAnsi="Arial" w:cs="Arial"/>
          <w:sz w:val="22"/>
        </w:rPr>
        <w:t xml:space="preserve"> Syndrome (BBS) Program at Marshfield Clinic.  </w:t>
      </w:r>
    </w:p>
    <w:p w:rsidR="0049491F" w:rsidRPr="00075346" w:rsidRDefault="0049491F" w:rsidP="000A3D51">
      <w:pPr>
        <w:rPr>
          <w:rFonts w:ascii="Arial" w:hAnsi="Arial" w:cs="Arial"/>
          <w:sz w:val="22"/>
          <w:szCs w:val="22"/>
        </w:rPr>
      </w:pPr>
    </w:p>
    <w:p w:rsidR="0020708C" w:rsidRPr="00075346" w:rsidRDefault="00F9335D" w:rsidP="002070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OBJECTIVES</w:t>
      </w:r>
      <w:r w:rsidR="0081730A" w:rsidRPr="00075346">
        <w:rPr>
          <w:rFonts w:ascii="Arial" w:hAnsi="Arial" w:cs="Arial"/>
          <w:b/>
          <w:sz w:val="22"/>
          <w:szCs w:val="22"/>
        </w:rPr>
        <w:t>:</w:t>
      </w:r>
      <w:r w:rsidR="003F16D0" w:rsidRPr="00075346">
        <w:rPr>
          <w:rFonts w:ascii="Arial" w:hAnsi="Arial" w:cs="Arial"/>
          <w:b/>
          <w:sz w:val="22"/>
          <w:szCs w:val="22"/>
        </w:rPr>
        <w:t xml:space="preserve">  </w:t>
      </w:r>
      <w:r w:rsidR="000A3D51" w:rsidRPr="00075346">
        <w:rPr>
          <w:rFonts w:ascii="Arial" w:hAnsi="Arial" w:cs="Arial"/>
          <w:sz w:val="22"/>
          <w:szCs w:val="22"/>
        </w:rPr>
        <w:t>After this presentation, the audience will</w:t>
      </w:r>
      <w:r w:rsidR="0020708C" w:rsidRPr="00075346">
        <w:rPr>
          <w:rFonts w:ascii="Arial" w:hAnsi="Arial" w:cs="Arial"/>
          <w:sz w:val="22"/>
          <w:szCs w:val="22"/>
        </w:rPr>
        <w:t xml:space="preserve"> be able to</w:t>
      </w:r>
      <w:r w:rsidR="000A3D51" w:rsidRPr="00075346">
        <w:rPr>
          <w:rFonts w:ascii="Arial" w:hAnsi="Arial" w:cs="Arial"/>
          <w:sz w:val="22"/>
          <w:szCs w:val="22"/>
        </w:rPr>
        <w:t>:</w:t>
      </w:r>
    </w:p>
    <w:p w:rsidR="00EB1FBE" w:rsidRPr="00EB1FBE" w:rsidRDefault="00EB1FBE" w:rsidP="00EB1FB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B1FBE">
        <w:rPr>
          <w:rFonts w:ascii="Arial" w:hAnsi="Arial" w:cs="Arial"/>
          <w:sz w:val="22"/>
          <w:szCs w:val="22"/>
        </w:rPr>
        <w:t>Describe the unique features to FDA oversight of rare disease clinical research.</w:t>
      </w:r>
    </w:p>
    <w:p w:rsidR="00EB1FBE" w:rsidRPr="00EB1FBE" w:rsidRDefault="00EB1FBE" w:rsidP="00EB1FB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B1FBE">
        <w:rPr>
          <w:rFonts w:ascii="Arial" w:hAnsi="Arial" w:cs="Arial"/>
          <w:sz w:val="22"/>
          <w:szCs w:val="22"/>
        </w:rPr>
        <w:t xml:space="preserve">Explain the definition of rare diseases in clinical care and recognize features of rare diseases that impact clinical trials. </w:t>
      </w:r>
    </w:p>
    <w:p w:rsidR="00EB1FBE" w:rsidRPr="00EB1FBE" w:rsidRDefault="00EB1FBE" w:rsidP="00EB1FB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B1FBE">
        <w:rPr>
          <w:rFonts w:ascii="Arial" w:hAnsi="Arial" w:cs="Arial"/>
          <w:sz w:val="22"/>
          <w:szCs w:val="22"/>
        </w:rPr>
        <w:t>Understand the role of rare disease registries and therapeutic drug trials in rare diseases.</w:t>
      </w:r>
    </w:p>
    <w:p w:rsidR="003F16D0" w:rsidRPr="00075346" w:rsidRDefault="003F16D0" w:rsidP="00BD1305">
      <w:pPr>
        <w:rPr>
          <w:rFonts w:ascii="Arial" w:hAnsi="Arial" w:cs="Arial"/>
          <w:sz w:val="22"/>
          <w:szCs w:val="22"/>
          <w:u w:val="single"/>
        </w:rPr>
      </w:pPr>
    </w:p>
    <w:p w:rsidR="00BD1305" w:rsidRPr="00075346" w:rsidRDefault="00BD1305" w:rsidP="00BD1305">
      <w:pPr>
        <w:rPr>
          <w:rFonts w:ascii="Arial" w:hAnsi="Arial" w:cs="Arial"/>
          <w:b/>
          <w:sz w:val="22"/>
          <w:szCs w:val="22"/>
        </w:rPr>
      </w:pPr>
      <w:r w:rsidRPr="00075346">
        <w:rPr>
          <w:rFonts w:ascii="Arial" w:hAnsi="Arial" w:cs="Arial"/>
          <w:b/>
          <w:sz w:val="22"/>
          <w:szCs w:val="22"/>
          <w:u w:val="single"/>
        </w:rPr>
        <w:t>DATE:</w:t>
      </w:r>
      <w:r w:rsidRPr="00075346">
        <w:rPr>
          <w:rFonts w:ascii="Arial" w:hAnsi="Arial" w:cs="Arial"/>
          <w:b/>
          <w:sz w:val="22"/>
          <w:szCs w:val="22"/>
        </w:rPr>
        <w:t xml:space="preserve">  </w:t>
      </w:r>
      <w:r w:rsidR="0049491F">
        <w:rPr>
          <w:rFonts w:ascii="Arial" w:hAnsi="Arial" w:cs="Arial"/>
          <w:sz w:val="22"/>
          <w:szCs w:val="22"/>
        </w:rPr>
        <w:t>Tuesday</w:t>
      </w:r>
      <w:r w:rsidR="0094647A" w:rsidRPr="00075346">
        <w:rPr>
          <w:rFonts w:ascii="Arial" w:hAnsi="Arial" w:cs="Arial"/>
          <w:sz w:val="22"/>
          <w:szCs w:val="22"/>
        </w:rPr>
        <w:t xml:space="preserve">, </w:t>
      </w:r>
      <w:r w:rsidR="0049491F">
        <w:rPr>
          <w:rFonts w:ascii="Arial" w:hAnsi="Arial" w:cs="Arial"/>
          <w:sz w:val="22"/>
          <w:szCs w:val="22"/>
        </w:rPr>
        <w:t>January 23</w:t>
      </w:r>
      <w:r w:rsidR="00075346" w:rsidRPr="00075346">
        <w:rPr>
          <w:rFonts w:ascii="Arial" w:hAnsi="Arial" w:cs="Arial"/>
          <w:sz w:val="22"/>
          <w:szCs w:val="22"/>
        </w:rPr>
        <w:t>, 201</w:t>
      </w:r>
      <w:r w:rsidR="0049491F">
        <w:rPr>
          <w:rFonts w:ascii="Arial" w:hAnsi="Arial" w:cs="Arial"/>
          <w:sz w:val="22"/>
          <w:szCs w:val="22"/>
        </w:rPr>
        <w:t>8</w:t>
      </w:r>
    </w:p>
    <w:p w:rsidR="00BD1305" w:rsidRPr="00075346" w:rsidRDefault="00BD1305" w:rsidP="00BD1305">
      <w:pPr>
        <w:rPr>
          <w:rFonts w:ascii="Arial" w:hAnsi="Arial" w:cs="Arial"/>
          <w:b/>
          <w:sz w:val="22"/>
          <w:szCs w:val="22"/>
        </w:rPr>
      </w:pPr>
    </w:p>
    <w:p w:rsidR="00BD1305" w:rsidRPr="00075346" w:rsidRDefault="00BD1305" w:rsidP="00BD1305">
      <w:pPr>
        <w:rPr>
          <w:rFonts w:ascii="Arial" w:hAnsi="Arial" w:cs="Arial"/>
          <w:sz w:val="22"/>
          <w:szCs w:val="22"/>
        </w:rPr>
      </w:pPr>
      <w:r w:rsidRPr="00075346">
        <w:rPr>
          <w:rFonts w:ascii="Arial" w:hAnsi="Arial" w:cs="Arial"/>
          <w:b/>
          <w:sz w:val="22"/>
          <w:szCs w:val="22"/>
          <w:u w:val="single"/>
        </w:rPr>
        <w:t>TIME:</w:t>
      </w:r>
      <w:r w:rsidRPr="00075346">
        <w:rPr>
          <w:rFonts w:ascii="Arial" w:hAnsi="Arial" w:cs="Arial"/>
          <w:b/>
          <w:sz w:val="22"/>
          <w:szCs w:val="22"/>
        </w:rPr>
        <w:t xml:space="preserve">  </w:t>
      </w:r>
      <w:r w:rsidR="0019324C" w:rsidRPr="00075346">
        <w:rPr>
          <w:rFonts w:ascii="Arial" w:hAnsi="Arial" w:cs="Arial"/>
          <w:sz w:val="22"/>
          <w:szCs w:val="22"/>
        </w:rPr>
        <w:t>5:</w:t>
      </w:r>
      <w:r w:rsidR="00955046" w:rsidRPr="00075346">
        <w:rPr>
          <w:rFonts w:ascii="Arial" w:hAnsi="Arial" w:cs="Arial"/>
          <w:sz w:val="22"/>
          <w:szCs w:val="22"/>
        </w:rPr>
        <w:t>15</w:t>
      </w:r>
      <w:r w:rsidRPr="00075346">
        <w:rPr>
          <w:rFonts w:ascii="Arial" w:hAnsi="Arial" w:cs="Arial"/>
          <w:sz w:val="22"/>
          <w:szCs w:val="22"/>
        </w:rPr>
        <w:t xml:space="preserve"> pm</w:t>
      </w:r>
      <w:r w:rsidR="008D030E" w:rsidRPr="00075346">
        <w:rPr>
          <w:rFonts w:ascii="Arial" w:hAnsi="Arial" w:cs="Arial"/>
          <w:sz w:val="22"/>
          <w:szCs w:val="22"/>
        </w:rPr>
        <w:t xml:space="preserve"> - </w:t>
      </w:r>
      <w:r w:rsidR="0019324C" w:rsidRPr="00075346">
        <w:rPr>
          <w:rFonts w:ascii="Arial" w:hAnsi="Arial" w:cs="Arial"/>
          <w:sz w:val="22"/>
          <w:szCs w:val="22"/>
        </w:rPr>
        <w:t>7:00</w:t>
      </w:r>
      <w:r w:rsidR="008D030E" w:rsidRPr="00075346">
        <w:rPr>
          <w:rFonts w:ascii="Arial" w:hAnsi="Arial" w:cs="Arial"/>
          <w:sz w:val="22"/>
          <w:szCs w:val="22"/>
        </w:rPr>
        <w:t xml:space="preserve"> pm</w:t>
      </w:r>
      <w:r w:rsidR="00E05893" w:rsidRPr="00075346">
        <w:rPr>
          <w:rFonts w:ascii="Arial" w:hAnsi="Arial" w:cs="Arial"/>
          <w:sz w:val="22"/>
          <w:szCs w:val="22"/>
        </w:rPr>
        <w:t xml:space="preserve"> (presentation to start at 5:30)</w:t>
      </w:r>
    </w:p>
    <w:p w:rsidR="00BD1305" w:rsidRPr="00075346" w:rsidRDefault="00BD1305" w:rsidP="00BD1305">
      <w:pPr>
        <w:rPr>
          <w:rFonts w:ascii="Arial" w:hAnsi="Arial" w:cs="Arial"/>
          <w:b/>
          <w:sz w:val="22"/>
          <w:szCs w:val="22"/>
        </w:rPr>
      </w:pPr>
    </w:p>
    <w:p w:rsidR="00FA26CF" w:rsidRDefault="00BD1305" w:rsidP="00FA26CF">
      <w:pPr>
        <w:rPr>
          <w:rFonts w:ascii="Arial" w:hAnsi="Arial" w:cs="Arial"/>
          <w:sz w:val="22"/>
          <w:szCs w:val="22"/>
        </w:rPr>
      </w:pPr>
      <w:r w:rsidRPr="00075346">
        <w:rPr>
          <w:rFonts w:ascii="Arial" w:hAnsi="Arial" w:cs="Arial"/>
          <w:b/>
          <w:sz w:val="22"/>
          <w:szCs w:val="22"/>
          <w:u w:val="single"/>
        </w:rPr>
        <w:t>PLACE:</w:t>
      </w:r>
      <w:r w:rsidRPr="00075346">
        <w:rPr>
          <w:rFonts w:ascii="Arial" w:hAnsi="Arial" w:cs="Arial"/>
          <w:b/>
          <w:sz w:val="22"/>
          <w:szCs w:val="22"/>
        </w:rPr>
        <w:t xml:space="preserve">  </w:t>
      </w:r>
      <w:r w:rsidR="00135F1F" w:rsidRPr="00075346">
        <w:rPr>
          <w:rFonts w:ascii="Arial" w:hAnsi="Arial" w:cs="Arial"/>
          <w:sz w:val="22"/>
          <w:szCs w:val="22"/>
        </w:rPr>
        <w:t>You can attend at one of the following locations:</w:t>
      </w:r>
    </w:p>
    <w:p w:rsidR="0049491F" w:rsidRPr="00A20AE7" w:rsidRDefault="00A20AE7" w:rsidP="00A20AE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1.           </w:t>
      </w:r>
      <w:r w:rsidR="0049491F" w:rsidRPr="00A20AE7">
        <w:rPr>
          <w:rFonts w:ascii="Arial" w:hAnsi="Arial" w:cs="Arial"/>
          <w:sz w:val="22"/>
          <w:szCs w:val="22"/>
        </w:rPr>
        <w:t xml:space="preserve">St. </w:t>
      </w:r>
      <w:proofErr w:type="spellStart"/>
      <w:r w:rsidR="0049491F" w:rsidRPr="00A20AE7">
        <w:rPr>
          <w:rFonts w:ascii="Arial" w:hAnsi="Arial" w:cs="Arial"/>
          <w:sz w:val="22"/>
          <w:szCs w:val="22"/>
        </w:rPr>
        <w:t>Vincents</w:t>
      </w:r>
      <w:proofErr w:type="spellEnd"/>
      <w:r w:rsidR="0049491F" w:rsidRPr="00A20AE7">
        <w:rPr>
          <w:rFonts w:ascii="Arial" w:hAnsi="Arial" w:cs="Arial"/>
          <w:sz w:val="22"/>
          <w:szCs w:val="22"/>
        </w:rPr>
        <w:t xml:space="preserve"> (Amy </w:t>
      </w:r>
      <w:proofErr w:type="spellStart"/>
      <w:r w:rsidR="0049491F" w:rsidRPr="00A20AE7">
        <w:rPr>
          <w:rFonts w:ascii="Arial" w:hAnsi="Arial" w:cs="Arial"/>
          <w:sz w:val="22"/>
          <w:szCs w:val="22"/>
        </w:rPr>
        <w:t>Koffanus</w:t>
      </w:r>
      <w:proofErr w:type="spellEnd"/>
      <w:r w:rsidR="0049491F" w:rsidRPr="00A20AE7">
        <w:rPr>
          <w:rFonts w:ascii="Arial" w:hAnsi="Arial" w:cs="Arial"/>
          <w:sz w:val="22"/>
          <w:szCs w:val="22"/>
        </w:rPr>
        <w:t xml:space="preserve">) rotates with Annette Paul, Jan DeBartolo (Green </w:t>
      </w:r>
    </w:p>
    <w:p w:rsidR="0049491F" w:rsidRPr="0049491F" w:rsidRDefault="0049491F" w:rsidP="00F9238C">
      <w:pPr>
        <w:pStyle w:val="ListParagraph"/>
        <w:ind w:left="1335"/>
        <w:rPr>
          <w:rFonts w:ascii="Arial" w:hAnsi="Arial" w:cs="Arial"/>
          <w:sz w:val="22"/>
          <w:szCs w:val="22"/>
        </w:rPr>
      </w:pPr>
      <w:r w:rsidRPr="0049491F">
        <w:rPr>
          <w:rFonts w:ascii="Arial" w:hAnsi="Arial" w:cs="Arial"/>
          <w:sz w:val="22"/>
          <w:szCs w:val="22"/>
        </w:rPr>
        <w:t>Bay)</w:t>
      </w:r>
      <w:r w:rsidR="00F9238C">
        <w:rPr>
          <w:rFonts w:ascii="Arial" w:hAnsi="Arial" w:cs="Arial"/>
          <w:sz w:val="22"/>
          <w:szCs w:val="22"/>
        </w:rPr>
        <w:t xml:space="preserve">, </w:t>
      </w:r>
      <w:r w:rsidRPr="0049491F">
        <w:rPr>
          <w:rFonts w:ascii="Arial" w:hAnsi="Arial" w:cs="Arial"/>
          <w:sz w:val="22"/>
          <w:szCs w:val="22"/>
        </w:rPr>
        <w:t>HSHS (Hospital Sisters Health System, Green Bay)</w:t>
      </w:r>
      <w:r w:rsidR="00F9238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9491F">
        <w:rPr>
          <w:rFonts w:ascii="Arial" w:hAnsi="Arial" w:cs="Arial"/>
          <w:sz w:val="22"/>
          <w:szCs w:val="22"/>
        </w:rPr>
        <w:t>Bellin</w:t>
      </w:r>
      <w:proofErr w:type="spellEnd"/>
      <w:r w:rsidRPr="0049491F">
        <w:rPr>
          <w:rFonts w:ascii="Arial" w:hAnsi="Arial" w:cs="Arial"/>
          <w:sz w:val="22"/>
          <w:szCs w:val="22"/>
        </w:rPr>
        <w:t xml:space="preserve"> (Green Bay) (Mary </w:t>
      </w:r>
      <w:proofErr w:type="spellStart"/>
      <w:r w:rsidRPr="0049491F">
        <w:rPr>
          <w:rFonts w:ascii="Arial" w:hAnsi="Arial" w:cs="Arial"/>
          <w:sz w:val="22"/>
          <w:szCs w:val="22"/>
        </w:rPr>
        <w:t>Sallenbach</w:t>
      </w:r>
      <w:proofErr w:type="spellEnd"/>
      <w:r w:rsidRPr="0049491F">
        <w:rPr>
          <w:rFonts w:ascii="Arial" w:hAnsi="Arial" w:cs="Arial"/>
          <w:sz w:val="22"/>
          <w:szCs w:val="22"/>
        </w:rPr>
        <w:t>)</w:t>
      </w:r>
      <w:r w:rsidR="00F9238C">
        <w:rPr>
          <w:rFonts w:ascii="Arial" w:hAnsi="Arial" w:cs="Arial"/>
          <w:sz w:val="22"/>
          <w:szCs w:val="22"/>
        </w:rPr>
        <w:t xml:space="preserve">, </w:t>
      </w:r>
      <w:r w:rsidRPr="0049491F">
        <w:rPr>
          <w:rFonts w:ascii="Arial" w:hAnsi="Arial" w:cs="Arial"/>
          <w:sz w:val="22"/>
          <w:szCs w:val="22"/>
        </w:rPr>
        <w:t xml:space="preserve">Aurora (Ruth </w:t>
      </w:r>
      <w:proofErr w:type="spellStart"/>
      <w:r w:rsidRPr="0049491F">
        <w:rPr>
          <w:rFonts w:ascii="Arial" w:hAnsi="Arial" w:cs="Arial"/>
          <w:sz w:val="22"/>
          <w:szCs w:val="22"/>
        </w:rPr>
        <w:t>Moroz</w:t>
      </w:r>
      <w:proofErr w:type="spellEnd"/>
      <w:r w:rsidRPr="0049491F">
        <w:rPr>
          <w:rFonts w:ascii="Arial" w:hAnsi="Arial" w:cs="Arial"/>
          <w:sz w:val="22"/>
          <w:szCs w:val="22"/>
        </w:rPr>
        <w:t xml:space="preserve"> and Annette Paul)</w:t>
      </w:r>
    </w:p>
    <w:p w:rsidR="0049491F" w:rsidRPr="0049491F" w:rsidRDefault="00A20AE7" w:rsidP="0049491F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49491F" w:rsidRPr="0049491F">
        <w:rPr>
          <w:rFonts w:ascii="Arial" w:hAnsi="Arial" w:cs="Arial"/>
          <w:sz w:val="22"/>
          <w:szCs w:val="22"/>
        </w:rPr>
        <w:t xml:space="preserve">2.            U of Iowa (Amanda Vyn) </w:t>
      </w:r>
    </w:p>
    <w:p w:rsidR="00F9238C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49491F" w:rsidRPr="0049491F">
        <w:rPr>
          <w:rFonts w:ascii="Arial" w:hAnsi="Arial" w:cs="Arial"/>
          <w:sz w:val="22"/>
          <w:szCs w:val="22"/>
        </w:rPr>
        <w:t xml:space="preserve">3.            MCW (Becca </w:t>
      </w:r>
      <w:proofErr w:type="spellStart"/>
      <w:r w:rsidR="0049491F" w:rsidRPr="0049491F">
        <w:rPr>
          <w:rFonts w:ascii="Arial" w:hAnsi="Arial" w:cs="Arial"/>
          <w:sz w:val="22"/>
          <w:szCs w:val="22"/>
        </w:rPr>
        <w:t>Selle</w:t>
      </w:r>
      <w:proofErr w:type="spellEnd"/>
      <w:r w:rsidR="0049491F" w:rsidRPr="0049491F">
        <w:rPr>
          <w:rFonts w:ascii="Arial" w:hAnsi="Arial" w:cs="Arial"/>
          <w:sz w:val="22"/>
          <w:szCs w:val="22"/>
        </w:rPr>
        <w:t xml:space="preserve">) Milwaukee (MCW) (Alex </w:t>
      </w:r>
      <w:proofErr w:type="spellStart"/>
      <w:r w:rsidR="0049491F" w:rsidRPr="0049491F">
        <w:rPr>
          <w:rFonts w:ascii="Arial" w:hAnsi="Arial" w:cs="Arial"/>
          <w:sz w:val="22"/>
          <w:szCs w:val="22"/>
        </w:rPr>
        <w:t>Hinman</w:t>
      </w:r>
      <w:proofErr w:type="spellEnd"/>
      <w:r w:rsidR="0049491F" w:rsidRPr="0049491F">
        <w:rPr>
          <w:rFonts w:ascii="Arial" w:hAnsi="Arial" w:cs="Arial"/>
          <w:sz w:val="22"/>
          <w:szCs w:val="22"/>
        </w:rPr>
        <w:t xml:space="preserve"> as backup)</w:t>
      </w:r>
      <w:r w:rsidR="00F9238C"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>MCW</w:t>
      </w:r>
      <w:r w:rsidR="00F9238C">
        <w:rPr>
          <w:rFonts w:ascii="Arial" w:hAnsi="Arial" w:cs="Arial"/>
          <w:sz w:val="22"/>
          <w:szCs w:val="22"/>
        </w:rPr>
        <w:t xml:space="preserve">, BCW </w:t>
      </w:r>
    </w:p>
    <w:p w:rsidR="0049491F" w:rsidRPr="0049491F" w:rsidRDefault="00F9238C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</w:t>
      </w:r>
      <w:r w:rsidR="00A20AE7">
        <w:rPr>
          <w:rFonts w:ascii="Arial" w:hAnsi="Arial" w:cs="Arial"/>
          <w:sz w:val="22"/>
          <w:szCs w:val="22"/>
        </w:rPr>
        <w:t xml:space="preserve"> </w:t>
      </w:r>
      <w:r w:rsidR="0049491F" w:rsidRPr="0049491F">
        <w:rPr>
          <w:rFonts w:ascii="Arial" w:hAnsi="Arial" w:cs="Arial"/>
          <w:sz w:val="22"/>
          <w:szCs w:val="22"/>
        </w:rPr>
        <w:t>(Blood Organ Tissue Services)</w:t>
      </w:r>
      <w:r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>CHW (</w:t>
      </w:r>
      <w:proofErr w:type="spellStart"/>
      <w:r w:rsidR="0049491F" w:rsidRPr="0049491F">
        <w:rPr>
          <w:rFonts w:ascii="Arial" w:hAnsi="Arial" w:cs="Arial"/>
          <w:sz w:val="22"/>
          <w:szCs w:val="22"/>
        </w:rPr>
        <w:t>Childrens</w:t>
      </w:r>
      <w:proofErr w:type="spellEnd"/>
      <w:r w:rsidR="0049491F" w:rsidRPr="0049491F">
        <w:rPr>
          <w:rFonts w:ascii="Arial" w:hAnsi="Arial" w:cs="Arial"/>
          <w:sz w:val="22"/>
          <w:szCs w:val="22"/>
        </w:rPr>
        <w:t xml:space="preserve"> Hospital of Wisconsin)</w:t>
      </w:r>
    </w:p>
    <w:p w:rsidR="0049491F" w:rsidRPr="0049491F" w:rsidRDefault="00A20AE7" w:rsidP="0049491F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49491F" w:rsidRPr="0049491F">
        <w:rPr>
          <w:rFonts w:ascii="Arial" w:hAnsi="Arial" w:cs="Arial"/>
          <w:sz w:val="22"/>
          <w:szCs w:val="22"/>
        </w:rPr>
        <w:t xml:space="preserve">4.            </w:t>
      </w:r>
      <w:proofErr w:type="spellStart"/>
      <w:r w:rsidR="0049491F" w:rsidRPr="0049491F">
        <w:rPr>
          <w:rFonts w:ascii="Arial" w:hAnsi="Arial" w:cs="Arial"/>
          <w:sz w:val="22"/>
          <w:szCs w:val="22"/>
        </w:rPr>
        <w:t>Gundersen</w:t>
      </w:r>
      <w:proofErr w:type="spellEnd"/>
      <w:r w:rsidR="0049491F" w:rsidRPr="0049491F">
        <w:rPr>
          <w:rFonts w:ascii="Arial" w:hAnsi="Arial" w:cs="Arial"/>
          <w:sz w:val="22"/>
          <w:szCs w:val="22"/>
        </w:rPr>
        <w:t xml:space="preserve"> (Nancy Fisher)</w:t>
      </w:r>
    </w:p>
    <w:p w:rsidR="0049491F" w:rsidRPr="0049491F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F9238C">
        <w:rPr>
          <w:rFonts w:ascii="Arial" w:hAnsi="Arial" w:cs="Arial"/>
          <w:sz w:val="22"/>
          <w:szCs w:val="22"/>
        </w:rPr>
        <w:t xml:space="preserve">5.            Marshfield, </w:t>
      </w:r>
      <w:r w:rsidR="0049491F" w:rsidRPr="0049491F">
        <w:rPr>
          <w:rFonts w:ascii="Arial" w:hAnsi="Arial" w:cs="Arial"/>
          <w:sz w:val="22"/>
          <w:szCs w:val="22"/>
        </w:rPr>
        <w:t>Marshfield Clinic</w:t>
      </w:r>
      <w:r w:rsidR="00F9238C">
        <w:rPr>
          <w:rFonts w:ascii="Arial" w:hAnsi="Arial" w:cs="Arial"/>
          <w:sz w:val="22"/>
          <w:szCs w:val="22"/>
        </w:rPr>
        <w:t xml:space="preserve"> – Large Video Conference Room</w:t>
      </w:r>
    </w:p>
    <w:p w:rsidR="0049491F" w:rsidRPr="0049491F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F9238C">
        <w:rPr>
          <w:rFonts w:ascii="Arial" w:hAnsi="Arial" w:cs="Arial"/>
          <w:sz w:val="22"/>
          <w:szCs w:val="22"/>
        </w:rPr>
        <w:t xml:space="preserve">6.            Michelle Saunders, </w:t>
      </w:r>
      <w:r w:rsidR="0049491F" w:rsidRPr="0049491F">
        <w:rPr>
          <w:rFonts w:ascii="Arial" w:hAnsi="Arial" w:cs="Arial"/>
          <w:sz w:val="22"/>
          <w:szCs w:val="22"/>
        </w:rPr>
        <w:t>Madison, Covance</w:t>
      </w:r>
    </w:p>
    <w:p w:rsidR="0049491F" w:rsidRPr="0049491F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F9238C">
        <w:rPr>
          <w:rFonts w:ascii="Arial" w:hAnsi="Arial" w:cs="Arial"/>
          <w:sz w:val="22"/>
          <w:szCs w:val="22"/>
        </w:rPr>
        <w:t xml:space="preserve">7.            Mala </w:t>
      </w:r>
      <w:proofErr w:type="spellStart"/>
      <w:r w:rsidR="00F9238C">
        <w:rPr>
          <w:rFonts w:ascii="Arial" w:hAnsi="Arial" w:cs="Arial"/>
          <w:sz w:val="22"/>
          <w:szCs w:val="22"/>
        </w:rPr>
        <w:t>Bobade</w:t>
      </w:r>
      <w:proofErr w:type="spellEnd"/>
      <w:r w:rsidR="00F9238C"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>Waukesha Heart Institute</w:t>
      </w:r>
    </w:p>
    <w:p w:rsidR="0049491F" w:rsidRPr="0049491F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49491F" w:rsidRPr="0049491F">
        <w:rPr>
          <w:rFonts w:ascii="Arial" w:hAnsi="Arial" w:cs="Arial"/>
          <w:sz w:val="22"/>
          <w:szCs w:val="22"/>
        </w:rPr>
        <w:t xml:space="preserve">8.            Diana </w:t>
      </w:r>
      <w:proofErr w:type="spellStart"/>
      <w:r w:rsidR="0049491F" w:rsidRPr="0049491F">
        <w:rPr>
          <w:rFonts w:ascii="Arial" w:hAnsi="Arial" w:cs="Arial"/>
          <w:sz w:val="22"/>
          <w:szCs w:val="22"/>
        </w:rPr>
        <w:t>Rosik</w:t>
      </w:r>
      <w:proofErr w:type="spellEnd"/>
      <w:r w:rsidR="00F9238C"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 xml:space="preserve">Spaulding Clinic West Bend, WI </w:t>
      </w:r>
    </w:p>
    <w:p w:rsidR="0049491F" w:rsidRPr="0049491F" w:rsidRDefault="00A20AE7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49491F" w:rsidRPr="0049491F">
        <w:rPr>
          <w:rFonts w:ascii="Arial" w:hAnsi="Arial" w:cs="Arial"/>
          <w:sz w:val="22"/>
          <w:szCs w:val="22"/>
        </w:rPr>
        <w:t>9.            Heidi Walaski</w:t>
      </w:r>
      <w:r w:rsidR="00F9238C"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>University of Wisconsin Madison</w:t>
      </w:r>
    </w:p>
    <w:p w:rsidR="00A20AE7" w:rsidRDefault="00F9238C" w:rsidP="00F9238C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         </w:t>
      </w:r>
      <w:r w:rsidR="00A20AE7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Appleton </w:t>
      </w:r>
      <w:proofErr w:type="spellStart"/>
      <w:r>
        <w:rPr>
          <w:rFonts w:ascii="Arial" w:hAnsi="Arial" w:cs="Arial"/>
          <w:sz w:val="22"/>
          <w:szCs w:val="22"/>
        </w:rPr>
        <w:t>Thedacare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49491F" w:rsidRPr="0049491F">
        <w:rPr>
          <w:rFonts w:ascii="Arial" w:hAnsi="Arial" w:cs="Arial"/>
          <w:sz w:val="22"/>
          <w:szCs w:val="22"/>
        </w:rPr>
        <w:t xml:space="preserve">jennifer.zimmeryoung@thedacare.org </w:t>
      </w:r>
      <w:r w:rsidRPr="0049491F">
        <w:rPr>
          <w:rFonts w:ascii="Arial" w:hAnsi="Arial" w:cs="Arial"/>
          <w:sz w:val="22"/>
          <w:szCs w:val="22"/>
        </w:rPr>
        <w:t>(Not</w:t>
      </w:r>
      <w:r w:rsidR="0049491F" w:rsidRPr="0049491F">
        <w:rPr>
          <w:rFonts w:ascii="Arial" w:hAnsi="Arial" w:cs="Arial"/>
          <w:sz w:val="22"/>
          <w:szCs w:val="22"/>
        </w:rPr>
        <w:t xml:space="preserve"> a Site Liaison </w:t>
      </w:r>
    </w:p>
    <w:p w:rsidR="0049491F" w:rsidRPr="0049491F" w:rsidRDefault="00A20AE7" w:rsidP="00A20AE7">
      <w:pPr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  <w:proofErr w:type="gramStart"/>
      <w:r w:rsidR="0049491F" w:rsidRPr="0049491F">
        <w:rPr>
          <w:rFonts w:ascii="Arial" w:hAnsi="Arial" w:cs="Arial"/>
          <w:sz w:val="22"/>
          <w:szCs w:val="22"/>
        </w:rPr>
        <w:t>but</w:t>
      </w:r>
      <w:proofErr w:type="gramEnd"/>
      <w:r w:rsidR="0049491F" w:rsidRPr="0049491F">
        <w:rPr>
          <w:rFonts w:ascii="Arial" w:hAnsi="Arial" w:cs="Arial"/>
          <w:sz w:val="22"/>
          <w:szCs w:val="22"/>
        </w:rPr>
        <w:t xml:space="preserve"> willing </w:t>
      </w:r>
      <w:r w:rsidR="0049491F">
        <w:rPr>
          <w:rFonts w:ascii="Arial" w:hAnsi="Arial" w:cs="Arial"/>
          <w:sz w:val="22"/>
          <w:szCs w:val="22"/>
        </w:rPr>
        <w:t>t</w:t>
      </w:r>
      <w:r w:rsidR="0049491F" w:rsidRPr="0049491F">
        <w:rPr>
          <w:rFonts w:ascii="Arial" w:hAnsi="Arial" w:cs="Arial"/>
          <w:sz w:val="22"/>
          <w:szCs w:val="22"/>
        </w:rPr>
        <w:t>o coordinate meetings)</w:t>
      </w:r>
    </w:p>
    <w:p w:rsidR="008A00FC" w:rsidRDefault="008A00FC" w:rsidP="008A00FC">
      <w:pPr>
        <w:ind w:left="720" w:hanging="360"/>
        <w:rPr>
          <w:rFonts w:ascii="Arial" w:hAnsi="Arial" w:cs="Arial"/>
          <w:sz w:val="22"/>
          <w:szCs w:val="22"/>
        </w:rPr>
      </w:pPr>
    </w:p>
    <w:p w:rsidR="00BD1305" w:rsidRPr="00093781" w:rsidRDefault="00BD1305" w:rsidP="00BD1305">
      <w:pPr>
        <w:rPr>
          <w:rFonts w:ascii="Arial" w:hAnsi="Arial" w:cs="Arial"/>
          <w:sz w:val="22"/>
          <w:szCs w:val="22"/>
        </w:rPr>
      </w:pPr>
      <w:r w:rsidRPr="00093781">
        <w:rPr>
          <w:rFonts w:ascii="Arial" w:hAnsi="Arial" w:cs="Arial"/>
          <w:b/>
          <w:sz w:val="22"/>
          <w:szCs w:val="22"/>
          <w:u w:val="single"/>
        </w:rPr>
        <w:t>COST:</w:t>
      </w:r>
      <w:r w:rsidRPr="00093781">
        <w:rPr>
          <w:rFonts w:ascii="Arial" w:hAnsi="Arial" w:cs="Arial"/>
          <w:b/>
          <w:sz w:val="22"/>
          <w:szCs w:val="22"/>
        </w:rPr>
        <w:t xml:space="preserve">  </w:t>
      </w:r>
      <w:r w:rsidRPr="00093781">
        <w:rPr>
          <w:rFonts w:ascii="Arial" w:hAnsi="Arial" w:cs="Arial"/>
          <w:sz w:val="22"/>
          <w:szCs w:val="22"/>
        </w:rPr>
        <w:t>Free</w:t>
      </w:r>
    </w:p>
    <w:p w:rsidR="00D95510" w:rsidRPr="00093781" w:rsidRDefault="00D95510" w:rsidP="00BD1305">
      <w:pPr>
        <w:rPr>
          <w:rFonts w:ascii="Arial" w:hAnsi="Arial" w:cs="Arial"/>
          <w:sz w:val="22"/>
          <w:szCs w:val="22"/>
        </w:rPr>
      </w:pPr>
    </w:p>
    <w:p w:rsidR="0087495B" w:rsidRPr="00093781" w:rsidRDefault="00D95510" w:rsidP="00BD1305">
      <w:pPr>
        <w:rPr>
          <w:rFonts w:ascii="Arial" w:hAnsi="Arial" w:cs="Arial"/>
          <w:sz w:val="22"/>
          <w:szCs w:val="22"/>
        </w:rPr>
      </w:pPr>
      <w:r w:rsidRPr="00093781">
        <w:rPr>
          <w:rFonts w:ascii="Arial" w:hAnsi="Arial" w:cs="Arial"/>
          <w:sz w:val="22"/>
          <w:szCs w:val="22"/>
        </w:rPr>
        <w:t xml:space="preserve">** </w:t>
      </w:r>
      <w:r w:rsidR="0087495B" w:rsidRPr="00093781">
        <w:rPr>
          <w:rFonts w:ascii="Arial" w:hAnsi="Arial" w:cs="Arial"/>
          <w:sz w:val="22"/>
          <w:szCs w:val="22"/>
        </w:rPr>
        <w:t>Videoconferencing/webcast will be offered fo</w:t>
      </w:r>
      <w:r w:rsidR="00C21DCB">
        <w:rPr>
          <w:rFonts w:ascii="Arial" w:hAnsi="Arial" w:cs="Arial"/>
          <w:sz w:val="22"/>
          <w:szCs w:val="22"/>
        </w:rPr>
        <w:t>r this meeting.  If you are a SO</w:t>
      </w:r>
      <w:r w:rsidR="0087495B" w:rsidRPr="00093781">
        <w:rPr>
          <w:rFonts w:ascii="Arial" w:hAnsi="Arial" w:cs="Arial"/>
          <w:sz w:val="22"/>
          <w:szCs w:val="22"/>
        </w:rPr>
        <w:t xml:space="preserve">CRA member and are interested in becoming a remote site for more than 2 people, please send an email to </w:t>
      </w:r>
      <w:hyperlink r:id="rId8" w:tgtFrame="_blank" w:history="1">
        <w:r w:rsidR="0087495B" w:rsidRPr="00093781">
          <w:rPr>
            <w:rStyle w:val="Hyperlink"/>
            <w:rFonts w:ascii="Arial" w:hAnsi="Arial" w:cs="Arial"/>
            <w:color w:val="auto"/>
            <w:sz w:val="22"/>
            <w:szCs w:val="22"/>
          </w:rPr>
          <w:t>wisocra@hotmail.com</w:t>
        </w:r>
      </w:hyperlink>
      <w:r w:rsidR="0087495B" w:rsidRPr="00093781">
        <w:rPr>
          <w:rFonts w:ascii="Arial" w:hAnsi="Arial" w:cs="Arial"/>
          <w:sz w:val="22"/>
          <w:szCs w:val="22"/>
        </w:rPr>
        <w:t xml:space="preserve"> for more information.</w:t>
      </w:r>
    </w:p>
    <w:p w:rsidR="0087495B" w:rsidRPr="00093781" w:rsidRDefault="0087495B" w:rsidP="00BD1305">
      <w:pPr>
        <w:rPr>
          <w:rFonts w:ascii="Arial" w:hAnsi="Arial" w:cs="Arial"/>
          <w:b/>
          <w:sz w:val="22"/>
          <w:szCs w:val="22"/>
        </w:rPr>
      </w:pPr>
    </w:p>
    <w:p w:rsidR="00E05893" w:rsidRDefault="0081730A" w:rsidP="00BD65E2">
      <w:pPr>
        <w:rPr>
          <w:rFonts w:ascii="Arial" w:hAnsi="Arial" w:cs="Arial"/>
          <w:sz w:val="22"/>
          <w:szCs w:val="22"/>
        </w:rPr>
      </w:pPr>
      <w:r w:rsidRPr="00093781">
        <w:rPr>
          <w:rFonts w:ascii="Arial" w:hAnsi="Arial" w:cs="Arial"/>
          <w:b/>
          <w:sz w:val="22"/>
          <w:szCs w:val="22"/>
        </w:rPr>
        <w:t>**</w:t>
      </w:r>
      <w:r w:rsidRPr="00093781">
        <w:rPr>
          <w:rFonts w:ascii="Arial" w:hAnsi="Arial" w:cs="Arial"/>
          <w:sz w:val="22"/>
          <w:szCs w:val="22"/>
        </w:rPr>
        <w:t>1</w:t>
      </w:r>
      <w:r w:rsidR="00A176D1" w:rsidRPr="00093781">
        <w:rPr>
          <w:rFonts w:ascii="Arial" w:hAnsi="Arial" w:cs="Arial"/>
          <w:sz w:val="22"/>
          <w:szCs w:val="22"/>
        </w:rPr>
        <w:t>.5</w:t>
      </w:r>
      <w:r w:rsidR="002761F5">
        <w:rPr>
          <w:rFonts w:ascii="Arial" w:hAnsi="Arial" w:cs="Arial"/>
          <w:sz w:val="22"/>
          <w:szCs w:val="22"/>
        </w:rPr>
        <w:t xml:space="preserve"> CE will be offered to SO</w:t>
      </w:r>
      <w:r w:rsidRPr="00093781">
        <w:rPr>
          <w:rFonts w:ascii="Arial" w:hAnsi="Arial" w:cs="Arial"/>
          <w:sz w:val="22"/>
          <w:szCs w:val="22"/>
        </w:rPr>
        <w:t>CRA Members</w:t>
      </w:r>
    </w:p>
    <w:p w:rsidR="00A55C01" w:rsidRDefault="00BD65E2">
      <w:pPr>
        <w:ind w:lef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A55C01" w:rsidRDefault="00A55C01" w:rsidP="00A55C01">
      <w:pPr>
        <w:ind w:left="-720" w:firstLine="720"/>
        <w:rPr>
          <w:rFonts w:ascii="Arial" w:hAnsi="Arial" w:cs="Arial"/>
          <w:sz w:val="18"/>
          <w:szCs w:val="22"/>
        </w:rPr>
      </w:pPr>
    </w:p>
    <w:p w:rsidR="0049491F" w:rsidRDefault="0049491F" w:rsidP="00A55C01">
      <w:pPr>
        <w:ind w:left="-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Daphne York</w:t>
      </w:r>
      <w:r w:rsidR="00A55C01">
        <w:rPr>
          <w:rFonts w:ascii="Arial" w:hAnsi="Arial" w:cs="Arial"/>
          <w:sz w:val="22"/>
          <w:szCs w:val="22"/>
        </w:rPr>
        <w:t>, CCRP (</w:t>
      </w:r>
      <w:r>
        <w:rPr>
          <w:rFonts w:ascii="Arial" w:hAnsi="Arial" w:cs="Arial"/>
          <w:sz w:val="22"/>
          <w:szCs w:val="22"/>
        </w:rPr>
        <w:t>715</w:t>
      </w:r>
      <w:r w:rsidR="00A55C01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221-7281</w:t>
      </w:r>
    </w:p>
    <w:p w:rsidR="00A55C01" w:rsidRPr="00A55C01" w:rsidRDefault="0049491F" w:rsidP="00A55C01">
      <w:pPr>
        <w:ind w:left="-720" w:firstLine="720"/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22"/>
          <w:szCs w:val="22"/>
        </w:rPr>
        <w:t>Lisa Larson, CCRP   (715)</w:t>
      </w:r>
      <w:r w:rsidR="00A55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389-5738</w:t>
      </w:r>
    </w:p>
    <w:sectPr w:rsidR="00A55C01" w:rsidRPr="00A55C01" w:rsidSect="00A55C01">
      <w:pgSz w:w="12240" w:h="15840"/>
      <w:pgMar w:top="1152" w:right="1440" w:bottom="1152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2A" w:rsidRDefault="00110B2A" w:rsidP="00BD65E2">
      <w:r>
        <w:separator/>
      </w:r>
    </w:p>
  </w:endnote>
  <w:endnote w:type="continuationSeparator" w:id="0">
    <w:p w:rsidR="00110B2A" w:rsidRDefault="00110B2A" w:rsidP="00BD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Stout">
    <w:altName w:val="Cooper Black"/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2A" w:rsidRDefault="00110B2A" w:rsidP="00BD65E2">
      <w:r>
        <w:separator/>
      </w:r>
    </w:p>
  </w:footnote>
  <w:footnote w:type="continuationSeparator" w:id="0">
    <w:p w:rsidR="00110B2A" w:rsidRDefault="00110B2A" w:rsidP="00BD6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B21C1"/>
    <w:multiLevelType w:val="hybridMultilevel"/>
    <w:tmpl w:val="95A8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748FD"/>
    <w:multiLevelType w:val="hybridMultilevel"/>
    <w:tmpl w:val="9F7AAD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CE964A3"/>
    <w:multiLevelType w:val="hybridMultilevel"/>
    <w:tmpl w:val="BFB075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D6429"/>
    <w:multiLevelType w:val="hybridMultilevel"/>
    <w:tmpl w:val="99BC62A8"/>
    <w:lvl w:ilvl="0" w:tplc="0C28CEFE">
      <w:start w:val="1"/>
      <w:numFmt w:val="decimal"/>
      <w:lvlText w:val="%1."/>
      <w:lvlJc w:val="left"/>
      <w:pPr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40E26"/>
    <w:multiLevelType w:val="multilevel"/>
    <w:tmpl w:val="E1D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05"/>
    <w:rsid w:val="00005A47"/>
    <w:rsid w:val="000067DF"/>
    <w:rsid w:val="00006D2E"/>
    <w:rsid w:val="00013F2A"/>
    <w:rsid w:val="00017946"/>
    <w:rsid w:val="0002438F"/>
    <w:rsid w:val="00024A16"/>
    <w:rsid w:val="00031411"/>
    <w:rsid w:val="000322C1"/>
    <w:rsid w:val="00036CF9"/>
    <w:rsid w:val="00036D65"/>
    <w:rsid w:val="00044B50"/>
    <w:rsid w:val="00047E37"/>
    <w:rsid w:val="00050945"/>
    <w:rsid w:val="00053361"/>
    <w:rsid w:val="00062F00"/>
    <w:rsid w:val="00075346"/>
    <w:rsid w:val="000842A0"/>
    <w:rsid w:val="00084A97"/>
    <w:rsid w:val="00084DBE"/>
    <w:rsid w:val="00085E79"/>
    <w:rsid w:val="00086151"/>
    <w:rsid w:val="00093781"/>
    <w:rsid w:val="000944CB"/>
    <w:rsid w:val="000A054A"/>
    <w:rsid w:val="000A3D51"/>
    <w:rsid w:val="000A6C21"/>
    <w:rsid w:val="000B6EF6"/>
    <w:rsid w:val="000B74EA"/>
    <w:rsid w:val="000D5435"/>
    <w:rsid w:val="000E05C1"/>
    <w:rsid w:val="000E1B5F"/>
    <w:rsid w:val="000E1DE6"/>
    <w:rsid w:val="000F77A4"/>
    <w:rsid w:val="00101E1F"/>
    <w:rsid w:val="001021C0"/>
    <w:rsid w:val="00102A11"/>
    <w:rsid w:val="00110B2A"/>
    <w:rsid w:val="001172D9"/>
    <w:rsid w:val="001231D8"/>
    <w:rsid w:val="00126798"/>
    <w:rsid w:val="00135F1F"/>
    <w:rsid w:val="00152062"/>
    <w:rsid w:val="00175921"/>
    <w:rsid w:val="00177B24"/>
    <w:rsid w:val="0019324C"/>
    <w:rsid w:val="001942FF"/>
    <w:rsid w:val="00194CF1"/>
    <w:rsid w:val="001979E0"/>
    <w:rsid w:val="001A3A6E"/>
    <w:rsid w:val="001B572F"/>
    <w:rsid w:val="001C7574"/>
    <w:rsid w:val="001D7173"/>
    <w:rsid w:val="001F0F51"/>
    <w:rsid w:val="001F5DE8"/>
    <w:rsid w:val="002002BF"/>
    <w:rsid w:val="00203A34"/>
    <w:rsid w:val="0020708C"/>
    <w:rsid w:val="0021368A"/>
    <w:rsid w:val="002201F6"/>
    <w:rsid w:val="00221AD5"/>
    <w:rsid w:val="00222520"/>
    <w:rsid w:val="002263E5"/>
    <w:rsid w:val="0023076E"/>
    <w:rsid w:val="00230DC1"/>
    <w:rsid w:val="002331D0"/>
    <w:rsid w:val="00237522"/>
    <w:rsid w:val="002400C1"/>
    <w:rsid w:val="002540B9"/>
    <w:rsid w:val="0026339B"/>
    <w:rsid w:val="00271EF4"/>
    <w:rsid w:val="00274123"/>
    <w:rsid w:val="002761F5"/>
    <w:rsid w:val="0028305C"/>
    <w:rsid w:val="002839A0"/>
    <w:rsid w:val="00286D51"/>
    <w:rsid w:val="002910C1"/>
    <w:rsid w:val="002A3C4B"/>
    <w:rsid w:val="002A4188"/>
    <w:rsid w:val="002B0041"/>
    <w:rsid w:val="002C516C"/>
    <w:rsid w:val="002D3C20"/>
    <w:rsid w:val="002D71E4"/>
    <w:rsid w:val="002E190C"/>
    <w:rsid w:val="002E3C9B"/>
    <w:rsid w:val="002E4D21"/>
    <w:rsid w:val="002F550B"/>
    <w:rsid w:val="00300565"/>
    <w:rsid w:val="00301491"/>
    <w:rsid w:val="00306830"/>
    <w:rsid w:val="00322BF2"/>
    <w:rsid w:val="00325839"/>
    <w:rsid w:val="00326058"/>
    <w:rsid w:val="00327BDA"/>
    <w:rsid w:val="00333FFA"/>
    <w:rsid w:val="00354ADD"/>
    <w:rsid w:val="0036275E"/>
    <w:rsid w:val="003648D4"/>
    <w:rsid w:val="00364B71"/>
    <w:rsid w:val="003703A1"/>
    <w:rsid w:val="00371B92"/>
    <w:rsid w:val="00383687"/>
    <w:rsid w:val="00393848"/>
    <w:rsid w:val="00393CB6"/>
    <w:rsid w:val="003A5FC5"/>
    <w:rsid w:val="003B1B44"/>
    <w:rsid w:val="003B5AD3"/>
    <w:rsid w:val="003C0A28"/>
    <w:rsid w:val="003C471D"/>
    <w:rsid w:val="003E14DA"/>
    <w:rsid w:val="003E1953"/>
    <w:rsid w:val="003F07C6"/>
    <w:rsid w:val="003F16D0"/>
    <w:rsid w:val="00413681"/>
    <w:rsid w:val="00413ABB"/>
    <w:rsid w:val="00432C59"/>
    <w:rsid w:val="0043385E"/>
    <w:rsid w:val="00436517"/>
    <w:rsid w:val="00442311"/>
    <w:rsid w:val="00443E5A"/>
    <w:rsid w:val="00450464"/>
    <w:rsid w:val="0045373E"/>
    <w:rsid w:val="00453AA9"/>
    <w:rsid w:val="00460A7B"/>
    <w:rsid w:val="00461150"/>
    <w:rsid w:val="00470409"/>
    <w:rsid w:val="00480500"/>
    <w:rsid w:val="00485210"/>
    <w:rsid w:val="004942A3"/>
    <w:rsid w:val="0049491F"/>
    <w:rsid w:val="00495B3A"/>
    <w:rsid w:val="004979CD"/>
    <w:rsid w:val="004C02F4"/>
    <w:rsid w:val="004D35F4"/>
    <w:rsid w:val="004E25C3"/>
    <w:rsid w:val="004F4930"/>
    <w:rsid w:val="004F5621"/>
    <w:rsid w:val="004F5668"/>
    <w:rsid w:val="004F75DB"/>
    <w:rsid w:val="00504117"/>
    <w:rsid w:val="0050414B"/>
    <w:rsid w:val="005111E2"/>
    <w:rsid w:val="0051346C"/>
    <w:rsid w:val="005164A2"/>
    <w:rsid w:val="00523318"/>
    <w:rsid w:val="005320AC"/>
    <w:rsid w:val="00536842"/>
    <w:rsid w:val="00541DF0"/>
    <w:rsid w:val="00554BAC"/>
    <w:rsid w:val="00562478"/>
    <w:rsid w:val="00567852"/>
    <w:rsid w:val="005755CD"/>
    <w:rsid w:val="0057786B"/>
    <w:rsid w:val="00582F25"/>
    <w:rsid w:val="0058366F"/>
    <w:rsid w:val="005921E2"/>
    <w:rsid w:val="005C04EB"/>
    <w:rsid w:val="005C4F6A"/>
    <w:rsid w:val="005C56CE"/>
    <w:rsid w:val="005C76E7"/>
    <w:rsid w:val="005D5B73"/>
    <w:rsid w:val="005D6A00"/>
    <w:rsid w:val="005D7438"/>
    <w:rsid w:val="005E0A07"/>
    <w:rsid w:val="005E1925"/>
    <w:rsid w:val="005E4C14"/>
    <w:rsid w:val="005F198C"/>
    <w:rsid w:val="005F2570"/>
    <w:rsid w:val="0060481E"/>
    <w:rsid w:val="00610280"/>
    <w:rsid w:val="006120D1"/>
    <w:rsid w:val="00612165"/>
    <w:rsid w:val="006126DE"/>
    <w:rsid w:val="00620A42"/>
    <w:rsid w:val="00622837"/>
    <w:rsid w:val="0063175C"/>
    <w:rsid w:val="00632AD4"/>
    <w:rsid w:val="00642B2C"/>
    <w:rsid w:val="00643247"/>
    <w:rsid w:val="00650B5F"/>
    <w:rsid w:val="00656AF0"/>
    <w:rsid w:val="00666D54"/>
    <w:rsid w:val="00681303"/>
    <w:rsid w:val="006815B8"/>
    <w:rsid w:val="00681973"/>
    <w:rsid w:val="00694923"/>
    <w:rsid w:val="006B4E0F"/>
    <w:rsid w:val="006C5F61"/>
    <w:rsid w:val="006C7F48"/>
    <w:rsid w:val="006D599D"/>
    <w:rsid w:val="006E0101"/>
    <w:rsid w:val="006E3D70"/>
    <w:rsid w:val="006E436A"/>
    <w:rsid w:val="006F1A63"/>
    <w:rsid w:val="006F4208"/>
    <w:rsid w:val="0070420B"/>
    <w:rsid w:val="00705E01"/>
    <w:rsid w:val="00707437"/>
    <w:rsid w:val="00712516"/>
    <w:rsid w:val="00713444"/>
    <w:rsid w:val="0072491F"/>
    <w:rsid w:val="00725CF1"/>
    <w:rsid w:val="007319E3"/>
    <w:rsid w:val="0073279D"/>
    <w:rsid w:val="00736425"/>
    <w:rsid w:val="00736AFD"/>
    <w:rsid w:val="007516EF"/>
    <w:rsid w:val="007570EB"/>
    <w:rsid w:val="00764A6C"/>
    <w:rsid w:val="007654AC"/>
    <w:rsid w:val="00765689"/>
    <w:rsid w:val="00772222"/>
    <w:rsid w:val="0077244B"/>
    <w:rsid w:val="0077613C"/>
    <w:rsid w:val="0077768E"/>
    <w:rsid w:val="00786E1A"/>
    <w:rsid w:val="007A163C"/>
    <w:rsid w:val="007A2FBB"/>
    <w:rsid w:val="007B31EA"/>
    <w:rsid w:val="007C2E1B"/>
    <w:rsid w:val="007C311D"/>
    <w:rsid w:val="007C5A26"/>
    <w:rsid w:val="007E159F"/>
    <w:rsid w:val="007F1445"/>
    <w:rsid w:val="007F35B9"/>
    <w:rsid w:val="007F7630"/>
    <w:rsid w:val="007F770D"/>
    <w:rsid w:val="00801678"/>
    <w:rsid w:val="00810173"/>
    <w:rsid w:val="008126A2"/>
    <w:rsid w:val="0081730A"/>
    <w:rsid w:val="00820D11"/>
    <w:rsid w:val="0082313D"/>
    <w:rsid w:val="008247AE"/>
    <w:rsid w:val="0082760D"/>
    <w:rsid w:val="00834D33"/>
    <w:rsid w:val="00836A4C"/>
    <w:rsid w:val="00837718"/>
    <w:rsid w:val="008439A7"/>
    <w:rsid w:val="00846BC9"/>
    <w:rsid w:val="00847349"/>
    <w:rsid w:val="008608FC"/>
    <w:rsid w:val="00865F89"/>
    <w:rsid w:val="008667AA"/>
    <w:rsid w:val="0087495B"/>
    <w:rsid w:val="00876F74"/>
    <w:rsid w:val="00877867"/>
    <w:rsid w:val="00881E34"/>
    <w:rsid w:val="00887D0D"/>
    <w:rsid w:val="00896ADE"/>
    <w:rsid w:val="008A00FC"/>
    <w:rsid w:val="008A718E"/>
    <w:rsid w:val="008B3236"/>
    <w:rsid w:val="008B3C48"/>
    <w:rsid w:val="008B7FB6"/>
    <w:rsid w:val="008C01B1"/>
    <w:rsid w:val="008C70C0"/>
    <w:rsid w:val="008D0248"/>
    <w:rsid w:val="008D030E"/>
    <w:rsid w:val="008D4428"/>
    <w:rsid w:val="008E3BDA"/>
    <w:rsid w:val="008E5877"/>
    <w:rsid w:val="0091434E"/>
    <w:rsid w:val="009201BB"/>
    <w:rsid w:val="0092044F"/>
    <w:rsid w:val="00922432"/>
    <w:rsid w:val="009254D6"/>
    <w:rsid w:val="009312C7"/>
    <w:rsid w:val="00935493"/>
    <w:rsid w:val="00937307"/>
    <w:rsid w:val="00941C7D"/>
    <w:rsid w:val="009446F8"/>
    <w:rsid w:val="0094497B"/>
    <w:rsid w:val="0094647A"/>
    <w:rsid w:val="00947214"/>
    <w:rsid w:val="00955046"/>
    <w:rsid w:val="00957290"/>
    <w:rsid w:val="009677F4"/>
    <w:rsid w:val="00972E65"/>
    <w:rsid w:val="00975B88"/>
    <w:rsid w:val="0098395C"/>
    <w:rsid w:val="00992482"/>
    <w:rsid w:val="00996765"/>
    <w:rsid w:val="0099750C"/>
    <w:rsid w:val="00997A5D"/>
    <w:rsid w:val="009A30C9"/>
    <w:rsid w:val="009A4FAF"/>
    <w:rsid w:val="009A5D16"/>
    <w:rsid w:val="009B504B"/>
    <w:rsid w:val="009C2FC2"/>
    <w:rsid w:val="009C51D3"/>
    <w:rsid w:val="009E635C"/>
    <w:rsid w:val="00A02E3A"/>
    <w:rsid w:val="00A055E6"/>
    <w:rsid w:val="00A1247E"/>
    <w:rsid w:val="00A17570"/>
    <w:rsid w:val="00A176D1"/>
    <w:rsid w:val="00A20AE7"/>
    <w:rsid w:val="00A24677"/>
    <w:rsid w:val="00A35E79"/>
    <w:rsid w:val="00A37C51"/>
    <w:rsid w:val="00A405C2"/>
    <w:rsid w:val="00A477A0"/>
    <w:rsid w:val="00A53163"/>
    <w:rsid w:val="00A55C01"/>
    <w:rsid w:val="00A673F3"/>
    <w:rsid w:val="00A76450"/>
    <w:rsid w:val="00A81C34"/>
    <w:rsid w:val="00AA1E35"/>
    <w:rsid w:val="00AA2B34"/>
    <w:rsid w:val="00AA446A"/>
    <w:rsid w:val="00AA7D42"/>
    <w:rsid w:val="00AB5143"/>
    <w:rsid w:val="00AB5351"/>
    <w:rsid w:val="00AB5947"/>
    <w:rsid w:val="00AC634D"/>
    <w:rsid w:val="00AD185A"/>
    <w:rsid w:val="00AD3F21"/>
    <w:rsid w:val="00AE2DC7"/>
    <w:rsid w:val="00AE390F"/>
    <w:rsid w:val="00AF28D1"/>
    <w:rsid w:val="00AF727A"/>
    <w:rsid w:val="00B1590F"/>
    <w:rsid w:val="00B25381"/>
    <w:rsid w:val="00B32CA0"/>
    <w:rsid w:val="00B4723C"/>
    <w:rsid w:val="00B53537"/>
    <w:rsid w:val="00B54FEA"/>
    <w:rsid w:val="00B55402"/>
    <w:rsid w:val="00B56BE3"/>
    <w:rsid w:val="00B755F9"/>
    <w:rsid w:val="00B86FF9"/>
    <w:rsid w:val="00B92535"/>
    <w:rsid w:val="00BA0167"/>
    <w:rsid w:val="00BA3020"/>
    <w:rsid w:val="00BB4326"/>
    <w:rsid w:val="00BC1197"/>
    <w:rsid w:val="00BD0524"/>
    <w:rsid w:val="00BD0699"/>
    <w:rsid w:val="00BD1305"/>
    <w:rsid w:val="00BD4DEA"/>
    <w:rsid w:val="00BD65E2"/>
    <w:rsid w:val="00BE0758"/>
    <w:rsid w:val="00BE1A96"/>
    <w:rsid w:val="00BE5E47"/>
    <w:rsid w:val="00BF2BC5"/>
    <w:rsid w:val="00BF4428"/>
    <w:rsid w:val="00C03394"/>
    <w:rsid w:val="00C04486"/>
    <w:rsid w:val="00C0758C"/>
    <w:rsid w:val="00C11FF7"/>
    <w:rsid w:val="00C12406"/>
    <w:rsid w:val="00C12CB9"/>
    <w:rsid w:val="00C16361"/>
    <w:rsid w:val="00C21DCB"/>
    <w:rsid w:val="00C31311"/>
    <w:rsid w:val="00C34F91"/>
    <w:rsid w:val="00C37960"/>
    <w:rsid w:val="00C43272"/>
    <w:rsid w:val="00C469AE"/>
    <w:rsid w:val="00C55A02"/>
    <w:rsid w:val="00C63E37"/>
    <w:rsid w:val="00C71057"/>
    <w:rsid w:val="00C7114E"/>
    <w:rsid w:val="00C719B7"/>
    <w:rsid w:val="00C776D9"/>
    <w:rsid w:val="00C8384D"/>
    <w:rsid w:val="00C844A1"/>
    <w:rsid w:val="00C84A27"/>
    <w:rsid w:val="00C8763D"/>
    <w:rsid w:val="00C958FF"/>
    <w:rsid w:val="00CA0521"/>
    <w:rsid w:val="00CA0AEC"/>
    <w:rsid w:val="00CA0B25"/>
    <w:rsid w:val="00CA4486"/>
    <w:rsid w:val="00CC05DC"/>
    <w:rsid w:val="00CD1BFD"/>
    <w:rsid w:val="00CD483D"/>
    <w:rsid w:val="00CD57F0"/>
    <w:rsid w:val="00CE4D0A"/>
    <w:rsid w:val="00CE6DC2"/>
    <w:rsid w:val="00CF5705"/>
    <w:rsid w:val="00D06CBD"/>
    <w:rsid w:val="00D07B25"/>
    <w:rsid w:val="00D105B0"/>
    <w:rsid w:val="00D110BE"/>
    <w:rsid w:val="00D22084"/>
    <w:rsid w:val="00D323A7"/>
    <w:rsid w:val="00D3664B"/>
    <w:rsid w:val="00D43F9A"/>
    <w:rsid w:val="00D45765"/>
    <w:rsid w:val="00D562FE"/>
    <w:rsid w:val="00D5785D"/>
    <w:rsid w:val="00D71B08"/>
    <w:rsid w:val="00D81587"/>
    <w:rsid w:val="00D81FF4"/>
    <w:rsid w:val="00D95510"/>
    <w:rsid w:val="00D97405"/>
    <w:rsid w:val="00DA7015"/>
    <w:rsid w:val="00DB3396"/>
    <w:rsid w:val="00DC08BF"/>
    <w:rsid w:val="00DC39E6"/>
    <w:rsid w:val="00DD242F"/>
    <w:rsid w:val="00DD2C0E"/>
    <w:rsid w:val="00DD439A"/>
    <w:rsid w:val="00DD50DE"/>
    <w:rsid w:val="00DD65CF"/>
    <w:rsid w:val="00DE4240"/>
    <w:rsid w:val="00DE4AC2"/>
    <w:rsid w:val="00DF21C9"/>
    <w:rsid w:val="00DF2C3C"/>
    <w:rsid w:val="00DF2C59"/>
    <w:rsid w:val="00DF2EE3"/>
    <w:rsid w:val="00DF5805"/>
    <w:rsid w:val="00E00A2E"/>
    <w:rsid w:val="00E00AA6"/>
    <w:rsid w:val="00E01EE3"/>
    <w:rsid w:val="00E0451A"/>
    <w:rsid w:val="00E05893"/>
    <w:rsid w:val="00E10C83"/>
    <w:rsid w:val="00E24A1B"/>
    <w:rsid w:val="00E24B7D"/>
    <w:rsid w:val="00E30A2B"/>
    <w:rsid w:val="00E34503"/>
    <w:rsid w:val="00E35474"/>
    <w:rsid w:val="00E35F13"/>
    <w:rsid w:val="00E4263E"/>
    <w:rsid w:val="00E43261"/>
    <w:rsid w:val="00E44DDA"/>
    <w:rsid w:val="00E56261"/>
    <w:rsid w:val="00E56D33"/>
    <w:rsid w:val="00E6012E"/>
    <w:rsid w:val="00E6088B"/>
    <w:rsid w:val="00E62328"/>
    <w:rsid w:val="00E63DB5"/>
    <w:rsid w:val="00E64D51"/>
    <w:rsid w:val="00E6580F"/>
    <w:rsid w:val="00E66793"/>
    <w:rsid w:val="00E80FC1"/>
    <w:rsid w:val="00E868A5"/>
    <w:rsid w:val="00E87AC1"/>
    <w:rsid w:val="00E9005C"/>
    <w:rsid w:val="00E919B2"/>
    <w:rsid w:val="00E93878"/>
    <w:rsid w:val="00EA1B42"/>
    <w:rsid w:val="00EA49A3"/>
    <w:rsid w:val="00EB1629"/>
    <w:rsid w:val="00EB1FBE"/>
    <w:rsid w:val="00EC0F25"/>
    <w:rsid w:val="00EC44EF"/>
    <w:rsid w:val="00EE294E"/>
    <w:rsid w:val="00EE5EED"/>
    <w:rsid w:val="00EE7732"/>
    <w:rsid w:val="00EF6C28"/>
    <w:rsid w:val="00F05ACC"/>
    <w:rsid w:val="00F113B8"/>
    <w:rsid w:val="00F16895"/>
    <w:rsid w:val="00F1717D"/>
    <w:rsid w:val="00F3009E"/>
    <w:rsid w:val="00F41C2E"/>
    <w:rsid w:val="00F43FE3"/>
    <w:rsid w:val="00F554BB"/>
    <w:rsid w:val="00F577E2"/>
    <w:rsid w:val="00F6100E"/>
    <w:rsid w:val="00F614DF"/>
    <w:rsid w:val="00F655C3"/>
    <w:rsid w:val="00F83585"/>
    <w:rsid w:val="00F9238C"/>
    <w:rsid w:val="00F92C74"/>
    <w:rsid w:val="00F9335D"/>
    <w:rsid w:val="00FA26CF"/>
    <w:rsid w:val="00FB57B0"/>
    <w:rsid w:val="00FC129D"/>
    <w:rsid w:val="00FC4559"/>
    <w:rsid w:val="00FC599F"/>
    <w:rsid w:val="00FD2E5F"/>
    <w:rsid w:val="00FD52C1"/>
    <w:rsid w:val="00FE4106"/>
    <w:rsid w:val="00FE55BC"/>
    <w:rsid w:val="00FE5607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E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33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5F1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05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893"/>
    <w:rPr>
      <w:rFonts w:ascii="Tahoma" w:hAnsi="Tahoma" w:cs="Tahoma"/>
      <w:sz w:val="16"/>
      <w:szCs w:val="16"/>
    </w:rPr>
  </w:style>
  <w:style w:type="character" w:customStyle="1" w:styleId="link">
    <w:name w:val="link"/>
    <w:basedOn w:val="DefaultParagraphFont"/>
    <w:rsid w:val="00E56261"/>
  </w:style>
  <w:style w:type="paragraph" w:customStyle="1" w:styleId="ecxmsonormal">
    <w:name w:val="ecxmsonormal"/>
    <w:basedOn w:val="Normal"/>
    <w:rsid w:val="005C76E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4E25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3781"/>
    <w:pPr>
      <w:ind w:left="720"/>
      <w:contextualSpacing/>
    </w:pPr>
  </w:style>
  <w:style w:type="paragraph" w:styleId="Header">
    <w:name w:val="header"/>
    <w:basedOn w:val="Normal"/>
    <w:link w:val="HeaderChar"/>
    <w:rsid w:val="00BD6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65E2"/>
    <w:rPr>
      <w:sz w:val="24"/>
      <w:szCs w:val="24"/>
    </w:rPr>
  </w:style>
  <w:style w:type="paragraph" w:styleId="Footer">
    <w:name w:val="footer"/>
    <w:basedOn w:val="Normal"/>
    <w:link w:val="FooterChar"/>
    <w:rsid w:val="00BD6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65E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1E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33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35F1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E05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893"/>
    <w:rPr>
      <w:rFonts w:ascii="Tahoma" w:hAnsi="Tahoma" w:cs="Tahoma"/>
      <w:sz w:val="16"/>
      <w:szCs w:val="16"/>
    </w:rPr>
  </w:style>
  <w:style w:type="character" w:customStyle="1" w:styleId="link">
    <w:name w:val="link"/>
    <w:basedOn w:val="DefaultParagraphFont"/>
    <w:rsid w:val="00E56261"/>
  </w:style>
  <w:style w:type="paragraph" w:customStyle="1" w:styleId="ecxmsonormal">
    <w:name w:val="ecxmsonormal"/>
    <w:basedOn w:val="Normal"/>
    <w:rsid w:val="005C76E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4E25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3781"/>
    <w:pPr>
      <w:ind w:left="720"/>
      <w:contextualSpacing/>
    </w:pPr>
  </w:style>
  <w:style w:type="paragraph" w:styleId="Header">
    <w:name w:val="header"/>
    <w:basedOn w:val="Normal"/>
    <w:link w:val="HeaderChar"/>
    <w:rsid w:val="00BD6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65E2"/>
    <w:rPr>
      <w:sz w:val="24"/>
      <w:szCs w:val="24"/>
    </w:rPr>
  </w:style>
  <w:style w:type="paragraph" w:styleId="Footer">
    <w:name w:val="footer"/>
    <w:basedOn w:val="Normal"/>
    <w:link w:val="FooterChar"/>
    <w:rsid w:val="00BD6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65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ocr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B6BE6E11.dotm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Vincent Hospital</Company>
  <LinksUpToDate>false</LinksUpToDate>
  <CharactersWithSpaces>2195</CharactersWithSpaces>
  <SharedDoc>false</SharedDoc>
  <HLinks>
    <vt:vector size="6" baseType="variant">
      <vt:variant>
        <vt:i4>8061012</vt:i4>
      </vt:variant>
      <vt:variant>
        <vt:i4>0</vt:i4>
      </vt:variant>
      <vt:variant>
        <vt:i4>0</vt:i4>
      </vt:variant>
      <vt:variant>
        <vt:i4>5</vt:i4>
      </vt:variant>
      <vt:variant>
        <vt:lpwstr>mailto:wisocra@hotmail.com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rasaeger</dc:creator>
  <cp:lastModifiedBy>Slager, Melissa D</cp:lastModifiedBy>
  <cp:revision>2</cp:revision>
  <dcterms:created xsi:type="dcterms:W3CDTF">2018-01-16T20:46:00Z</dcterms:created>
  <dcterms:modified xsi:type="dcterms:W3CDTF">2018-01-16T20:46:00Z</dcterms:modified>
</cp:coreProperties>
</file>