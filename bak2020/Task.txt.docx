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AD" w:rsidRDefault="008551AD"/>
    <w:p w:rsidR="00650B0C" w:rsidRDefault="00650B0C">
      <w:r>
        <w:t>Task:</w:t>
      </w:r>
    </w:p>
    <w:p w:rsidR="00650B0C" w:rsidRDefault="00650B0C"/>
    <w:p w:rsidR="00650B0C" w:rsidRDefault="00650B0C">
      <w:r>
        <w:t xml:space="preserve">Prepare a datatset including paired cancer samples and then check TET1/2 SOX1,2,3, YY1 and YY2… Gene expression and then to compare the function difference between these genes.  And then find P(A|B,C) network. </w:t>
      </w:r>
    </w:p>
    <w:p w:rsidR="00650B0C" w:rsidRDefault="00650B0C"/>
    <w:p w:rsidR="00650B0C" w:rsidRDefault="00650B0C"/>
    <w:p w:rsidR="0019282D" w:rsidRDefault="0019282D">
      <w:r>
        <w:t xml:space="preserve">Biomarker </w:t>
      </w:r>
      <w:r w:rsidR="000836F2">
        <w:t>panel for pathway activation,  Idea:</w:t>
      </w:r>
    </w:p>
    <w:p w:rsidR="000836F2" w:rsidRDefault="000836F2"/>
    <w:p w:rsidR="000836F2" w:rsidRDefault="000836F2">
      <w:r>
        <w:t>1, build a databset,pair</w:t>
      </w:r>
    </w:p>
    <w:p w:rsidR="000836F2" w:rsidRDefault="000836F2">
      <w:r>
        <w:t>2, selection differential markers for each pathway</w:t>
      </w:r>
    </w:p>
    <w:p w:rsidR="000836F2" w:rsidRDefault="000836F2">
      <w:r>
        <w:t>3, build random foreast model to train the model</w:t>
      </w:r>
    </w:p>
    <w:p w:rsidR="000836F2" w:rsidRDefault="002E50B6">
      <w:r>
        <w:t xml:space="preserve">4, find another dataset to </w:t>
      </w:r>
      <w:r w:rsidR="00C63FEF">
        <w:t>test the model</w:t>
      </w:r>
      <w:bookmarkStart w:id="0" w:name="_GoBack"/>
      <w:bookmarkEnd w:id="0"/>
    </w:p>
    <w:p w:rsidR="0019282D" w:rsidRDefault="0019282D"/>
    <w:sectPr w:rsidR="00192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0C"/>
    <w:rsid w:val="000836F2"/>
    <w:rsid w:val="0019282D"/>
    <w:rsid w:val="002E50B6"/>
    <w:rsid w:val="00495D58"/>
    <w:rsid w:val="004D6B41"/>
    <w:rsid w:val="005B5098"/>
    <w:rsid w:val="00650B0C"/>
    <w:rsid w:val="008551AD"/>
    <w:rsid w:val="00C6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6F40BA62.dotm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>Marshfield Clinic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6</cp:revision>
  <dcterms:created xsi:type="dcterms:W3CDTF">2018-02-19T20:56:00Z</dcterms:created>
  <dcterms:modified xsi:type="dcterms:W3CDTF">2018-02-19T21:12:00Z</dcterms:modified>
</cp:coreProperties>
</file>