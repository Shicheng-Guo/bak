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Tell me about yourself.</w:t>
      </w:r>
    </w:p>
    <w:p w:rsidR="0096748D" w:rsidRDefault="0096748D" w:rsidP="0096748D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Why are you interested in this position?</w:t>
      </w:r>
    </w:p>
    <w:p w:rsidR="0096748D" w:rsidRDefault="0096748D" w:rsidP="0096748D">
      <w:pPr>
        <w:pStyle w:val="ListParagraph"/>
        <w:rPr>
          <w:rFonts w:ascii="Georgia" w:hAnsi="Georgia" w:cs="Helvetica"/>
          <w:color w:val="494949"/>
        </w:rPr>
      </w:pP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has your college experience prepared you for your career?</w:t>
      </w:r>
    </w:p>
    <w:p w:rsidR="0096748D" w:rsidRDefault="0096748D" w:rsidP="0096748D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do you consider to be your greatest strengths and weaknesses?</w:t>
      </w:r>
    </w:p>
    <w:p w:rsidR="0096748D" w:rsidRDefault="0096748D" w:rsidP="0096748D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bookmarkStart w:id="0" w:name="_GoBack"/>
      <w:bookmarkEnd w:id="0"/>
      <w:r>
        <w:rPr>
          <w:rFonts w:ascii="Georgia" w:hAnsi="Georgia" w:cs="Helvetica"/>
          <w:color w:val="494949"/>
        </w:rPr>
        <w:t>What are your short-term and long-term goals?</w:t>
      </w:r>
    </w:p>
    <w:p w:rsidR="0096748D" w:rsidRDefault="0096748D" w:rsidP="0096748D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do you work under pressure?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Can you tell me of a recent problem you faced and how you resolved it?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Can you tell about the last time you took a significant risk? What were the results?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do you work as a member of a team?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Can you tell me about a time you dealt with a challenging person and how you handled that situation?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In general how do you handle conflicts?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Think of a time when you had to make a significant decision. Walk me through your decision making process.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When was the last time you thought “outside the box” and how did you do it? Why?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Discuss a time when your integrity was challenged. How did you handle it?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is the accomplishment that has given you the most satisfaction?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are your most important considerations when choosing a job?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Tell me about a project or piece of research you have worked on while at the university.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If you were unable to meet a commitment or deadline, what would you do?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do you plan to achieve your career goals?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would a friend or professor who knows you well describe you?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Why should we hire you?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qualifications do you have that would make you successful in this field?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do you think it takes to be successful in an organization like ours?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qualities should a manager possess?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Describe your ideal supervisor-staff relationship.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led you to choose your field of study?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Do you have plans for continued study? An advanced degree?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Do your grades fairly describe your academic achievement? Why or why not?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Sometimes it is easy to get in “over your head”. Describe a situation where you had to request help on a project.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In what kind of work environment are you most comfortable?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do you work under pressure?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would you describe the ideal job for you following graduation?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did you decide to seek a position with this company?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 xml:space="preserve">What two or three things are most important to </w:t>
      </w:r>
      <w:proofErr w:type="spellStart"/>
      <w:r>
        <w:rPr>
          <w:rFonts w:ascii="Georgia" w:hAnsi="Georgia" w:cs="Helvetica"/>
          <w:color w:val="494949"/>
        </w:rPr>
        <w:t>your</w:t>
      </w:r>
      <w:proofErr w:type="spellEnd"/>
      <w:r>
        <w:rPr>
          <w:rFonts w:ascii="Georgia" w:hAnsi="Georgia" w:cs="Helvetica"/>
          <w:color w:val="494949"/>
        </w:rPr>
        <w:t xml:space="preserve"> in your job?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lastRenderedPageBreak/>
        <w:t>What qualities, skills, attributes do you think it would take to be successful in this position?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Tell me about a specific accomplishment which you are proud of.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are 2-3 things you seek in a work environment?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Give me an example of a problem you faced, how you solved it, and what was the result?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were your most and least favorite courses?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did you like most and least about your last job?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How do you handle stress?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Tell me about one of your recent goals and what you did to achieve it.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Are you willing to relocate/travel?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What areas would you need training in?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If you could be any kind of fruit / tree / animal… what would you be and why?</w:t>
      </w:r>
    </w:p>
    <w:p w:rsidR="0096748D" w:rsidRDefault="0096748D" w:rsidP="0096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Helvetica"/>
          <w:color w:val="494949"/>
        </w:rPr>
      </w:pPr>
      <w:r>
        <w:rPr>
          <w:rFonts w:ascii="Georgia" w:hAnsi="Georgia" w:cs="Helvetica"/>
          <w:color w:val="494949"/>
        </w:rPr>
        <w:t>Do you have any questions for me?</w:t>
      </w:r>
    </w:p>
    <w:p w:rsidR="003B6199" w:rsidRDefault="003B6199"/>
    <w:sectPr w:rsidR="003B6199" w:rsidSect="009674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C2B58"/>
    <w:multiLevelType w:val="multilevel"/>
    <w:tmpl w:val="040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8D"/>
    <w:rsid w:val="003B6199"/>
    <w:rsid w:val="0096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512C3"/>
  <w15:chartTrackingRefBased/>
  <w15:docId w15:val="{4CAADAA8-8EAD-4C07-A8FF-3360E54D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B4BA9C22.dotm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>MCHS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2019-06-18T04:34:00Z</dcterms:created>
  <dcterms:modified xsi:type="dcterms:W3CDTF">2019-06-18T04:35:00Z</dcterms:modified>
</cp:coreProperties>
</file>