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E38" w:rsidRDefault="00BC2170">
      <w:hyperlink r:id="rId4" w:history="1">
        <w:r w:rsidR="00C67EF2">
          <w:t>Two</w:t>
        </w:r>
        <w:bookmarkStart w:id="0" w:name="_GoBack"/>
        <w:bookmarkEnd w:id="0"/>
        <w:r>
          <w:t xml:space="preserve"> DNA polymorphisms previously identified as m</w:t>
        </w:r>
        <w:r w:rsidRPr="00BC2170">
          <w:t xml:space="preserve">arkers for xx xx </w:t>
        </w:r>
        <w:r>
          <w:t>a</w:t>
        </w:r>
        <w:r w:rsidRPr="00BC2170">
          <w:t xml:space="preserve">re </w:t>
        </w:r>
        <w:r>
          <w:t>a</w:t>
        </w:r>
        <w:r w:rsidRPr="00BC2170">
          <w:t xml:space="preserve">ssociated </w:t>
        </w:r>
        <w:r>
          <w:t>w</w:t>
        </w:r>
        <w:r w:rsidRPr="00BC2170">
          <w:t>ith rheumatoid</w:t>
        </w:r>
      </w:hyperlink>
      <w:r>
        <w:t xml:space="preserve"> arthritis</w:t>
      </w:r>
    </w:p>
    <w:p w:rsidR="00BC2170" w:rsidRDefault="00BC2170"/>
    <w:p w:rsidR="007F5151" w:rsidRDefault="007F5151">
      <w:r>
        <w:t>Shicheng Guo</w:t>
      </w:r>
      <w:r w:rsidR="00460F73">
        <w:t xml:space="preserve">, </w:t>
      </w:r>
      <w:r w:rsidR="001D0E35">
        <w:t xml:space="preserve"> </w:t>
      </w:r>
      <w:r w:rsidR="00E20784">
        <w:t xml:space="preserve">xxx, xxx, </w:t>
      </w:r>
      <w:r w:rsidR="001D0E35">
        <w:t>Dongyi He</w:t>
      </w:r>
    </w:p>
    <w:sectPr w:rsidR="007F5151" w:rsidSect="00BC21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170"/>
    <w:rsid w:val="001D0E35"/>
    <w:rsid w:val="00460F73"/>
    <w:rsid w:val="007F5151"/>
    <w:rsid w:val="00BC2170"/>
    <w:rsid w:val="00C67EF2"/>
    <w:rsid w:val="00CA5E38"/>
    <w:rsid w:val="00E2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925F34"/>
  <w15:chartTrackingRefBased/>
  <w15:docId w15:val="{FAE41DDF-1B58-4CA0-AED7-614F2AEB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1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searchgate.net/publication/334771384_Three_DNA_Polymorphisms_Previously_Identified_as_Markers_for_Handgrip_Strength_Are_Associated_With_Strength_in_Weightlifters_and_Muscle_Fiber_Hypertrophy?_iepl%5BactivityId%5D=1183895399829504&amp;_iepl%5BactivityTimestamp%5D=1576703859&amp;_iepl%5BactivityType%5D=service_add_recommendation_activity&amp;_iepl%5Bcontexts%5D%5B0%5D=homeFeed&amp;_iepl%5BrecommendationActualVariant%5D=feed_via_people_you_follow_and_feed_interest_nodes_blended_signals_boost_preprints_and_reads%3Epublications_via_interest_nodes_scored_by_keywords_and_cited_a_boost_preprints_and_reads&amp;_iepl%5BrecommendationDomain%5D=&amp;_iepl%5BrecommendationScore%5D=321.40924072266&amp;_iepl%5BrecommendationTargetActivityCombination%5D=person_like_publication&amp;_iepl%5BrecommendationType%5D=&amp;_iepl%5BfeedVisitIdentifier%5D=&amp;_iepl%5BpositionInFeed%5D=1&amp;_iepl%5BsingleItemViewId%5D=d7iXrGb7CiU72LliqqJ9J8Js&amp;_iepl%5BviewId%5D=75vsptuok9P3P4bId9mSu70f&amp;_iepl%5BhomeFeedVariantCode%5D=clst&amp;_iepl%5B__typename%5D=HomeFeedTrackingPayload&amp;_iepl%5BinteractionType%5D=publicationTitle&amp;_iepl%5BtargetEntityId%5D=PB%3A3347713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4A2817DE.dotm</Template>
  <TotalTime>3</TotalTime>
  <Pages>1</Pages>
  <Words>189</Words>
  <Characters>1081</Characters>
  <Application>Microsoft Office Word</Application>
  <DocSecurity>0</DocSecurity>
  <Lines>9</Lines>
  <Paragraphs>2</Paragraphs>
  <ScaleCrop>false</ScaleCrop>
  <Company>MCHS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6</cp:revision>
  <dcterms:created xsi:type="dcterms:W3CDTF">2019-12-18T21:32:00Z</dcterms:created>
  <dcterms:modified xsi:type="dcterms:W3CDTF">2019-12-18T21:35:00Z</dcterms:modified>
</cp:coreProperties>
</file>