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794" w:rsidRDefault="00071794" w:rsidP="008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 xml:space="preserve">Project:  Genome-wide DNA methylation estimation with multiplex target methylation sequencing assay. </w:t>
      </w:r>
    </w:p>
    <w:p w:rsidR="00071794" w:rsidRDefault="00071794" w:rsidP="008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tbl>
      <w:tblPr>
        <w:tblpPr w:leftFromText="180" w:rightFromText="180" w:vertAnchor="text"/>
        <w:tblW w:w="90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4"/>
        <w:gridCol w:w="3026"/>
        <w:gridCol w:w="2315"/>
      </w:tblGrid>
      <w:tr w:rsidR="00071794" w:rsidRPr="00862C33" w:rsidTr="003A2DDB">
        <w:trPr>
          <w:trHeight w:val="253"/>
        </w:trPr>
        <w:tc>
          <w:tcPr>
            <w:tcW w:w="37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Items</w:t>
            </w:r>
          </w:p>
        </w:tc>
        <w:tc>
          <w:tcPr>
            <w:tcW w:w="3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Each sample or total project</w:t>
            </w:r>
          </w:p>
        </w:tc>
        <w:tc>
          <w:tcPr>
            <w:tcW w:w="2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Sum (10,000 samples)</w:t>
            </w:r>
          </w:p>
        </w:tc>
      </w:tr>
      <w:tr w:rsidR="00595CAF" w:rsidRPr="00862C33" w:rsidTr="003A2DDB">
        <w:trPr>
          <w:trHeight w:val="253"/>
        </w:trPr>
        <w:tc>
          <w:tcPr>
            <w:tcW w:w="37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CAF" w:rsidRPr="00862C33" w:rsidRDefault="00595CAF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595CAF">
              <w:rPr>
                <w:rFonts w:ascii="Arial" w:hAnsi="Arial" w:cs="Arial"/>
                <w:color w:val="404040"/>
                <w:sz w:val="18"/>
                <w:szCs w:val="18"/>
              </w:rPr>
              <w:t>Nucleic Acid Isolation from Tissue</w:t>
            </w:r>
          </w:p>
        </w:tc>
        <w:tc>
          <w:tcPr>
            <w:tcW w:w="3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CAF" w:rsidRPr="00862C33" w:rsidRDefault="00595CAF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Done my MCRI</w:t>
            </w:r>
          </w:p>
        </w:tc>
        <w:tc>
          <w:tcPr>
            <w:tcW w:w="2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CAF" w:rsidRPr="00862C33" w:rsidRDefault="00595CAF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 xml:space="preserve">Free </w:t>
            </w:r>
          </w:p>
        </w:tc>
      </w:tr>
      <w:tr w:rsidR="00A21774" w:rsidRPr="00862C33" w:rsidTr="003A2DDB">
        <w:trPr>
          <w:trHeight w:val="253"/>
        </w:trPr>
        <w:tc>
          <w:tcPr>
            <w:tcW w:w="37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774" w:rsidRPr="00595CAF" w:rsidRDefault="00A2177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3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774" w:rsidRDefault="00A2177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774" w:rsidRDefault="00A2177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</w:tc>
      </w:tr>
      <w:tr w:rsidR="00071794" w:rsidRPr="00862C33" w:rsidTr="003A2DDB">
        <w:trPr>
          <w:trHeight w:val="253"/>
        </w:trPr>
        <w:tc>
          <w:tcPr>
            <w:tcW w:w="3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Sodium bisulfite(500g)                     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200$/500g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200$</w:t>
            </w:r>
          </w:p>
        </w:tc>
      </w:tr>
      <w:tr w:rsidR="00071794" w:rsidRPr="00862C33" w:rsidTr="003A2DDB">
        <w:trPr>
          <w:trHeight w:val="253"/>
        </w:trPr>
        <w:tc>
          <w:tcPr>
            <w:tcW w:w="3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Methylation Sequencing Primer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13$/50nm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13$</w:t>
            </w:r>
          </w:p>
        </w:tc>
      </w:tr>
      <w:tr w:rsidR="00071794" w:rsidRPr="00862C33" w:rsidTr="003A2DDB">
        <w:trPr>
          <w:trHeight w:val="253"/>
        </w:trPr>
        <w:tc>
          <w:tcPr>
            <w:tcW w:w="3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Rubicon </w:t>
            </w:r>
            <w:proofErr w:type="spellStart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ThruPlex</w:t>
            </w:r>
            <w:proofErr w:type="spellEnd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 DNA-</w:t>
            </w:r>
            <w:proofErr w:type="spellStart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seq</w:t>
            </w:r>
            <w:proofErr w:type="spellEnd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 Kit  60 i7 index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 </w:t>
            </w:r>
          </w:p>
        </w:tc>
        <w:tc>
          <w:tcPr>
            <w:tcW w:w="231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 </w:t>
            </w:r>
          </w:p>
          <w:p w:rsidR="00071794" w:rsidRPr="00862C33" w:rsidRDefault="00071794" w:rsidP="003A2DD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969DE">
              <w:rPr>
                <w:rFonts w:ascii="Arial" w:hAnsi="Arial" w:cs="Arial"/>
                <w:color w:val="404040"/>
                <w:sz w:val="18"/>
                <w:szCs w:val="18"/>
              </w:rPr>
              <w:t>12240</w:t>
            </w: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$/25nm</w:t>
            </w:r>
          </w:p>
        </w:tc>
      </w:tr>
      <w:tr w:rsidR="00071794" w:rsidRPr="00862C33" w:rsidTr="003A2DDB">
        <w:trPr>
          <w:trHeight w:val="253"/>
        </w:trPr>
        <w:tc>
          <w:tcPr>
            <w:tcW w:w="3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Rubicon </w:t>
            </w:r>
            <w:proofErr w:type="spellStart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ThruPlex</w:t>
            </w:r>
            <w:proofErr w:type="spellEnd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 DNA-</w:t>
            </w:r>
            <w:proofErr w:type="spellStart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seq</w:t>
            </w:r>
            <w:proofErr w:type="spellEnd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 Kit  8 i5 index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71794" w:rsidRPr="00862C33" w:rsidRDefault="00071794" w:rsidP="003A2DDB">
            <w:pPr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</w:p>
        </w:tc>
      </w:tr>
      <w:tr w:rsidR="00071794" w:rsidRPr="00862C33" w:rsidTr="003A2DDB">
        <w:trPr>
          <w:trHeight w:val="171"/>
        </w:trPr>
        <w:tc>
          <w:tcPr>
            <w:tcW w:w="3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QIAquick</w:t>
            </w:r>
            <w:proofErr w:type="spellEnd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 Spin Columns (100)         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123$/100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123$x100=1,2300$</w:t>
            </w:r>
          </w:p>
        </w:tc>
      </w:tr>
      <w:tr w:rsidR="00071794" w:rsidRPr="00862C33" w:rsidTr="003A2DDB">
        <w:trPr>
          <w:trHeight w:val="171"/>
        </w:trPr>
        <w:tc>
          <w:tcPr>
            <w:tcW w:w="3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DNA-</w:t>
            </w:r>
            <w:proofErr w:type="spellStart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seq</w:t>
            </w:r>
            <w:proofErr w:type="spellEnd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 library preparation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2</w:t>
            </w: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$ (PCR+30 libraries)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2$x10000=2</w:t>
            </w: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0,000$</w:t>
            </w:r>
          </w:p>
        </w:tc>
      </w:tr>
      <w:tr w:rsidR="00071794" w:rsidRPr="00862C33" w:rsidTr="003A2DDB">
        <w:trPr>
          <w:trHeight w:val="30"/>
        </w:trPr>
        <w:tc>
          <w:tcPr>
            <w:tcW w:w="3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Mi-seq</w:t>
            </w:r>
            <w:proofErr w:type="spellEnd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 (50000x depth each insertion)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750$/run(384 samples)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750$x30 run= 22500$</w:t>
            </w:r>
          </w:p>
        </w:tc>
      </w:tr>
      <w:tr w:rsidR="00071794" w:rsidRPr="00862C33" w:rsidTr="003A2DDB">
        <w:trPr>
          <w:trHeight w:val="123"/>
        </w:trPr>
        <w:tc>
          <w:tcPr>
            <w:tcW w:w="37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Other chemistry or Consumables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--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--</w:t>
            </w:r>
          </w:p>
        </w:tc>
      </w:tr>
      <w:tr w:rsidR="00071794" w:rsidRPr="00862C33" w:rsidTr="003A2DDB">
        <w:trPr>
          <w:trHeight w:val="55"/>
        </w:trPr>
        <w:tc>
          <w:tcPr>
            <w:tcW w:w="3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94" w:rsidRPr="00862C33" w:rsidRDefault="00071794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</w:tc>
      </w:tr>
    </w:tbl>
    <w:p w:rsidR="00071794" w:rsidRDefault="00071794" w:rsidP="00071794"/>
    <w:p w:rsidR="006F49AE" w:rsidRDefault="006F49AE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071794" w:rsidRDefault="00071794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We estimated the total cost are:</w:t>
      </w:r>
    </w:p>
    <w:p w:rsidR="00071794" w:rsidRDefault="00071794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071794" w:rsidRDefault="00071794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  <w:r w:rsidRPr="008969DE">
        <w:rPr>
          <w:rFonts w:ascii="Arial" w:hAnsi="Arial" w:cs="Arial"/>
          <w:color w:val="404040"/>
          <w:sz w:val="18"/>
          <w:szCs w:val="18"/>
        </w:rPr>
        <w:t xml:space="preserve"> ~67,253</w:t>
      </w:r>
      <w:r>
        <w:rPr>
          <w:rFonts w:ascii="Arial" w:hAnsi="Arial" w:cs="Arial"/>
          <w:color w:val="404040"/>
          <w:sz w:val="18"/>
          <w:szCs w:val="18"/>
        </w:rPr>
        <w:t>$</w:t>
      </w:r>
      <w:r w:rsidRPr="008969DE">
        <w:rPr>
          <w:rFonts w:ascii="Arial" w:hAnsi="Arial" w:cs="Arial"/>
          <w:color w:val="404040"/>
          <w:sz w:val="18"/>
          <w:szCs w:val="18"/>
        </w:rPr>
        <w:t xml:space="preserve"> for 10000 samples. </w:t>
      </w:r>
    </w:p>
    <w:p w:rsidR="00071794" w:rsidRDefault="00071794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~39,853$</w:t>
      </w:r>
      <w:r w:rsidRPr="008969DE">
        <w:rPr>
          <w:rFonts w:ascii="Arial" w:hAnsi="Arial" w:cs="Arial"/>
          <w:color w:val="404040"/>
          <w:sz w:val="18"/>
          <w:szCs w:val="18"/>
        </w:rPr>
        <w:t xml:space="preserve"> for 5000 samples</w:t>
      </w:r>
    </w:p>
    <w:p w:rsidR="00071794" w:rsidRDefault="0055569F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~26,153</w:t>
      </w:r>
      <w:r w:rsidR="00071794">
        <w:rPr>
          <w:rFonts w:ascii="Arial" w:hAnsi="Arial" w:cs="Arial"/>
          <w:color w:val="404040"/>
          <w:sz w:val="18"/>
          <w:szCs w:val="18"/>
        </w:rPr>
        <w:t>$</w:t>
      </w:r>
      <w:r w:rsidR="00071794" w:rsidRPr="008969DE">
        <w:rPr>
          <w:rFonts w:ascii="Arial" w:hAnsi="Arial" w:cs="Arial"/>
          <w:color w:val="404040"/>
          <w:sz w:val="18"/>
          <w:szCs w:val="18"/>
        </w:rPr>
        <w:t xml:space="preserve"> for </w:t>
      </w:r>
      <w:r w:rsidR="00071794">
        <w:rPr>
          <w:rFonts w:ascii="Arial" w:hAnsi="Arial" w:cs="Arial"/>
          <w:color w:val="404040"/>
          <w:sz w:val="18"/>
          <w:szCs w:val="18"/>
        </w:rPr>
        <w:t>25</w:t>
      </w:r>
      <w:r w:rsidR="00071794" w:rsidRPr="008969DE">
        <w:rPr>
          <w:rFonts w:ascii="Arial" w:hAnsi="Arial" w:cs="Arial"/>
          <w:color w:val="404040"/>
          <w:sz w:val="18"/>
          <w:szCs w:val="18"/>
        </w:rPr>
        <w:t>00 samples</w:t>
      </w:r>
    </w:p>
    <w:p w:rsidR="00071794" w:rsidRPr="006F49AE" w:rsidRDefault="0055569F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FF0000"/>
          <w:sz w:val="18"/>
          <w:szCs w:val="18"/>
        </w:rPr>
      </w:pPr>
      <w:r w:rsidRPr="006F49AE">
        <w:rPr>
          <w:rFonts w:ascii="Arial" w:hAnsi="Arial" w:cs="Arial"/>
          <w:color w:val="FF0000"/>
          <w:sz w:val="18"/>
          <w:szCs w:val="18"/>
        </w:rPr>
        <w:t>~19,303</w:t>
      </w:r>
      <w:r w:rsidR="00071794" w:rsidRPr="006F49AE">
        <w:rPr>
          <w:rFonts w:ascii="Arial" w:hAnsi="Arial" w:cs="Arial"/>
          <w:color w:val="FF0000"/>
          <w:sz w:val="18"/>
          <w:szCs w:val="18"/>
        </w:rPr>
        <w:t>$ for 1250 samples</w:t>
      </w:r>
    </w:p>
    <w:p w:rsidR="00071794" w:rsidRPr="006F49AE" w:rsidRDefault="00071794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FF0000"/>
          <w:sz w:val="18"/>
          <w:szCs w:val="18"/>
        </w:rPr>
      </w:pPr>
      <w:r w:rsidRPr="006F49AE">
        <w:rPr>
          <w:rFonts w:ascii="Arial" w:hAnsi="Arial" w:cs="Arial"/>
          <w:color w:val="FF0000"/>
          <w:sz w:val="18"/>
          <w:szCs w:val="18"/>
        </w:rPr>
        <w:t>~</w:t>
      </w:r>
      <w:r w:rsidR="008265FB" w:rsidRPr="006F49AE">
        <w:rPr>
          <w:rFonts w:ascii="Arial" w:hAnsi="Arial" w:cs="Arial"/>
          <w:color w:val="FF0000"/>
          <w:sz w:val="18"/>
          <w:szCs w:val="18"/>
        </w:rPr>
        <w:t>15,193</w:t>
      </w:r>
      <w:r w:rsidRPr="006F49AE">
        <w:rPr>
          <w:rFonts w:ascii="Arial" w:hAnsi="Arial" w:cs="Arial"/>
          <w:color w:val="FF0000"/>
          <w:sz w:val="18"/>
          <w:szCs w:val="18"/>
        </w:rPr>
        <w:t xml:space="preserve">$ for </w:t>
      </w:r>
      <w:r w:rsidR="008265FB" w:rsidRPr="006F49AE">
        <w:rPr>
          <w:rFonts w:ascii="Arial" w:hAnsi="Arial" w:cs="Arial"/>
          <w:color w:val="FF0000"/>
          <w:sz w:val="18"/>
          <w:szCs w:val="18"/>
        </w:rPr>
        <w:t>384</w:t>
      </w:r>
      <w:r w:rsidRPr="006F49AE">
        <w:rPr>
          <w:rFonts w:ascii="Arial" w:hAnsi="Arial" w:cs="Arial"/>
          <w:color w:val="FF0000"/>
          <w:sz w:val="18"/>
          <w:szCs w:val="18"/>
        </w:rPr>
        <w:t xml:space="preserve"> samples</w:t>
      </w:r>
    </w:p>
    <w:p w:rsidR="00071794" w:rsidRDefault="00071794" w:rsidP="0007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071794" w:rsidRDefault="00071794" w:rsidP="008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067D41" w:rsidRDefault="00067D41" w:rsidP="00067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 xml:space="preserve">Project:  </w:t>
      </w:r>
      <w:r w:rsidR="006F49AE">
        <w:rPr>
          <w:rFonts w:ascii="Arial" w:hAnsi="Arial" w:cs="Arial"/>
          <w:color w:val="404040"/>
          <w:sz w:val="18"/>
          <w:szCs w:val="18"/>
        </w:rPr>
        <w:t>Target methylation sequencing (10 candidate genes) for cell-free DNA methylation biomarker research</w:t>
      </w:r>
    </w:p>
    <w:p w:rsidR="00F92997" w:rsidRDefault="00F92997" w:rsidP="008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067D41" w:rsidRDefault="00067D41" w:rsidP="00067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 xml:space="preserve">Sample Size: </w:t>
      </w:r>
      <w:r w:rsidRPr="00862C33">
        <w:rPr>
          <w:rFonts w:ascii="Arial" w:hAnsi="Arial" w:cs="Arial"/>
          <w:color w:val="404040"/>
          <w:sz w:val="18"/>
          <w:szCs w:val="18"/>
        </w:rPr>
        <w:t>384</w:t>
      </w:r>
    </w:p>
    <w:p w:rsidR="00F92997" w:rsidRDefault="00F92997" w:rsidP="008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tbl>
      <w:tblPr>
        <w:tblpPr w:leftFromText="180" w:rightFromText="180" w:vertAnchor="text"/>
        <w:tblW w:w="90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0"/>
        <w:gridCol w:w="2900"/>
        <w:gridCol w:w="2315"/>
      </w:tblGrid>
      <w:tr w:rsidR="00F92997" w:rsidRPr="00862C33" w:rsidTr="00417732">
        <w:trPr>
          <w:trHeight w:val="253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997" w:rsidRPr="00862C33" w:rsidRDefault="00F92997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Items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997" w:rsidRPr="00862C33" w:rsidRDefault="00F92997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Each sample or total project</w:t>
            </w:r>
          </w:p>
        </w:tc>
        <w:tc>
          <w:tcPr>
            <w:tcW w:w="2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997" w:rsidRPr="00862C33" w:rsidRDefault="00F92997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Sum (10,000 samples)</w:t>
            </w:r>
          </w:p>
        </w:tc>
      </w:tr>
      <w:tr w:rsidR="00F92997" w:rsidRPr="00862C33" w:rsidTr="00417732">
        <w:trPr>
          <w:trHeight w:val="253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997" w:rsidRPr="00862C33" w:rsidRDefault="00F92997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595CAF">
              <w:rPr>
                <w:rFonts w:ascii="Arial" w:hAnsi="Arial" w:cs="Arial"/>
                <w:color w:val="404040"/>
                <w:sz w:val="18"/>
                <w:szCs w:val="18"/>
              </w:rPr>
              <w:t>Nucleic Acid Isolation from Tissue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997" w:rsidRPr="00862C33" w:rsidRDefault="00F92997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Done my MCRI</w:t>
            </w:r>
          </w:p>
        </w:tc>
        <w:tc>
          <w:tcPr>
            <w:tcW w:w="2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997" w:rsidRPr="00862C33" w:rsidRDefault="00F92997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 xml:space="preserve">Free </w:t>
            </w:r>
          </w:p>
        </w:tc>
      </w:tr>
      <w:tr w:rsidR="00F92997" w:rsidRPr="00862C33" w:rsidTr="00417732">
        <w:trPr>
          <w:trHeight w:val="253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997" w:rsidRPr="00862C33" w:rsidRDefault="00F92997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Sodium bisulfite(500g)                    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997" w:rsidRPr="00862C33" w:rsidRDefault="00F92997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200$/500g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997" w:rsidRPr="00862C33" w:rsidRDefault="00F92997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200$</w:t>
            </w:r>
          </w:p>
        </w:tc>
      </w:tr>
      <w:tr w:rsidR="00677ACB" w:rsidRPr="00862C33" w:rsidTr="00417732">
        <w:trPr>
          <w:trHeight w:val="253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ACB" w:rsidRPr="00862C33" w:rsidRDefault="00677ACB" w:rsidP="00677A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677ACB">
              <w:rPr>
                <w:rFonts w:ascii="Arial" w:hAnsi="Arial" w:cs="Arial"/>
                <w:color w:val="404040"/>
                <w:sz w:val="18"/>
                <w:szCs w:val="18"/>
              </w:rPr>
              <w:t xml:space="preserve">Maxwell® RSC </w:t>
            </w:r>
            <w:proofErr w:type="spellStart"/>
            <w:r w:rsidRPr="00677ACB">
              <w:rPr>
                <w:rFonts w:ascii="Arial" w:hAnsi="Arial" w:cs="Arial"/>
                <w:color w:val="404040"/>
                <w:sz w:val="18"/>
                <w:szCs w:val="18"/>
              </w:rPr>
              <w:t>ccfDNA</w:t>
            </w:r>
            <w:proofErr w:type="spellEnd"/>
            <w:r w:rsidRPr="00677ACB">
              <w:rPr>
                <w:rFonts w:ascii="Arial" w:hAnsi="Arial" w:cs="Arial"/>
                <w:color w:val="404040"/>
                <w:sz w:val="18"/>
                <w:szCs w:val="18"/>
              </w:rPr>
              <w:t xml:space="preserve"> Plasma Kit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ACB" w:rsidRPr="00862C33" w:rsidRDefault="00677ACB" w:rsidP="00677A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 xml:space="preserve">717$/48 </w:t>
            </w:r>
            <w:proofErr w:type="spellStart"/>
            <w:r>
              <w:rPr>
                <w:rFonts w:ascii="Arial" w:hAnsi="Arial" w:cs="Arial"/>
                <w:color w:val="404040"/>
                <w:sz w:val="18"/>
                <w:szCs w:val="18"/>
              </w:rPr>
              <w:t>Rxns</w:t>
            </w:r>
            <w:proofErr w:type="spellEnd"/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ACB" w:rsidRPr="009053E7" w:rsidRDefault="009053E7" w:rsidP="009053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9053E7">
              <w:rPr>
                <w:rFonts w:ascii="Arial" w:hAnsi="Arial" w:cs="Arial"/>
                <w:color w:val="404040"/>
                <w:sz w:val="18"/>
                <w:szCs w:val="18"/>
              </w:rPr>
              <w:t>5736$</w:t>
            </w:r>
          </w:p>
        </w:tc>
      </w:tr>
      <w:tr w:rsidR="007A09B0" w:rsidRPr="00862C33" w:rsidTr="00417732">
        <w:trPr>
          <w:trHeight w:val="253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09B0" w:rsidRPr="00862C33" w:rsidRDefault="007A09B0" w:rsidP="007A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04040"/>
                <w:sz w:val="18"/>
                <w:szCs w:val="18"/>
              </w:rPr>
              <w:t>SMARTer</w:t>
            </w:r>
            <w:proofErr w:type="spellEnd"/>
            <w:r>
              <w:rPr>
                <w:rFonts w:ascii="Arial" w:hAnsi="Arial" w:cs="Arial"/>
                <w:color w:val="4040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  <w:sz w:val="18"/>
                <w:szCs w:val="18"/>
              </w:rPr>
              <w:t>ThruPLEX</w:t>
            </w:r>
            <w:proofErr w:type="spellEnd"/>
            <w:r>
              <w:rPr>
                <w:rFonts w:ascii="Arial" w:hAnsi="Arial" w:cs="Arial"/>
                <w:color w:val="404040"/>
                <w:sz w:val="18"/>
                <w:szCs w:val="18"/>
              </w:rPr>
              <w:t xml:space="preserve"> Plasma-</w:t>
            </w:r>
            <w:proofErr w:type="spellStart"/>
            <w:r>
              <w:rPr>
                <w:rFonts w:ascii="Arial" w:hAnsi="Arial" w:cs="Arial"/>
                <w:color w:val="404040"/>
                <w:sz w:val="18"/>
                <w:szCs w:val="18"/>
              </w:rPr>
              <w:t>Seq</w:t>
            </w:r>
            <w:proofErr w:type="spellEnd"/>
            <w:r>
              <w:rPr>
                <w:rFonts w:ascii="Arial" w:hAnsi="Arial" w:cs="Arial"/>
                <w:color w:val="404040"/>
                <w:sz w:val="18"/>
                <w:szCs w:val="18"/>
              </w:rPr>
              <w:t xml:space="preserve"> Kit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09B0" w:rsidRPr="00CD1A3E" w:rsidRDefault="007A09B0" w:rsidP="007A09B0">
            <w:pPr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CD1A3E">
              <w:rPr>
                <w:rFonts w:ascii="Arial" w:hAnsi="Arial" w:cs="Arial"/>
                <w:color w:val="404040"/>
                <w:sz w:val="18"/>
                <w:szCs w:val="18"/>
              </w:rPr>
              <w:t xml:space="preserve">480 </w:t>
            </w:r>
            <w:proofErr w:type="spellStart"/>
            <w:r w:rsidRPr="00CD1A3E">
              <w:rPr>
                <w:rFonts w:ascii="Arial" w:hAnsi="Arial" w:cs="Arial"/>
                <w:color w:val="404040"/>
                <w:sz w:val="18"/>
                <w:szCs w:val="18"/>
              </w:rPr>
              <w:t>Rxns</w:t>
            </w:r>
            <w:proofErr w:type="spellEnd"/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09B0" w:rsidRDefault="007A09B0" w:rsidP="007A09B0">
            <w:r w:rsidRPr="00CD1A3E">
              <w:rPr>
                <w:rFonts w:ascii="Arial" w:hAnsi="Arial" w:cs="Arial"/>
                <w:color w:val="404040"/>
                <w:sz w:val="18"/>
                <w:szCs w:val="18"/>
              </w:rPr>
              <w:t>10,560$</w:t>
            </w:r>
          </w:p>
        </w:tc>
      </w:tr>
      <w:tr w:rsidR="00F92997" w:rsidRPr="00862C33" w:rsidTr="00417732">
        <w:trPr>
          <w:trHeight w:val="253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997" w:rsidRPr="00862C33" w:rsidRDefault="00F92997" w:rsidP="00F92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F92997">
              <w:rPr>
                <w:rFonts w:ascii="Arial" w:hAnsi="Arial" w:cs="Arial"/>
                <w:color w:val="404040"/>
                <w:sz w:val="18"/>
                <w:szCs w:val="18"/>
              </w:rPr>
              <w:t>EZ DNA Methylation Kit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997" w:rsidRPr="00862C33" w:rsidRDefault="00F92997" w:rsidP="00F92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475$/200</w:t>
            </w:r>
            <w:r w:rsidRPr="00F92997">
              <w:rPr>
                <w:rFonts w:ascii="Arial" w:hAnsi="Arial" w:cs="Arial"/>
                <w:color w:val="404040"/>
                <w:sz w:val="18"/>
                <w:szCs w:val="18"/>
              </w:rPr>
              <w:t>Rxns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997" w:rsidRPr="00862C33" w:rsidRDefault="00186AD1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912$</w:t>
            </w:r>
          </w:p>
        </w:tc>
      </w:tr>
      <w:tr w:rsidR="00F92997" w:rsidRPr="00862C33" w:rsidTr="00417732">
        <w:trPr>
          <w:trHeight w:val="253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997" w:rsidRPr="00862C33" w:rsidRDefault="00F92997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Methylation Sequencing Primer</w:t>
            </w:r>
            <w:r w:rsidR="00FA1EC0">
              <w:rPr>
                <w:rFonts w:ascii="Arial" w:hAnsi="Arial" w:cs="Arial"/>
                <w:color w:val="404040"/>
                <w:sz w:val="18"/>
                <w:szCs w:val="18"/>
              </w:rPr>
              <w:t>s (5</w:t>
            </w:r>
            <w:r w:rsidR="00417732">
              <w:rPr>
                <w:rFonts w:ascii="Arial" w:hAnsi="Arial" w:cs="Arial"/>
                <w:color w:val="404040"/>
                <w:sz w:val="18"/>
                <w:szCs w:val="18"/>
              </w:rPr>
              <w:t>0 panels)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997" w:rsidRPr="00862C33" w:rsidRDefault="00F92997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13$/50nm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997" w:rsidRPr="00862C33" w:rsidRDefault="00FA1EC0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65</w:t>
            </w:r>
            <w:r w:rsidR="00417732">
              <w:rPr>
                <w:rFonts w:ascii="Arial" w:hAnsi="Arial" w:cs="Arial"/>
                <w:color w:val="404040"/>
                <w:sz w:val="18"/>
                <w:szCs w:val="18"/>
              </w:rPr>
              <w:t>0</w:t>
            </w:r>
            <w:r w:rsidR="00F92997" w:rsidRPr="00862C33">
              <w:rPr>
                <w:rFonts w:ascii="Arial" w:hAnsi="Arial" w:cs="Arial"/>
                <w:color w:val="404040"/>
                <w:sz w:val="18"/>
                <w:szCs w:val="18"/>
              </w:rPr>
              <w:t>$</w:t>
            </w:r>
          </w:p>
        </w:tc>
      </w:tr>
      <w:tr w:rsidR="00213D51" w:rsidRPr="00862C33" w:rsidTr="00417732">
        <w:trPr>
          <w:trHeight w:val="253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D51" w:rsidRPr="00862C33" w:rsidRDefault="00213D51" w:rsidP="00213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213D51">
              <w:rPr>
                <w:rFonts w:ascii="Arial" w:hAnsi="Arial" w:cs="Arial"/>
                <w:color w:val="404040"/>
                <w:sz w:val="18"/>
                <w:szCs w:val="18"/>
              </w:rPr>
              <w:t xml:space="preserve">Illumina Free Adapter Blocking Reagent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D51" w:rsidRPr="00862C33" w:rsidRDefault="00213D51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12Rxns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D51" w:rsidRPr="00862C33" w:rsidRDefault="00213D51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125$</w:t>
            </w:r>
          </w:p>
        </w:tc>
      </w:tr>
      <w:tr w:rsidR="00213D51" w:rsidRPr="00862C33" w:rsidTr="00417732">
        <w:trPr>
          <w:trHeight w:val="253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D51" w:rsidRPr="00213D51" w:rsidRDefault="00213D51" w:rsidP="00213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proofErr w:type="spellStart"/>
            <w:r w:rsidRPr="00213D51">
              <w:rPr>
                <w:rFonts w:ascii="Arial" w:hAnsi="Arial" w:cs="Arial"/>
                <w:color w:val="404040"/>
                <w:sz w:val="18"/>
                <w:szCs w:val="18"/>
              </w:rPr>
              <w:t>Nextera</w:t>
            </w:r>
            <w:proofErr w:type="spellEnd"/>
            <w:r w:rsidRPr="00213D51">
              <w:rPr>
                <w:rFonts w:ascii="Arial" w:hAnsi="Arial" w:cs="Arial"/>
                <w:color w:val="404040"/>
                <w:sz w:val="18"/>
                <w:szCs w:val="18"/>
              </w:rPr>
              <w:t xml:space="preserve"> XT DNA Library Preparation Kit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D51" w:rsidRPr="00862C33" w:rsidRDefault="00213D51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24Rxns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D51" w:rsidRDefault="00213D51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860$</w:t>
            </w:r>
          </w:p>
        </w:tc>
      </w:tr>
      <w:tr w:rsidR="008B51C6" w:rsidRPr="00862C33" w:rsidTr="00693776">
        <w:trPr>
          <w:trHeight w:val="253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C6" w:rsidRDefault="008B51C6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proofErr w:type="spellStart"/>
            <w:r w:rsidRPr="000728A3">
              <w:rPr>
                <w:rFonts w:ascii="Arial" w:hAnsi="Arial" w:cs="Arial"/>
                <w:color w:val="404040"/>
                <w:sz w:val="18"/>
                <w:szCs w:val="18"/>
              </w:rPr>
              <w:t>QIAseq</w:t>
            </w:r>
            <w:proofErr w:type="spellEnd"/>
            <w:r w:rsidRPr="000728A3">
              <w:rPr>
                <w:rFonts w:ascii="Arial" w:hAnsi="Arial" w:cs="Arial"/>
                <w:color w:val="404040"/>
                <w:sz w:val="18"/>
                <w:szCs w:val="18"/>
              </w:rPr>
              <w:t xml:space="preserve"> 96-Index I Set A</w:t>
            </w:r>
          </w:p>
        </w:tc>
        <w:tc>
          <w:tcPr>
            <w:tcW w:w="290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C6" w:rsidRDefault="008B51C6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  <w:p w:rsidR="008B51C6" w:rsidRPr="00862C33" w:rsidRDefault="008B51C6" w:rsidP="003A2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Plan 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FFF"/>
            <w:vAlign w:val="center"/>
          </w:tcPr>
          <w:p w:rsidR="008B51C6" w:rsidRPr="00465A1F" w:rsidRDefault="00164C17" w:rsidP="000728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 xml:space="preserve">   </w:t>
            </w:r>
            <w:r w:rsidR="008B51C6" w:rsidRPr="00465A1F">
              <w:rPr>
                <w:rFonts w:ascii="Arial" w:hAnsi="Arial" w:cs="Arial"/>
                <w:color w:val="404040"/>
                <w:sz w:val="18"/>
                <w:szCs w:val="18"/>
              </w:rPr>
              <w:t>5037x3=15,111$</w:t>
            </w:r>
            <w:r>
              <w:rPr>
                <w:rFonts w:ascii="Arial" w:hAnsi="Arial" w:cs="Arial"/>
                <w:color w:val="404040"/>
                <w:sz w:val="18"/>
                <w:szCs w:val="18"/>
              </w:rPr>
              <w:t>/50nm</w:t>
            </w:r>
          </w:p>
        </w:tc>
      </w:tr>
      <w:tr w:rsidR="008B51C6" w:rsidRPr="00862C33" w:rsidTr="00693776">
        <w:trPr>
          <w:trHeight w:val="253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C6" w:rsidRDefault="008B51C6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proofErr w:type="spellStart"/>
            <w:r w:rsidRPr="000728A3">
              <w:rPr>
                <w:rFonts w:ascii="Arial" w:hAnsi="Arial" w:cs="Arial"/>
                <w:color w:val="404040"/>
                <w:sz w:val="18"/>
                <w:szCs w:val="18"/>
              </w:rPr>
              <w:t>QIAseq</w:t>
            </w:r>
            <w:proofErr w:type="spellEnd"/>
            <w:r w:rsidRPr="000728A3">
              <w:rPr>
                <w:rFonts w:ascii="Arial" w:hAnsi="Arial" w:cs="Arial"/>
                <w:color w:val="404040"/>
                <w:sz w:val="18"/>
                <w:szCs w:val="18"/>
              </w:rPr>
              <w:t xml:space="preserve"> 96-Index I Set </w:t>
            </w:r>
            <w:r>
              <w:rPr>
                <w:rFonts w:ascii="Arial" w:hAnsi="Arial" w:cs="Arial"/>
                <w:color w:val="404040"/>
                <w:sz w:val="18"/>
                <w:szCs w:val="18"/>
              </w:rPr>
              <w:t>B</w:t>
            </w:r>
          </w:p>
        </w:tc>
        <w:tc>
          <w:tcPr>
            <w:tcW w:w="2900" w:type="dxa"/>
            <w:vMerge/>
            <w:tcBorders>
              <w:left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C6" w:rsidRPr="00862C33" w:rsidRDefault="008B51C6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FFFFFF"/>
            <w:vAlign w:val="center"/>
          </w:tcPr>
          <w:p w:rsidR="008B51C6" w:rsidRPr="00465A1F" w:rsidRDefault="008B51C6" w:rsidP="000728A3">
            <w:pPr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</w:tc>
      </w:tr>
      <w:tr w:rsidR="008B51C6" w:rsidRPr="00862C33" w:rsidTr="00693776">
        <w:trPr>
          <w:trHeight w:val="253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C6" w:rsidRDefault="008B51C6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proofErr w:type="spellStart"/>
            <w:r w:rsidRPr="000728A3">
              <w:rPr>
                <w:rFonts w:ascii="Arial" w:hAnsi="Arial" w:cs="Arial"/>
                <w:color w:val="404040"/>
                <w:sz w:val="18"/>
                <w:szCs w:val="18"/>
              </w:rPr>
              <w:t>QIAseq</w:t>
            </w:r>
            <w:proofErr w:type="spellEnd"/>
            <w:r w:rsidRPr="000728A3">
              <w:rPr>
                <w:rFonts w:ascii="Arial" w:hAnsi="Arial" w:cs="Arial"/>
                <w:color w:val="404040"/>
                <w:sz w:val="18"/>
                <w:szCs w:val="18"/>
              </w:rPr>
              <w:t xml:space="preserve"> 96-Index I Set </w:t>
            </w:r>
            <w:r>
              <w:rPr>
                <w:rFonts w:ascii="Arial" w:hAnsi="Arial" w:cs="Arial"/>
                <w:color w:val="404040"/>
                <w:sz w:val="18"/>
                <w:szCs w:val="18"/>
              </w:rPr>
              <w:t>C</w:t>
            </w:r>
          </w:p>
        </w:tc>
        <w:tc>
          <w:tcPr>
            <w:tcW w:w="29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C6" w:rsidRPr="00862C33" w:rsidRDefault="008B51C6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B51C6" w:rsidRPr="00862C33" w:rsidRDefault="008B51C6" w:rsidP="000728A3">
            <w:pPr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</w:p>
        </w:tc>
      </w:tr>
      <w:tr w:rsidR="000728A3" w:rsidRPr="00862C33" w:rsidTr="00417732">
        <w:trPr>
          <w:trHeight w:val="171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28A3" w:rsidRPr="00862C33" w:rsidRDefault="000728A3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QIAquick</w:t>
            </w:r>
            <w:proofErr w:type="spellEnd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 Spin Columns (100)        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28A3" w:rsidRPr="00862C33" w:rsidRDefault="000728A3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123$/100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28A3" w:rsidRPr="00862C33" w:rsidRDefault="000728A3" w:rsidP="000728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123$x3.84</w:t>
            </w: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=</w:t>
            </w:r>
            <w:r w:rsidRPr="00417732">
              <w:rPr>
                <w:rFonts w:ascii="Arial" w:hAnsi="Arial" w:cs="Arial"/>
                <w:color w:val="404040"/>
                <w:sz w:val="18"/>
                <w:szCs w:val="18"/>
              </w:rPr>
              <w:t xml:space="preserve"> 472.32</w:t>
            </w: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$</w:t>
            </w:r>
          </w:p>
        </w:tc>
      </w:tr>
      <w:tr w:rsidR="000728A3" w:rsidRPr="00862C33" w:rsidTr="00417732">
        <w:trPr>
          <w:trHeight w:val="171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28A3" w:rsidRPr="00862C33" w:rsidRDefault="000728A3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DNA-</w:t>
            </w:r>
            <w:proofErr w:type="spellStart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seq</w:t>
            </w:r>
            <w:proofErr w:type="spellEnd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 library preparation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28A3" w:rsidRPr="00862C33" w:rsidRDefault="000728A3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2</w:t>
            </w: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$ (PCR+30 libraries)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28A3" w:rsidRPr="00862C33" w:rsidRDefault="000728A3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2$x384=768</w:t>
            </w: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$</w:t>
            </w:r>
          </w:p>
        </w:tc>
      </w:tr>
      <w:tr w:rsidR="000728A3" w:rsidRPr="00862C33" w:rsidTr="00417732">
        <w:trPr>
          <w:trHeight w:val="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28A3" w:rsidRPr="00862C33" w:rsidRDefault="000728A3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Mi-seq</w:t>
            </w:r>
            <w:proofErr w:type="spellEnd"/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 (50000x depth each insertion)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28A3" w:rsidRPr="00862C33" w:rsidRDefault="001C10CD" w:rsidP="001C1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15</w:t>
            </w:r>
            <w:r w:rsidR="000728A3" w:rsidRPr="00862C33">
              <w:rPr>
                <w:rFonts w:ascii="Arial" w:hAnsi="Arial" w:cs="Arial"/>
                <w:color w:val="404040"/>
                <w:sz w:val="18"/>
                <w:szCs w:val="18"/>
              </w:rPr>
              <w:t>0$/run(384 samples)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28A3" w:rsidRPr="00862C33" w:rsidRDefault="000728A3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1500$/</w:t>
            </w: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 xml:space="preserve">run= </w:t>
            </w:r>
            <w:r>
              <w:rPr>
                <w:rFonts w:ascii="Arial" w:hAnsi="Arial" w:cs="Arial"/>
                <w:color w:val="404040"/>
                <w:sz w:val="18"/>
                <w:szCs w:val="18"/>
              </w:rPr>
              <w:t>1500</w:t>
            </w: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$</w:t>
            </w:r>
          </w:p>
        </w:tc>
      </w:tr>
      <w:tr w:rsidR="000728A3" w:rsidRPr="00862C33" w:rsidTr="00417732">
        <w:trPr>
          <w:trHeight w:val="123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28A3" w:rsidRPr="00862C33" w:rsidRDefault="000728A3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Other chemistry or Consumables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28A3" w:rsidRPr="00862C33" w:rsidRDefault="000728A3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--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28A3" w:rsidRPr="00862C33" w:rsidRDefault="000728A3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62C33">
              <w:rPr>
                <w:rFonts w:ascii="Arial" w:hAnsi="Arial" w:cs="Arial"/>
                <w:color w:val="404040"/>
                <w:sz w:val="18"/>
                <w:szCs w:val="18"/>
              </w:rPr>
              <w:t>--</w:t>
            </w:r>
          </w:p>
        </w:tc>
      </w:tr>
      <w:tr w:rsidR="000728A3" w:rsidRPr="00862C33" w:rsidTr="00417732">
        <w:trPr>
          <w:trHeight w:val="5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8A3" w:rsidRPr="00862C33" w:rsidRDefault="000728A3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8A3" w:rsidRPr="00862C33" w:rsidRDefault="000728A3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8A3" w:rsidRPr="00862C33" w:rsidRDefault="000728A3" w:rsidP="00072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</w:tc>
      </w:tr>
    </w:tbl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6F49AE" w:rsidRDefault="006F49AE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9053E7" w:rsidRDefault="009053E7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186AD1" w:rsidRPr="00CF33DB" w:rsidRDefault="0075168C" w:rsidP="00186AD1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  <w:bookmarkStart w:id="0" w:name="_GoBack"/>
      <w:r>
        <w:rPr>
          <w:rFonts w:ascii="Arial" w:hAnsi="Arial" w:cs="Arial"/>
          <w:color w:val="404040"/>
          <w:sz w:val="18"/>
          <w:szCs w:val="18"/>
        </w:rPr>
        <w:t xml:space="preserve">Total cost: </w:t>
      </w:r>
      <w:r w:rsidR="00CF33DB" w:rsidRPr="00CF33DB">
        <w:rPr>
          <w:rFonts w:ascii="Arial" w:hAnsi="Arial" w:cs="Arial"/>
          <w:color w:val="404040"/>
          <w:sz w:val="18"/>
          <w:szCs w:val="18"/>
        </w:rPr>
        <w:t>36899</w:t>
      </w:r>
      <w:r w:rsidR="00695E32">
        <w:rPr>
          <w:rFonts w:ascii="Arial" w:hAnsi="Arial" w:cs="Arial"/>
          <w:color w:val="404040"/>
          <w:sz w:val="18"/>
          <w:szCs w:val="18"/>
        </w:rPr>
        <w:t>.32</w:t>
      </w:r>
    </w:p>
    <w:bookmarkEnd w:id="0"/>
    <w:p w:rsidR="00F92997" w:rsidRDefault="00F92997" w:rsidP="008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p w:rsidR="0075168C" w:rsidRPr="008969DE" w:rsidRDefault="0075168C" w:rsidP="008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Arial" w:hAnsi="Arial" w:cs="Arial"/>
          <w:color w:val="404040"/>
          <w:sz w:val="18"/>
          <w:szCs w:val="18"/>
        </w:rPr>
      </w:pPr>
    </w:p>
    <w:sectPr w:rsidR="0075168C" w:rsidRPr="008969DE" w:rsidSect="006F49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936AF"/>
    <w:multiLevelType w:val="hybridMultilevel"/>
    <w:tmpl w:val="C25A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33"/>
    <w:rsid w:val="00067D41"/>
    <w:rsid w:val="00071794"/>
    <w:rsid w:val="000728A3"/>
    <w:rsid w:val="00164C17"/>
    <w:rsid w:val="00186AD1"/>
    <w:rsid w:val="00196D41"/>
    <w:rsid w:val="001C10CD"/>
    <w:rsid w:val="00213D51"/>
    <w:rsid w:val="003A53C7"/>
    <w:rsid w:val="00417732"/>
    <w:rsid w:val="0043679B"/>
    <w:rsid w:val="00465A1F"/>
    <w:rsid w:val="005527BE"/>
    <w:rsid w:val="0055569F"/>
    <w:rsid w:val="00570A50"/>
    <w:rsid w:val="00595CAF"/>
    <w:rsid w:val="00655649"/>
    <w:rsid w:val="00677ACB"/>
    <w:rsid w:val="00695E32"/>
    <w:rsid w:val="006F49AE"/>
    <w:rsid w:val="0075168C"/>
    <w:rsid w:val="00756024"/>
    <w:rsid w:val="007A09B0"/>
    <w:rsid w:val="007E6324"/>
    <w:rsid w:val="008265FB"/>
    <w:rsid w:val="00862C33"/>
    <w:rsid w:val="00873923"/>
    <w:rsid w:val="008969DE"/>
    <w:rsid w:val="008B51C6"/>
    <w:rsid w:val="009053E7"/>
    <w:rsid w:val="00A21774"/>
    <w:rsid w:val="00BF2856"/>
    <w:rsid w:val="00C92CC5"/>
    <w:rsid w:val="00CC1EA0"/>
    <w:rsid w:val="00CF33DB"/>
    <w:rsid w:val="00D451DE"/>
    <w:rsid w:val="00E5007B"/>
    <w:rsid w:val="00E577F1"/>
    <w:rsid w:val="00EC4A5E"/>
    <w:rsid w:val="00F92997"/>
    <w:rsid w:val="00FA1ACF"/>
    <w:rsid w:val="00FA1EC0"/>
    <w:rsid w:val="00FF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C3DCD"/>
  <w15:chartTrackingRefBased/>
  <w15:docId w15:val="{930B5728-B0C1-4231-8A04-31E49FA0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9299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62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33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8969DE"/>
  </w:style>
  <w:style w:type="paragraph" w:styleId="ListParagraph">
    <w:name w:val="List Paragraph"/>
    <w:basedOn w:val="Normal"/>
    <w:uiPriority w:val="34"/>
    <w:qFormat/>
    <w:rsid w:val="008969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997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223336F6.dotm</Template>
  <TotalTime>85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8</cp:revision>
  <dcterms:created xsi:type="dcterms:W3CDTF">2019-03-19T20:43:00Z</dcterms:created>
  <dcterms:modified xsi:type="dcterms:W3CDTF">2019-03-19T22:50:00Z</dcterms:modified>
</cp:coreProperties>
</file>