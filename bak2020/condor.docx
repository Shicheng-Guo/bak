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E2A" w:rsidRDefault="00F845C7">
      <w:proofErr w:type="spellStart"/>
      <w:r>
        <w:t>condor_q</w:t>
      </w:r>
      <w:proofErr w:type="spellEnd"/>
    </w:p>
    <w:p w:rsidR="00F845C7" w:rsidRDefault="00F845C7">
      <w:proofErr w:type="spellStart"/>
      <w:r>
        <w:t>condor_q</w:t>
      </w:r>
      <w:proofErr w:type="spellEnd"/>
      <w:r>
        <w:t xml:space="preserve"> –hold</w:t>
      </w:r>
    </w:p>
    <w:p w:rsidR="00F845C7" w:rsidRDefault="0096673B">
      <w:proofErr w:type="spellStart"/>
      <w:r>
        <w:t>condor_submit</w:t>
      </w:r>
      <w:proofErr w:type="spellEnd"/>
    </w:p>
    <w:p w:rsidR="0096673B" w:rsidRDefault="0096673B">
      <w:proofErr w:type="spellStart"/>
      <w:r>
        <w:t>condor_rm</w:t>
      </w:r>
      <w:proofErr w:type="spellEnd"/>
    </w:p>
    <w:p w:rsidR="0096673B" w:rsidRDefault="0096673B">
      <w:proofErr w:type="spellStart"/>
      <w:r>
        <w:t>condor_status</w:t>
      </w:r>
      <w:proofErr w:type="spellEnd"/>
    </w:p>
    <w:p w:rsidR="0096673B" w:rsidRDefault="00EC57D5">
      <w:proofErr w:type="spellStart"/>
      <w:r w:rsidRPr="004C18BB">
        <w:t>condor_q</w:t>
      </w:r>
      <w:proofErr w:type="spellEnd"/>
      <w:r w:rsidRPr="004C18BB">
        <w:t xml:space="preserve"> -g -submitter </w:t>
      </w:r>
      <w:proofErr w:type="spellStart"/>
      <w:r w:rsidRPr="004C18BB">
        <w:t>jdoe</w:t>
      </w:r>
      <w:proofErr w:type="spellEnd"/>
    </w:p>
    <w:p w:rsidR="00F845C7" w:rsidRDefault="00AE63FE">
      <w:proofErr w:type="spellStart"/>
      <w:r w:rsidRPr="00AE63FE">
        <w:t>condor_rm</w:t>
      </w:r>
      <w:proofErr w:type="spellEnd"/>
      <w:r w:rsidRPr="00AE63FE">
        <w:t xml:space="preserve"> 207</w:t>
      </w:r>
      <w:proofErr w:type="gramStart"/>
      <w:r w:rsidRPr="00AE63FE">
        <w:t>.{</w:t>
      </w:r>
      <w:proofErr w:type="gramEnd"/>
      <w:r w:rsidRPr="00AE63FE">
        <w:t>11..80}</w:t>
      </w:r>
      <w:bookmarkStart w:id="0" w:name="_GoBack"/>
      <w:bookmarkEnd w:id="0"/>
    </w:p>
    <w:sectPr w:rsidR="00F845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5C7"/>
    <w:rsid w:val="004C18BB"/>
    <w:rsid w:val="0096673B"/>
    <w:rsid w:val="00AE63FE"/>
    <w:rsid w:val="00EC57D5"/>
    <w:rsid w:val="00F845C7"/>
    <w:rsid w:val="00F9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613E15"/>
  <w15:chartTrackingRefBased/>
  <w15:docId w15:val="{D4970AAD-7D04-49B6-9D95-E831F363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C57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2530139B.dotm</Template>
  <TotalTime>68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2</cp:revision>
  <dcterms:created xsi:type="dcterms:W3CDTF">2018-08-09T02:46:00Z</dcterms:created>
  <dcterms:modified xsi:type="dcterms:W3CDTF">2018-08-09T03:54:00Z</dcterms:modified>
</cp:coreProperties>
</file>