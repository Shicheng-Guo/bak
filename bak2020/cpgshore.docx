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3E8" w:rsidRDefault="00A673E8" w:rsidP="00A673E8">
      <w:pPr>
        <w:rPr>
          <w:rFonts w:ascii="Times New Roman" w:hAnsi="Times New Roman" w:cs="Times New Roman"/>
        </w:rPr>
      </w:pPr>
      <w:r w:rsidRPr="00E773F6">
        <w:rPr>
          <w:rFonts w:ascii="Times New Roman" w:hAnsi="Times New Roman" w:cs="Times New Roman"/>
        </w:rPr>
        <w:t>Result comparison of different method: MACS, MEDIPS,BALM</w:t>
      </w:r>
    </w:p>
    <w:p w:rsidR="00C4363B" w:rsidRDefault="00C4363B" w:rsidP="00A673E8">
      <w:pPr>
        <w:rPr>
          <w:rFonts w:ascii="Times New Roman" w:hAnsi="Times New Roman" w:cs="Times New Roman"/>
        </w:rPr>
      </w:pPr>
    </w:p>
    <w:p w:rsidR="00C4363B" w:rsidRDefault="00C4363B" w:rsidP="00A673E8">
      <w:pPr>
        <w:rPr>
          <w:rFonts w:ascii="Times New Roman" w:hAnsi="Times New Roman" w:cs="Times New Roman"/>
        </w:rPr>
      </w:pPr>
    </w:p>
    <w:p w:rsidR="00C4363B" w:rsidRPr="00E773F6" w:rsidRDefault="00C4363B" w:rsidP="00A673E8">
      <w:pPr>
        <w:rPr>
          <w:rFonts w:ascii="Times New Roman" w:hAnsi="Times New Roman" w:cs="Times New Roman"/>
        </w:rPr>
      </w:pPr>
      <w:bookmarkStart w:id="0" w:name="_GoBack"/>
      <w:bookmarkEnd w:id="0"/>
    </w:p>
    <w:p w:rsidR="00C4363B" w:rsidRPr="00C4363B" w:rsidRDefault="00C4363B" w:rsidP="00C4363B">
      <w:pPr>
        <w:rPr>
          <w:rFonts w:ascii="Times New Roman" w:hAnsi="Times New Roman" w:cs="Times New Roman"/>
        </w:rPr>
      </w:pPr>
      <w:r w:rsidRPr="00C4363B">
        <w:rPr>
          <w:rFonts w:ascii="Times New Roman" w:hAnsi="Times New Roman" w:cs="Times New Roman"/>
        </w:rPr>
        <w:t>Three functional variants of IFN regulatory factor 5 (IRF5) define risk and protective haplotypes for human lupus</w:t>
      </w:r>
    </w:p>
    <w:p w:rsidR="00A673E8" w:rsidRDefault="00A673E8" w:rsidP="00A673E8">
      <w:pPr>
        <w:rPr>
          <w:rFonts w:ascii="Times New Roman" w:hAnsi="Times New Roman" w:cs="Times New Roman"/>
        </w:rPr>
      </w:pPr>
    </w:p>
    <w:p w:rsidR="00C4363B" w:rsidRDefault="00C4363B" w:rsidP="00A673E8">
      <w:pPr>
        <w:rPr>
          <w:rFonts w:ascii="Times New Roman" w:hAnsi="Times New Roman" w:cs="Times New Roman"/>
        </w:rPr>
      </w:pPr>
    </w:p>
    <w:p w:rsidR="00C4363B" w:rsidRPr="00E773F6" w:rsidRDefault="00C4363B" w:rsidP="00A673E8">
      <w:pPr>
        <w:rPr>
          <w:rFonts w:ascii="Times New Roman" w:hAnsi="Times New Roman" w:cs="Times New Roman"/>
        </w:rPr>
      </w:pPr>
    </w:p>
    <w:p w:rsidR="00A673E8" w:rsidRPr="00E773F6" w:rsidRDefault="00A673E8" w:rsidP="00A673E8">
      <w:pPr>
        <w:rPr>
          <w:rFonts w:ascii="Times New Roman" w:hAnsi="Times New Roman" w:cs="Times New Roman"/>
        </w:rPr>
      </w:pPr>
      <w:r w:rsidRPr="00E773F6">
        <w:rPr>
          <w:rFonts w:ascii="Times New Roman" w:hAnsi="Times New Roman" w:cs="Times New Roman"/>
        </w:rPr>
        <w:t>1, MACS Result stablilty</w:t>
      </w:r>
    </w:p>
    <w:p w:rsidR="00A673E8" w:rsidRPr="00E773F6" w:rsidRDefault="00A673E8" w:rsidP="00A673E8">
      <w:pPr>
        <w:rPr>
          <w:rFonts w:ascii="Times New Roman" w:hAnsi="Times New Roman" w:cs="Times New Roman"/>
        </w:rPr>
      </w:pPr>
    </w:p>
    <w:p w:rsidR="00A673E8" w:rsidRPr="00E773F6" w:rsidRDefault="00A673E8" w:rsidP="00A673E8">
      <w:pPr>
        <w:rPr>
          <w:rFonts w:ascii="Times New Roman" w:hAnsi="Times New Roman" w:cs="Times New Roman"/>
          <w:sz w:val="22"/>
        </w:rPr>
      </w:pPr>
      <w:r w:rsidRPr="00E773F6">
        <w:rPr>
          <w:rFonts w:ascii="Times New Roman" w:hAnsi="Times New Roman" w:cs="Times New Roman"/>
          <w:sz w:val="22"/>
        </w:rPr>
        <w:t>By default, robust linear regression [3, 4] is applied to normalize data with different sequencing depth since we assume that all experiments were performed under the same controllable conditions. A normalization factor is calculated by performing robust linear regression between tags count of 10kb bins of the two samples. Then the samples are adjusted to have comparable enrichment levels using the normalization factor.</w:t>
      </w:r>
    </w:p>
    <w:p w:rsidR="00A673E8" w:rsidRPr="00E773F6" w:rsidRDefault="00A673E8" w:rsidP="00A673E8">
      <w:pPr>
        <w:rPr>
          <w:rFonts w:ascii="Times New Roman" w:hAnsi="Times New Roman" w:cs="Times New Roman"/>
          <w:sz w:val="22"/>
        </w:rPr>
      </w:pPr>
    </w:p>
    <w:p w:rsidR="00A673E8" w:rsidRPr="00E773F6" w:rsidRDefault="00A673E8" w:rsidP="00A673E8">
      <w:pPr>
        <w:pStyle w:val="Default"/>
        <w:rPr>
          <w:rFonts w:ascii="Times New Roman" w:hAnsi="Times New Roman" w:cs="Times New Roman"/>
          <w:sz w:val="22"/>
          <w:szCs w:val="22"/>
        </w:rPr>
      </w:pPr>
      <w:r w:rsidRPr="00E773F6">
        <w:rPr>
          <w:rFonts w:ascii="Times New Roman" w:hAnsi="Times New Roman" w:cs="Times New Roman"/>
          <w:b/>
          <w:bCs/>
          <w:i/>
          <w:iCs/>
          <w:sz w:val="22"/>
          <w:szCs w:val="22"/>
        </w:rPr>
        <w:t xml:space="preserve">A). Simulated peaks (binding sites) </w:t>
      </w:r>
    </w:p>
    <w:p w:rsidR="00A673E8" w:rsidRPr="00E773F6" w:rsidRDefault="00A673E8" w:rsidP="00A673E8">
      <w:pPr>
        <w:rPr>
          <w:rFonts w:ascii="Times New Roman" w:hAnsi="Times New Roman" w:cs="Times New Roman"/>
          <w:sz w:val="22"/>
        </w:rPr>
      </w:pPr>
      <w:r w:rsidRPr="00E773F6">
        <w:rPr>
          <w:rFonts w:ascii="Times New Roman" w:hAnsi="Times New Roman" w:cs="Times New Roman"/>
          <w:sz w:val="22"/>
        </w:rPr>
        <w:t xml:space="preserve">(a) Randomly generate </w:t>
      </w:r>
      <w:r w:rsidRPr="00E773F6">
        <w:rPr>
          <w:rFonts w:ascii="Times New Roman" w:hAnsi="Times New Roman" w:cs="Times New Roman"/>
          <w:i/>
          <w:iCs/>
          <w:sz w:val="22"/>
        </w:rPr>
        <w:t xml:space="preserve">n </w:t>
      </w:r>
      <w:r w:rsidRPr="00E773F6">
        <w:rPr>
          <w:rFonts w:ascii="Times New Roman" w:hAnsi="Times New Roman" w:cs="Times New Roman"/>
          <w:sz w:val="22"/>
        </w:rPr>
        <w:t>binding motifs (e.g. 10 nt in length) on the genome; (b) For each motif, generate a certain number of artificial fragments according to the ChIP sample; (c) Randomly define each fragment’s length, varying from 100-300 nt; (d) Randomize each fragment’s position around the motif; (e) One end of each fragment was randomly selected and its coordinates was recorded as one tag.</w:t>
      </w:r>
    </w:p>
    <w:p w:rsidR="00A673E8" w:rsidRPr="00E773F6" w:rsidRDefault="00A673E8" w:rsidP="00A673E8">
      <w:pPr>
        <w:rPr>
          <w:rFonts w:ascii="Times New Roman" w:hAnsi="Times New Roman" w:cs="Times New Roman"/>
          <w:sz w:val="22"/>
        </w:rPr>
      </w:pPr>
    </w:p>
    <w:p w:rsidR="00284F30" w:rsidRPr="00A673E8" w:rsidRDefault="00574280" w:rsidP="00574280">
      <w:r>
        <w:t>Omics association study mediated by epigenetic emissary CpG-SNP</w:t>
      </w:r>
    </w:p>
    <w:p w:rsidR="00284F30" w:rsidRDefault="00284F30" w:rsidP="00284F30"/>
    <w:p w:rsidR="00284F30" w:rsidRDefault="009A2A05" w:rsidP="00284F30">
      <w:r>
        <w:rPr>
          <w:rFonts w:hint="eastAsia"/>
        </w:rPr>
        <w:t>CpGI</w:t>
      </w:r>
      <w:r>
        <w:rPr>
          <w:rFonts w:hint="eastAsia"/>
        </w:rPr>
        <w:t>在整个</w:t>
      </w:r>
      <w:r>
        <w:rPr>
          <w:rFonts w:hint="eastAsia"/>
        </w:rPr>
        <w:t>human</w:t>
      </w:r>
      <w:r>
        <w:rPr>
          <w:rFonts w:hint="eastAsia"/>
        </w:rPr>
        <w:t>基因组</w:t>
      </w:r>
      <w:r w:rsidR="000A1641">
        <w:rPr>
          <w:rFonts w:hint="eastAsia"/>
        </w:rPr>
        <w:t>0.696%</w:t>
      </w:r>
      <w:r w:rsidR="000A1641">
        <w:rPr>
          <w:rFonts w:hint="eastAsia"/>
        </w:rPr>
        <w:t>的中</w:t>
      </w:r>
      <w:r w:rsidR="000A1641">
        <w:rPr>
          <w:rFonts w:hint="eastAsia"/>
        </w:rPr>
        <w:t>(</w:t>
      </w:r>
      <w:r w:rsidR="000A1641" w:rsidRPr="009A2A05">
        <w:t>21</w:t>
      </w:r>
      <w:r w:rsidR="000A1641">
        <w:rPr>
          <w:rFonts w:hint="eastAsia"/>
        </w:rPr>
        <w:t>,</w:t>
      </w:r>
      <w:r w:rsidR="000A1641" w:rsidRPr="009A2A05">
        <w:t>842</w:t>
      </w:r>
      <w:r w:rsidR="000A1641">
        <w:rPr>
          <w:rFonts w:hint="eastAsia"/>
        </w:rPr>
        <w:t>,</w:t>
      </w:r>
      <w:r w:rsidR="000A1641" w:rsidRPr="009A2A05">
        <w:t>742</w:t>
      </w:r>
      <w:r w:rsidR="000A1641">
        <w:rPr>
          <w:rFonts w:hint="eastAsia"/>
        </w:rPr>
        <w:t xml:space="preserve">, </w:t>
      </w:r>
      <w:r w:rsidR="000A1641" w:rsidRPr="000A1641">
        <w:t>3,137,144,693</w:t>
      </w:r>
      <w:r w:rsidR="000A1641">
        <w:rPr>
          <w:rFonts w:hint="eastAsia"/>
        </w:rPr>
        <w:t>,</w:t>
      </w:r>
      <w:r w:rsidR="000A1641" w:rsidRPr="000A1641">
        <w:t xml:space="preserve"> GRCh37</w:t>
      </w:r>
      <w:r w:rsidR="000A1641">
        <w:rPr>
          <w:rFonts w:hint="eastAsia"/>
        </w:rPr>
        <w:t xml:space="preserve"> )</w:t>
      </w:r>
      <w:r w:rsidR="000A1641">
        <w:rPr>
          <w:rFonts w:hint="eastAsia"/>
        </w:rPr>
        <w:t>。</w:t>
      </w:r>
    </w:p>
    <w:p w:rsidR="000C7B55" w:rsidRDefault="000C7B55" w:rsidP="00284F30"/>
    <w:p w:rsidR="00D546A9" w:rsidRDefault="00284F30" w:rsidP="00284F30">
      <w:r>
        <w:rPr>
          <w:rFonts w:hint="eastAsia"/>
        </w:rPr>
        <w:t>CpGI shore</w:t>
      </w:r>
    </w:p>
    <w:p w:rsidR="00AC1CEC" w:rsidRDefault="00284F30" w:rsidP="00284F30">
      <w:r>
        <w:rPr>
          <w:rFonts w:hint="eastAsia"/>
        </w:rPr>
        <w:t>根据其定义为</w:t>
      </w:r>
      <w:r>
        <w:rPr>
          <w:rFonts w:hint="eastAsia"/>
        </w:rPr>
        <w:t>CpGI</w:t>
      </w:r>
      <w:r>
        <w:rPr>
          <w:rFonts w:hint="eastAsia"/>
        </w:rPr>
        <w:t>上下游各</w:t>
      </w:r>
      <w:r>
        <w:rPr>
          <w:rFonts w:hint="eastAsia"/>
        </w:rPr>
        <w:t>2k</w:t>
      </w:r>
      <w:r>
        <w:rPr>
          <w:rFonts w:hint="eastAsia"/>
        </w:rPr>
        <w:t>的区域</w:t>
      </w:r>
      <w:r w:rsidR="0007341F">
        <w:rPr>
          <w:rFonts w:hint="eastAsia"/>
        </w:rPr>
        <w:t>，但实际上</w:t>
      </w:r>
      <w:r w:rsidR="0007341F">
        <w:rPr>
          <w:rFonts w:hint="eastAsia"/>
        </w:rPr>
        <w:t>95.6%(</w:t>
      </w:r>
      <w:r w:rsidR="0007341F" w:rsidRPr="0007341F">
        <w:t>27431</w:t>
      </w:r>
      <w:r w:rsidR="0007341F">
        <w:rPr>
          <w:rFonts w:hint="eastAsia"/>
        </w:rPr>
        <w:t>,</w:t>
      </w:r>
      <w:r w:rsidR="00E205C8" w:rsidRPr="00E205C8">
        <w:t xml:space="preserve"> 28691</w:t>
      </w:r>
      <w:r w:rsidR="00E205C8">
        <w:rPr>
          <w:rFonts w:hint="eastAsia"/>
        </w:rPr>
        <w:t>,UCSC,2012</w:t>
      </w:r>
      <w:r w:rsidR="0007341F">
        <w:rPr>
          <w:rFonts w:hint="eastAsia"/>
        </w:rPr>
        <w:t>)</w:t>
      </w:r>
      <w:r w:rsidR="00E205C8">
        <w:rPr>
          <w:rFonts w:hint="eastAsia"/>
        </w:rPr>
        <w:t>的</w:t>
      </w:r>
      <w:r w:rsidR="00E205C8">
        <w:rPr>
          <w:rFonts w:hint="eastAsia"/>
        </w:rPr>
        <w:t>CpGI</w:t>
      </w:r>
      <w:r w:rsidR="00E205C8">
        <w:rPr>
          <w:rFonts w:hint="eastAsia"/>
        </w:rPr>
        <w:t>长度小于</w:t>
      </w:r>
      <w:r w:rsidR="00E205C8">
        <w:rPr>
          <w:rFonts w:hint="eastAsia"/>
        </w:rPr>
        <w:t>2K</w:t>
      </w:r>
      <w:r w:rsidR="00E205C8">
        <w:rPr>
          <w:rFonts w:hint="eastAsia"/>
        </w:rPr>
        <w:t>，为此我重新定义了</w:t>
      </w:r>
      <w:r w:rsidR="00E205C8">
        <w:rPr>
          <w:rFonts w:hint="eastAsia"/>
        </w:rPr>
        <w:t>CpGI</w:t>
      </w:r>
      <w:r w:rsidR="00E205C8">
        <w:rPr>
          <w:rFonts w:hint="eastAsia"/>
        </w:rPr>
        <w:t>上下游各</w:t>
      </w:r>
      <w:r w:rsidR="000C7B55">
        <w:rPr>
          <w:rFonts w:hint="eastAsia"/>
        </w:rPr>
        <w:t>CpGI</w:t>
      </w:r>
      <w:r w:rsidR="00E205C8">
        <w:rPr>
          <w:rFonts w:hint="eastAsia"/>
        </w:rPr>
        <w:t>的区域为</w:t>
      </w:r>
      <w:r w:rsidR="00E205C8">
        <w:rPr>
          <w:rFonts w:hint="eastAsia"/>
        </w:rPr>
        <w:t>CpGI shore</w:t>
      </w:r>
      <w:r w:rsidR="00437588">
        <w:rPr>
          <w:rFonts w:hint="eastAsia"/>
        </w:rPr>
        <w:t>区域</w:t>
      </w:r>
      <w:r w:rsidR="00E205C8">
        <w:rPr>
          <w:rFonts w:hint="eastAsia"/>
        </w:rPr>
        <w:t>。</w:t>
      </w:r>
      <w:r w:rsidR="000C594A">
        <w:rPr>
          <w:rFonts w:hint="eastAsia"/>
        </w:rPr>
        <w:t>在这种情况下</w:t>
      </w:r>
      <w:r w:rsidR="000C594A">
        <w:rPr>
          <w:rFonts w:hint="eastAsia"/>
        </w:rPr>
        <w:t>CpGI shore</w:t>
      </w:r>
      <w:r w:rsidR="000C594A">
        <w:rPr>
          <w:rFonts w:hint="eastAsia"/>
        </w:rPr>
        <w:t>从长度上和</w:t>
      </w:r>
      <w:r w:rsidR="000C594A">
        <w:rPr>
          <w:rFonts w:hint="eastAsia"/>
        </w:rPr>
        <w:t>CpGI</w:t>
      </w:r>
      <w:r w:rsidR="000C594A">
        <w:rPr>
          <w:rFonts w:hint="eastAsia"/>
        </w:rPr>
        <w:t>具有相同的分布。</w:t>
      </w:r>
      <w:r w:rsidR="002D17E2">
        <w:rPr>
          <w:rFonts w:hint="eastAsia"/>
        </w:rPr>
        <w:t xml:space="preserve"> </w:t>
      </w:r>
      <w:r w:rsidR="00AC1CEC">
        <w:rPr>
          <w:rFonts w:hint="eastAsia"/>
        </w:rPr>
        <w:t>另外除去和</w:t>
      </w:r>
      <w:r w:rsidR="00AC1CEC">
        <w:rPr>
          <w:rFonts w:hint="eastAsia"/>
        </w:rPr>
        <w:t>CpGI</w:t>
      </w:r>
      <w:r w:rsidR="00AC1CEC">
        <w:rPr>
          <w:rFonts w:hint="eastAsia"/>
        </w:rPr>
        <w:t>有</w:t>
      </w:r>
      <w:r w:rsidR="00AC1CEC">
        <w:rPr>
          <w:rFonts w:hint="eastAsia"/>
        </w:rPr>
        <w:t>overlap</w:t>
      </w:r>
      <w:r w:rsidR="00AC1CEC">
        <w:rPr>
          <w:rFonts w:hint="eastAsia"/>
        </w:rPr>
        <w:t>的</w:t>
      </w:r>
      <w:r w:rsidR="00AC1CEC">
        <w:rPr>
          <w:rFonts w:hint="eastAsia"/>
        </w:rPr>
        <w:t>CpGI shore</w:t>
      </w:r>
      <w:r w:rsidR="00AC1CEC">
        <w:rPr>
          <w:rFonts w:hint="eastAsia"/>
        </w:rPr>
        <w:t>区域，</w:t>
      </w:r>
      <w:r w:rsidR="00AC1CEC">
        <w:rPr>
          <w:rFonts w:hint="eastAsia"/>
        </w:rPr>
        <w:t xml:space="preserve">adaptive </w:t>
      </w:r>
      <w:r w:rsidR="004F1969">
        <w:rPr>
          <w:rFonts w:hint="eastAsia"/>
        </w:rPr>
        <w:t>CpGI shore(A-CpGI shore)</w:t>
      </w:r>
      <w:r w:rsidR="00AC1CEC">
        <w:rPr>
          <w:rFonts w:hint="eastAsia"/>
        </w:rPr>
        <w:t xml:space="preserve"> </w:t>
      </w:r>
      <w:r w:rsidR="00AC1CEC">
        <w:rPr>
          <w:rFonts w:hint="eastAsia"/>
        </w:rPr>
        <w:t>共有</w:t>
      </w:r>
      <w:r w:rsidR="00231F06" w:rsidRPr="00231F06">
        <w:t>54937</w:t>
      </w:r>
      <w:r w:rsidR="00AC1CEC">
        <w:rPr>
          <w:rFonts w:hint="eastAsia"/>
        </w:rPr>
        <w:t>个区域</w:t>
      </w:r>
      <w:r w:rsidR="004F1969">
        <w:rPr>
          <w:rFonts w:hint="eastAsia"/>
        </w:rPr>
        <w:t>（</w:t>
      </w:r>
      <w:r w:rsidR="002556F3" w:rsidRPr="002556F3">
        <w:t>2445</w:t>
      </w:r>
      <w:r w:rsidR="004F1969">
        <w:rPr>
          <w:rFonts w:hint="eastAsia"/>
        </w:rPr>
        <w:t>个</w:t>
      </w:r>
      <w:r w:rsidR="000A5BD7">
        <w:rPr>
          <w:rFonts w:hint="eastAsia"/>
        </w:rPr>
        <w:t>被删除</w:t>
      </w:r>
      <w:r w:rsidR="00B87AB9">
        <w:rPr>
          <w:rFonts w:hint="eastAsia"/>
        </w:rPr>
        <w:t>，注意如果采用</w:t>
      </w:r>
      <w:r w:rsidR="00B87AB9">
        <w:rPr>
          <w:rFonts w:hint="eastAsia"/>
        </w:rPr>
        <w:t>2k</w:t>
      </w:r>
      <w:r w:rsidR="00B87AB9">
        <w:rPr>
          <w:rFonts w:hint="eastAsia"/>
        </w:rPr>
        <w:t>作为阈值，会有</w:t>
      </w:r>
      <w:r w:rsidR="00B87AB9" w:rsidRPr="00B87AB9">
        <w:t>6824</w:t>
      </w:r>
      <w:r w:rsidR="00B87AB9">
        <w:rPr>
          <w:rFonts w:hint="eastAsia"/>
        </w:rPr>
        <w:t>个区域被删除</w:t>
      </w:r>
      <w:r w:rsidR="004F1969">
        <w:rPr>
          <w:rFonts w:hint="eastAsia"/>
        </w:rPr>
        <w:t>）</w:t>
      </w:r>
      <w:r w:rsidR="00AC1CEC">
        <w:rPr>
          <w:rFonts w:hint="eastAsia"/>
        </w:rPr>
        <w:t>。</w:t>
      </w:r>
    </w:p>
    <w:p w:rsidR="00AC1CEC" w:rsidRPr="00284F30" w:rsidRDefault="00AC1CEC" w:rsidP="00284F30"/>
    <w:sectPr w:rsidR="00AC1CEC" w:rsidRPr="00284F30" w:rsidSect="002F4A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2B1" w:rsidRDefault="003272B1" w:rsidP="009D754A">
      <w:r>
        <w:separator/>
      </w:r>
    </w:p>
  </w:endnote>
  <w:endnote w:type="continuationSeparator" w:id="0">
    <w:p w:rsidR="003272B1" w:rsidRDefault="003272B1" w:rsidP="009D7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2B1" w:rsidRDefault="003272B1" w:rsidP="009D754A">
      <w:r>
        <w:separator/>
      </w:r>
    </w:p>
  </w:footnote>
  <w:footnote w:type="continuationSeparator" w:id="0">
    <w:p w:rsidR="003272B1" w:rsidRDefault="003272B1" w:rsidP="009D7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A732E"/>
    <w:multiLevelType w:val="hybridMultilevel"/>
    <w:tmpl w:val="5A38AE78"/>
    <w:lvl w:ilvl="0" w:tplc="D12AA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DC"/>
    <w:rsid w:val="0000136A"/>
    <w:rsid w:val="0000249F"/>
    <w:rsid w:val="00002868"/>
    <w:rsid w:val="00006492"/>
    <w:rsid w:val="00007319"/>
    <w:rsid w:val="0001441A"/>
    <w:rsid w:val="00014437"/>
    <w:rsid w:val="00020004"/>
    <w:rsid w:val="0002315F"/>
    <w:rsid w:val="00023C5E"/>
    <w:rsid w:val="000305EB"/>
    <w:rsid w:val="00030AF8"/>
    <w:rsid w:val="000376E5"/>
    <w:rsid w:val="00041D31"/>
    <w:rsid w:val="00043B71"/>
    <w:rsid w:val="0005011D"/>
    <w:rsid w:val="000526EA"/>
    <w:rsid w:val="0005648A"/>
    <w:rsid w:val="00057910"/>
    <w:rsid w:val="00062A3F"/>
    <w:rsid w:val="00070037"/>
    <w:rsid w:val="00070587"/>
    <w:rsid w:val="00070FF6"/>
    <w:rsid w:val="0007341F"/>
    <w:rsid w:val="000743F5"/>
    <w:rsid w:val="00075321"/>
    <w:rsid w:val="00075BA9"/>
    <w:rsid w:val="00076178"/>
    <w:rsid w:val="00076442"/>
    <w:rsid w:val="000821E2"/>
    <w:rsid w:val="00083258"/>
    <w:rsid w:val="000853C7"/>
    <w:rsid w:val="00085C6C"/>
    <w:rsid w:val="00087073"/>
    <w:rsid w:val="00090BC6"/>
    <w:rsid w:val="000911B6"/>
    <w:rsid w:val="00091D9A"/>
    <w:rsid w:val="00092AE3"/>
    <w:rsid w:val="0009556C"/>
    <w:rsid w:val="00096330"/>
    <w:rsid w:val="00096B8E"/>
    <w:rsid w:val="000A1641"/>
    <w:rsid w:val="000A5BD7"/>
    <w:rsid w:val="000A7853"/>
    <w:rsid w:val="000B2D35"/>
    <w:rsid w:val="000B3E06"/>
    <w:rsid w:val="000B46C3"/>
    <w:rsid w:val="000B50A7"/>
    <w:rsid w:val="000B5EDB"/>
    <w:rsid w:val="000C1D26"/>
    <w:rsid w:val="000C2300"/>
    <w:rsid w:val="000C2E70"/>
    <w:rsid w:val="000C36CA"/>
    <w:rsid w:val="000C594A"/>
    <w:rsid w:val="000C7B55"/>
    <w:rsid w:val="000D0755"/>
    <w:rsid w:val="000D249A"/>
    <w:rsid w:val="000D7B62"/>
    <w:rsid w:val="000E0F49"/>
    <w:rsid w:val="000E1410"/>
    <w:rsid w:val="000E215F"/>
    <w:rsid w:val="000E2A51"/>
    <w:rsid w:val="000E49E5"/>
    <w:rsid w:val="000E5761"/>
    <w:rsid w:val="000E643B"/>
    <w:rsid w:val="000E6530"/>
    <w:rsid w:val="000E6774"/>
    <w:rsid w:val="000E6B1C"/>
    <w:rsid w:val="000E7389"/>
    <w:rsid w:val="000E780C"/>
    <w:rsid w:val="000F0E72"/>
    <w:rsid w:val="000F12F7"/>
    <w:rsid w:val="000F26F9"/>
    <w:rsid w:val="000F45FD"/>
    <w:rsid w:val="000F4B34"/>
    <w:rsid w:val="000F5973"/>
    <w:rsid w:val="000F64FB"/>
    <w:rsid w:val="00103B4A"/>
    <w:rsid w:val="00105150"/>
    <w:rsid w:val="001060D0"/>
    <w:rsid w:val="00106F7C"/>
    <w:rsid w:val="00107BFC"/>
    <w:rsid w:val="00107FB9"/>
    <w:rsid w:val="00110317"/>
    <w:rsid w:val="00111577"/>
    <w:rsid w:val="00112A4A"/>
    <w:rsid w:val="00114009"/>
    <w:rsid w:val="00114C1A"/>
    <w:rsid w:val="001158A3"/>
    <w:rsid w:val="00120DA5"/>
    <w:rsid w:val="001222C5"/>
    <w:rsid w:val="001230E5"/>
    <w:rsid w:val="00125543"/>
    <w:rsid w:val="00130F4D"/>
    <w:rsid w:val="00134748"/>
    <w:rsid w:val="00137BF5"/>
    <w:rsid w:val="00141287"/>
    <w:rsid w:val="00142509"/>
    <w:rsid w:val="0014338B"/>
    <w:rsid w:val="001453AC"/>
    <w:rsid w:val="00147285"/>
    <w:rsid w:val="00147C88"/>
    <w:rsid w:val="001519AC"/>
    <w:rsid w:val="00151DB3"/>
    <w:rsid w:val="001539F7"/>
    <w:rsid w:val="0015435B"/>
    <w:rsid w:val="00155F2E"/>
    <w:rsid w:val="00156D15"/>
    <w:rsid w:val="00165FEA"/>
    <w:rsid w:val="0016600D"/>
    <w:rsid w:val="001745AA"/>
    <w:rsid w:val="001747C9"/>
    <w:rsid w:val="00174BDC"/>
    <w:rsid w:val="00175E28"/>
    <w:rsid w:val="0017633D"/>
    <w:rsid w:val="00176D87"/>
    <w:rsid w:val="00177477"/>
    <w:rsid w:val="00191E5B"/>
    <w:rsid w:val="00191EC8"/>
    <w:rsid w:val="00193618"/>
    <w:rsid w:val="001943A8"/>
    <w:rsid w:val="001956FB"/>
    <w:rsid w:val="00195A54"/>
    <w:rsid w:val="00196F4E"/>
    <w:rsid w:val="00197668"/>
    <w:rsid w:val="001A0164"/>
    <w:rsid w:val="001A20BB"/>
    <w:rsid w:val="001A21B4"/>
    <w:rsid w:val="001A22F8"/>
    <w:rsid w:val="001A2D4B"/>
    <w:rsid w:val="001A389E"/>
    <w:rsid w:val="001A584D"/>
    <w:rsid w:val="001A6F2C"/>
    <w:rsid w:val="001A7834"/>
    <w:rsid w:val="001B0390"/>
    <w:rsid w:val="001B0C09"/>
    <w:rsid w:val="001B199C"/>
    <w:rsid w:val="001B1B61"/>
    <w:rsid w:val="001B1F96"/>
    <w:rsid w:val="001B3F9B"/>
    <w:rsid w:val="001B6963"/>
    <w:rsid w:val="001C17BA"/>
    <w:rsid w:val="001C25C1"/>
    <w:rsid w:val="001C2E5B"/>
    <w:rsid w:val="001C3195"/>
    <w:rsid w:val="001C3B0A"/>
    <w:rsid w:val="001C4363"/>
    <w:rsid w:val="001C468D"/>
    <w:rsid w:val="001C6D22"/>
    <w:rsid w:val="001C7F6A"/>
    <w:rsid w:val="001D0E96"/>
    <w:rsid w:val="001D1174"/>
    <w:rsid w:val="001D1E76"/>
    <w:rsid w:val="001D2E73"/>
    <w:rsid w:val="001D3386"/>
    <w:rsid w:val="001D3A2B"/>
    <w:rsid w:val="001D3E78"/>
    <w:rsid w:val="001D44C1"/>
    <w:rsid w:val="001D6140"/>
    <w:rsid w:val="001D6743"/>
    <w:rsid w:val="001E14EA"/>
    <w:rsid w:val="001E7612"/>
    <w:rsid w:val="001E7975"/>
    <w:rsid w:val="001F0CF0"/>
    <w:rsid w:val="001F4AF7"/>
    <w:rsid w:val="001F6796"/>
    <w:rsid w:val="0020059E"/>
    <w:rsid w:val="00200787"/>
    <w:rsid w:val="00200CB8"/>
    <w:rsid w:val="0020124C"/>
    <w:rsid w:val="00201C05"/>
    <w:rsid w:val="00202717"/>
    <w:rsid w:val="00202739"/>
    <w:rsid w:val="00203B95"/>
    <w:rsid w:val="00203E0F"/>
    <w:rsid w:val="00207162"/>
    <w:rsid w:val="002113B9"/>
    <w:rsid w:val="0021143B"/>
    <w:rsid w:val="00212643"/>
    <w:rsid w:val="002156DA"/>
    <w:rsid w:val="002156FA"/>
    <w:rsid w:val="00216016"/>
    <w:rsid w:val="0022021E"/>
    <w:rsid w:val="00220636"/>
    <w:rsid w:val="0022143A"/>
    <w:rsid w:val="002218FB"/>
    <w:rsid w:val="0022227B"/>
    <w:rsid w:val="00223C3C"/>
    <w:rsid w:val="00224057"/>
    <w:rsid w:val="0022677F"/>
    <w:rsid w:val="00226CC8"/>
    <w:rsid w:val="00230EC7"/>
    <w:rsid w:val="00231F06"/>
    <w:rsid w:val="002339D5"/>
    <w:rsid w:val="00233B4A"/>
    <w:rsid w:val="0023429B"/>
    <w:rsid w:val="0023528E"/>
    <w:rsid w:val="0023538A"/>
    <w:rsid w:val="00236CEA"/>
    <w:rsid w:val="00237C3E"/>
    <w:rsid w:val="00244ABD"/>
    <w:rsid w:val="00246E7D"/>
    <w:rsid w:val="00247207"/>
    <w:rsid w:val="0024797B"/>
    <w:rsid w:val="00251133"/>
    <w:rsid w:val="002521B9"/>
    <w:rsid w:val="00253A77"/>
    <w:rsid w:val="00254606"/>
    <w:rsid w:val="002553B8"/>
    <w:rsid w:val="002556F3"/>
    <w:rsid w:val="0025593A"/>
    <w:rsid w:val="002611ED"/>
    <w:rsid w:val="00265472"/>
    <w:rsid w:val="0026636B"/>
    <w:rsid w:val="00267096"/>
    <w:rsid w:val="0027058C"/>
    <w:rsid w:val="002707CB"/>
    <w:rsid w:val="00275578"/>
    <w:rsid w:val="00275961"/>
    <w:rsid w:val="002814A0"/>
    <w:rsid w:val="00281D29"/>
    <w:rsid w:val="002824AD"/>
    <w:rsid w:val="00282A0E"/>
    <w:rsid w:val="00283D10"/>
    <w:rsid w:val="00284F30"/>
    <w:rsid w:val="00290554"/>
    <w:rsid w:val="00293056"/>
    <w:rsid w:val="00293E48"/>
    <w:rsid w:val="00294065"/>
    <w:rsid w:val="00294F30"/>
    <w:rsid w:val="002953AA"/>
    <w:rsid w:val="00296569"/>
    <w:rsid w:val="00296BD2"/>
    <w:rsid w:val="00296D54"/>
    <w:rsid w:val="00297CF8"/>
    <w:rsid w:val="002A3C16"/>
    <w:rsid w:val="002B0136"/>
    <w:rsid w:val="002B2948"/>
    <w:rsid w:val="002B313E"/>
    <w:rsid w:val="002B4DA0"/>
    <w:rsid w:val="002B6415"/>
    <w:rsid w:val="002C17DA"/>
    <w:rsid w:val="002C2917"/>
    <w:rsid w:val="002C324C"/>
    <w:rsid w:val="002C3675"/>
    <w:rsid w:val="002C37B1"/>
    <w:rsid w:val="002C4989"/>
    <w:rsid w:val="002C6D60"/>
    <w:rsid w:val="002D0B30"/>
    <w:rsid w:val="002D13C4"/>
    <w:rsid w:val="002D17E2"/>
    <w:rsid w:val="002D24D2"/>
    <w:rsid w:val="002D28A9"/>
    <w:rsid w:val="002D496F"/>
    <w:rsid w:val="002E23C3"/>
    <w:rsid w:val="002E2593"/>
    <w:rsid w:val="002E4DC6"/>
    <w:rsid w:val="002E75D8"/>
    <w:rsid w:val="002E7AB0"/>
    <w:rsid w:val="002F009C"/>
    <w:rsid w:val="002F2050"/>
    <w:rsid w:val="002F3F51"/>
    <w:rsid w:val="002F4A09"/>
    <w:rsid w:val="002F6637"/>
    <w:rsid w:val="002F6F60"/>
    <w:rsid w:val="002F786D"/>
    <w:rsid w:val="0030041C"/>
    <w:rsid w:val="00303DF3"/>
    <w:rsid w:val="00306A64"/>
    <w:rsid w:val="00307582"/>
    <w:rsid w:val="00311E00"/>
    <w:rsid w:val="00314D0E"/>
    <w:rsid w:val="00316929"/>
    <w:rsid w:val="00317520"/>
    <w:rsid w:val="00320655"/>
    <w:rsid w:val="0032070B"/>
    <w:rsid w:val="00322658"/>
    <w:rsid w:val="00322717"/>
    <w:rsid w:val="00326935"/>
    <w:rsid w:val="003272B1"/>
    <w:rsid w:val="003310AA"/>
    <w:rsid w:val="00332800"/>
    <w:rsid w:val="00334C0F"/>
    <w:rsid w:val="00336B17"/>
    <w:rsid w:val="00337AEB"/>
    <w:rsid w:val="00343132"/>
    <w:rsid w:val="00343A75"/>
    <w:rsid w:val="0034562D"/>
    <w:rsid w:val="003504E9"/>
    <w:rsid w:val="0035051D"/>
    <w:rsid w:val="003520DF"/>
    <w:rsid w:val="003526BF"/>
    <w:rsid w:val="003564C3"/>
    <w:rsid w:val="00356B07"/>
    <w:rsid w:val="00357BE4"/>
    <w:rsid w:val="00360852"/>
    <w:rsid w:val="0036102A"/>
    <w:rsid w:val="00361306"/>
    <w:rsid w:val="003618F6"/>
    <w:rsid w:val="00363212"/>
    <w:rsid w:val="00365136"/>
    <w:rsid w:val="00365385"/>
    <w:rsid w:val="00366412"/>
    <w:rsid w:val="00367CE2"/>
    <w:rsid w:val="00367DF4"/>
    <w:rsid w:val="00371E5A"/>
    <w:rsid w:val="00372B19"/>
    <w:rsid w:val="00372F61"/>
    <w:rsid w:val="00373DDE"/>
    <w:rsid w:val="0037558E"/>
    <w:rsid w:val="00375FAF"/>
    <w:rsid w:val="00376CBB"/>
    <w:rsid w:val="00376DF8"/>
    <w:rsid w:val="003819BD"/>
    <w:rsid w:val="003839E4"/>
    <w:rsid w:val="003848DD"/>
    <w:rsid w:val="003849D7"/>
    <w:rsid w:val="003864BF"/>
    <w:rsid w:val="00386655"/>
    <w:rsid w:val="003868DF"/>
    <w:rsid w:val="00390480"/>
    <w:rsid w:val="00396B93"/>
    <w:rsid w:val="003A0B8C"/>
    <w:rsid w:val="003A220A"/>
    <w:rsid w:val="003A3836"/>
    <w:rsid w:val="003B01FB"/>
    <w:rsid w:val="003B3128"/>
    <w:rsid w:val="003B71B8"/>
    <w:rsid w:val="003B79F8"/>
    <w:rsid w:val="003C253D"/>
    <w:rsid w:val="003C29AF"/>
    <w:rsid w:val="003C322A"/>
    <w:rsid w:val="003C41B6"/>
    <w:rsid w:val="003C7F4C"/>
    <w:rsid w:val="003D2675"/>
    <w:rsid w:val="003D2F1A"/>
    <w:rsid w:val="003D37DA"/>
    <w:rsid w:val="003D4307"/>
    <w:rsid w:val="003D4AC3"/>
    <w:rsid w:val="003D5BF8"/>
    <w:rsid w:val="003D693A"/>
    <w:rsid w:val="003D7D49"/>
    <w:rsid w:val="003D7FFE"/>
    <w:rsid w:val="003E0C78"/>
    <w:rsid w:val="003E3FDC"/>
    <w:rsid w:val="003E4DC4"/>
    <w:rsid w:val="003E5F68"/>
    <w:rsid w:val="003E6B46"/>
    <w:rsid w:val="003F1BF2"/>
    <w:rsid w:val="003F3FD6"/>
    <w:rsid w:val="003F5560"/>
    <w:rsid w:val="003F749B"/>
    <w:rsid w:val="003F7BCC"/>
    <w:rsid w:val="00402AF7"/>
    <w:rsid w:val="004034E0"/>
    <w:rsid w:val="00403EAD"/>
    <w:rsid w:val="00404F33"/>
    <w:rsid w:val="004110C4"/>
    <w:rsid w:val="004115D8"/>
    <w:rsid w:val="00412B3D"/>
    <w:rsid w:val="00415B3C"/>
    <w:rsid w:val="00415BE7"/>
    <w:rsid w:val="00416E00"/>
    <w:rsid w:val="004212D0"/>
    <w:rsid w:val="00421F82"/>
    <w:rsid w:val="004261A1"/>
    <w:rsid w:val="00426617"/>
    <w:rsid w:val="004274AE"/>
    <w:rsid w:val="0042772E"/>
    <w:rsid w:val="00427939"/>
    <w:rsid w:val="00430AD6"/>
    <w:rsid w:val="00430E22"/>
    <w:rsid w:val="00430F97"/>
    <w:rsid w:val="00434034"/>
    <w:rsid w:val="00437588"/>
    <w:rsid w:val="004435EC"/>
    <w:rsid w:val="00444DCA"/>
    <w:rsid w:val="00450A2B"/>
    <w:rsid w:val="0045125F"/>
    <w:rsid w:val="004516F3"/>
    <w:rsid w:val="00455641"/>
    <w:rsid w:val="0046147B"/>
    <w:rsid w:val="004628C7"/>
    <w:rsid w:val="00464CB0"/>
    <w:rsid w:val="00465612"/>
    <w:rsid w:val="00474936"/>
    <w:rsid w:val="00476387"/>
    <w:rsid w:val="00476415"/>
    <w:rsid w:val="00480216"/>
    <w:rsid w:val="0048093E"/>
    <w:rsid w:val="004813D8"/>
    <w:rsid w:val="0048140D"/>
    <w:rsid w:val="00481C41"/>
    <w:rsid w:val="00483CF7"/>
    <w:rsid w:val="004842F4"/>
    <w:rsid w:val="0048569B"/>
    <w:rsid w:val="00487365"/>
    <w:rsid w:val="00494BC0"/>
    <w:rsid w:val="00496EAB"/>
    <w:rsid w:val="00497449"/>
    <w:rsid w:val="00497907"/>
    <w:rsid w:val="004A392B"/>
    <w:rsid w:val="004A5726"/>
    <w:rsid w:val="004A7661"/>
    <w:rsid w:val="004A76D6"/>
    <w:rsid w:val="004B0A74"/>
    <w:rsid w:val="004B4B4F"/>
    <w:rsid w:val="004B62EE"/>
    <w:rsid w:val="004C20A0"/>
    <w:rsid w:val="004C3539"/>
    <w:rsid w:val="004C4BF5"/>
    <w:rsid w:val="004C6EEC"/>
    <w:rsid w:val="004D3A3C"/>
    <w:rsid w:val="004D7841"/>
    <w:rsid w:val="004E0B2A"/>
    <w:rsid w:val="004E1EAE"/>
    <w:rsid w:val="004E4707"/>
    <w:rsid w:val="004E4D75"/>
    <w:rsid w:val="004E5284"/>
    <w:rsid w:val="004E5338"/>
    <w:rsid w:val="004E73B9"/>
    <w:rsid w:val="004F098B"/>
    <w:rsid w:val="004F0B5B"/>
    <w:rsid w:val="004F0BFA"/>
    <w:rsid w:val="004F0E79"/>
    <w:rsid w:val="004F17D7"/>
    <w:rsid w:val="004F1969"/>
    <w:rsid w:val="004F1A7F"/>
    <w:rsid w:val="004F3506"/>
    <w:rsid w:val="004F44E5"/>
    <w:rsid w:val="004F5F64"/>
    <w:rsid w:val="004F62EC"/>
    <w:rsid w:val="005009E2"/>
    <w:rsid w:val="005015A0"/>
    <w:rsid w:val="005021D5"/>
    <w:rsid w:val="00502390"/>
    <w:rsid w:val="005023BF"/>
    <w:rsid w:val="00502658"/>
    <w:rsid w:val="00502B12"/>
    <w:rsid w:val="00503B89"/>
    <w:rsid w:val="00503D90"/>
    <w:rsid w:val="0050603F"/>
    <w:rsid w:val="005069EB"/>
    <w:rsid w:val="00506BA0"/>
    <w:rsid w:val="005071CE"/>
    <w:rsid w:val="0051087C"/>
    <w:rsid w:val="005114F3"/>
    <w:rsid w:val="00514274"/>
    <w:rsid w:val="0051458B"/>
    <w:rsid w:val="00514A3F"/>
    <w:rsid w:val="00514BE8"/>
    <w:rsid w:val="005168D9"/>
    <w:rsid w:val="00521823"/>
    <w:rsid w:val="00521F24"/>
    <w:rsid w:val="0052586E"/>
    <w:rsid w:val="00525C7D"/>
    <w:rsid w:val="00527340"/>
    <w:rsid w:val="00527B8B"/>
    <w:rsid w:val="00527D58"/>
    <w:rsid w:val="0053057A"/>
    <w:rsid w:val="00530AA0"/>
    <w:rsid w:val="00531E68"/>
    <w:rsid w:val="00534162"/>
    <w:rsid w:val="005342C2"/>
    <w:rsid w:val="0054034B"/>
    <w:rsid w:val="00540E12"/>
    <w:rsid w:val="005413A0"/>
    <w:rsid w:val="00542C1F"/>
    <w:rsid w:val="00544814"/>
    <w:rsid w:val="00545FE5"/>
    <w:rsid w:val="00546843"/>
    <w:rsid w:val="0055272E"/>
    <w:rsid w:val="00554A3C"/>
    <w:rsid w:val="00554F6C"/>
    <w:rsid w:val="0055576A"/>
    <w:rsid w:val="00556525"/>
    <w:rsid w:val="00556F86"/>
    <w:rsid w:val="00560AD4"/>
    <w:rsid w:val="00561369"/>
    <w:rsid w:val="005619EB"/>
    <w:rsid w:val="00564825"/>
    <w:rsid w:val="0056598F"/>
    <w:rsid w:val="00566649"/>
    <w:rsid w:val="00566A98"/>
    <w:rsid w:val="00570AC8"/>
    <w:rsid w:val="005715B2"/>
    <w:rsid w:val="00574280"/>
    <w:rsid w:val="00583DB2"/>
    <w:rsid w:val="00584118"/>
    <w:rsid w:val="00585128"/>
    <w:rsid w:val="005862FE"/>
    <w:rsid w:val="005909AD"/>
    <w:rsid w:val="00595DFB"/>
    <w:rsid w:val="00597A1B"/>
    <w:rsid w:val="00597E77"/>
    <w:rsid w:val="005A2E9F"/>
    <w:rsid w:val="005A31C5"/>
    <w:rsid w:val="005A3710"/>
    <w:rsid w:val="005A4652"/>
    <w:rsid w:val="005A59A8"/>
    <w:rsid w:val="005A5F57"/>
    <w:rsid w:val="005A74EB"/>
    <w:rsid w:val="005B09B9"/>
    <w:rsid w:val="005B0B5A"/>
    <w:rsid w:val="005B21AA"/>
    <w:rsid w:val="005B33CF"/>
    <w:rsid w:val="005C00AE"/>
    <w:rsid w:val="005C024B"/>
    <w:rsid w:val="005C11F3"/>
    <w:rsid w:val="005C3702"/>
    <w:rsid w:val="005C4B26"/>
    <w:rsid w:val="005D025F"/>
    <w:rsid w:val="005D2C72"/>
    <w:rsid w:val="005D318D"/>
    <w:rsid w:val="005D332E"/>
    <w:rsid w:val="005D5DD0"/>
    <w:rsid w:val="005D6380"/>
    <w:rsid w:val="005D6B97"/>
    <w:rsid w:val="005D76AA"/>
    <w:rsid w:val="005E24EA"/>
    <w:rsid w:val="005E4BB3"/>
    <w:rsid w:val="005E4BE2"/>
    <w:rsid w:val="005E55B2"/>
    <w:rsid w:val="005E76E9"/>
    <w:rsid w:val="005F0331"/>
    <w:rsid w:val="005F1271"/>
    <w:rsid w:val="005F42B4"/>
    <w:rsid w:val="005F4EDB"/>
    <w:rsid w:val="005F6AE4"/>
    <w:rsid w:val="005F6EAF"/>
    <w:rsid w:val="005F7A32"/>
    <w:rsid w:val="00601E18"/>
    <w:rsid w:val="00602103"/>
    <w:rsid w:val="006027FA"/>
    <w:rsid w:val="00603A74"/>
    <w:rsid w:val="0060549B"/>
    <w:rsid w:val="006063C3"/>
    <w:rsid w:val="00606CF0"/>
    <w:rsid w:val="00610309"/>
    <w:rsid w:val="00610BB3"/>
    <w:rsid w:val="00611455"/>
    <w:rsid w:val="00611999"/>
    <w:rsid w:val="006121C2"/>
    <w:rsid w:val="00615546"/>
    <w:rsid w:val="00622565"/>
    <w:rsid w:val="006247E8"/>
    <w:rsid w:val="006261BA"/>
    <w:rsid w:val="00627221"/>
    <w:rsid w:val="006272F0"/>
    <w:rsid w:val="00630876"/>
    <w:rsid w:val="00630DE5"/>
    <w:rsid w:val="00632001"/>
    <w:rsid w:val="00640A08"/>
    <w:rsid w:val="0064771E"/>
    <w:rsid w:val="006532F1"/>
    <w:rsid w:val="00654431"/>
    <w:rsid w:val="006557FB"/>
    <w:rsid w:val="00656DDB"/>
    <w:rsid w:val="00663811"/>
    <w:rsid w:val="00667A16"/>
    <w:rsid w:val="00671611"/>
    <w:rsid w:val="00671B5E"/>
    <w:rsid w:val="00671D11"/>
    <w:rsid w:val="006728B0"/>
    <w:rsid w:val="00674C95"/>
    <w:rsid w:val="00676694"/>
    <w:rsid w:val="00677922"/>
    <w:rsid w:val="006828E1"/>
    <w:rsid w:val="00687862"/>
    <w:rsid w:val="00687B2F"/>
    <w:rsid w:val="006939A4"/>
    <w:rsid w:val="006940E2"/>
    <w:rsid w:val="00694AF1"/>
    <w:rsid w:val="00696137"/>
    <w:rsid w:val="006A3B7E"/>
    <w:rsid w:val="006A433B"/>
    <w:rsid w:val="006A4B3B"/>
    <w:rsid w:val="006A70C8"/>
    <w:rsid w:val="006A7DB9"/>
    <w:rsid w:val="006B012C"/>
    <w:rsid w:val="006B0C82"/>
    <w:rsid w:val="006B1285"/>
    <w:rsid w:val="006B3A22"/>
    <w:rsid w:val="006B5849"/>
    <w:rsid w:val="006B79B6"/>
    <w:rsid w:val="006C13A8"/>
    <w:rsid w:val="006C213C"/>
    <w:rsid w:val="006C3038"/>
    <w:rsid w:val="006C31E3"/>
    <w:rsid w:val="006C5E2A"/>
    <w:rsid w:val="006C72E5"/>
    <w:rsid w:val="006D0229"/>
    <w:rsid w:val="006D22B0"/>
    <w:rsid w:val="006D3B8D"/>
    <w:rsid w:val="006D4A70"/>
    <w:rsid w:val="006D6EE1"/>
    <w:rsid w:val="006D7F82"/>
    <w:rsid w:val="006E32DF"/>
    <w:rsid w:val="006E50D4"/>
    <w:rsid w:val="006F04EC"/>
    <w:rsid w:val="006F430F"/>
    <w:rsid w:val="006F5004"/>
    <w:rsid w:val="006F5249"/>
    <w:rsid w:val="006F6920"/>
    <w:rsid w:val="006F791F"/>
    <w:rsid w:val="006F7E15"/>
    <w:rsid w:val="0070057B"/>
    <w:rsid w:val="00702646"/>
    <w:rsid w:val="007035C5"/>
    <w:rsid w:val="00704352"/>
    <w:rsid w:val="00704D76"/>
    <w:rsid w:val="00705C88"/>
    <w:rsid w:val="00705CE7"/>
    <w:rsid w:val="007060ED"/>
    <w:rsid w:val="007068AE"/>
    <w:rsid w:val="00706984"/>
    <w:rsid w:val="0070750C"/>
    <w:rsid w:val="00707841"/>
    <w:rsid w:val="007100D4"/>
    <w:rsid w:val="007146DE"/>
    <w:rsid w:val="007166B4"/>
    <w:rsid w:val="00716B1E"/>
    <w:rsid w:val="007253B9"/>
    <w:rsid w:val="00726EC6"/>
    <w:rsid w:val="00731772"/>
    <w:rsid w:val="007334EE"/>
    <w:rsid w:val="0073446D"/>
    <w:rsid w:val="00734A2E"/>
    <w:rsid w:val="00734AB3"/>
    <w:rsid w:val="00737201"/>
    <w:rsid w:val="0074207B"/>
    <w:rsid w:val="0074336D"/>
    <w:rsid w:val="00745ABE"/>
    <w:rsid w:val="00760F95"/>
    <w:rsid w:val="00761600"/>
    <w:rsid w:val="00761B64"/>
    <w:rsid w:val="007647E4"/>
    <w:rsid w:val="00765A89"/>
    <w:rsid w:val="00767170"/>
    <w:rsid w:val="00767A3B"/>
    <w:rsid w:val="00770B22"/>
    <w:rsid w:val="00771ECE"/>
    <w:rsid w:val="0077449F"/>
    <w:rsid w:val="0077663A"/>
    <w:rsid w:val="0078014A"/>
    <w:rsid w:val="00781A6C"/>
    <w:rsid w:val="0078272E"/>
    <w:rsid w:val="0078306A"/>
    <w:rsid w:val="00784EF2"/>
    <w:rsid w:val="00785244"/>
    <w:rsid w:val="0078541C"/>
    <w:rsid w:val="0078647E"/>
    <w:rsid w:val="00787569"/>
    <w:rsid w:val="00794063"/>
    <w:rsid w:val="0079682F"/>
    <w:rsid w:val="0079714C"/>
    <w:rsid w:val="007A0944"/>
    <w:rsid w:val="007A3510"/>
    <w:rsid w:val="007A413B"/>
    <w:rsid w:val="007B0B8D"/>
    <w:rsid w:val="007B1ED9"/>
    <w:rsid w:val="007B394F"/>
    <w:rsid w:val="007B6946"/>
    <w:rsid w:val="007B75CA"/>
    <w:rsid w:val="007C2266"/>
    <w:rsid w:val="007C4ADB"/>
    <w:rsid w:val="007C7804"/>
    <w:rsid w:val="007D04D6"/>
    <w:rsid w:val="007D0AE8"/>
    <w:rsid w:val="007D2776"/>
    <w:rsid w:val="007D4D82"/>
    <w:rsid w:val="007D7B71"/>
    <w:rsid w:val="007E1361"/>
    <w:rsid w:val="007E17A3"/>
    <w:rsid w:val="007E2049"/>
    <w:rsid w:val="007E2B8B"/>
    <w:rsid w:val="007E41D7"/>
    <w:rsid w:val="007E55D8"/>
    <w:rsid w:val="007E7432"/>
    <w:rsid w:val="007E761A"/>
    <w:rsid w:val="007F022E"/>
    <w:rsid w:val="007F3C68"/>
    <w:rsid w:val="007F4D2B"/>
    <w:rsid w:val="007F60C9"/>
    <w:rsid w:val="00801347"/>
    <w:rsid w:val="0080277D"/>
    <w:rsid w:val="008037E6"/>
    <w:rsid w:val="00805210"/>
    <w:rsid w:val="00805871"/>
    <w:rsid w:val="0080755B"/>
    <w:rsid w:val="00807849"/>
    <w:rsid w:val="00810FA9"/>
    <w:rsid w:val="00812290"/>
    <w:rsid w:val="00812443"/>
    <w:rsid w:val="00813BBC"/>
    <w:rsid w:val="0081589A"/>
    <w:rsid w:val="00816A31"/>
    <w:rsid w:val="00817BDF"/>
    <w:rsid w:val="00820474"/>
    <w:rsid w:val="00820AC2"/>
    <w:rsid w:val="00820FCD"/>
    <w:rsid w:val="00821428"/>
    <w:rsid w:val="00823D4A"/>
    <w:rsid w:val="00825647"/>
    <w:rsid w:val="008260AA"/>
    <w:rsid w:val="00834369"/>
    <w:rsid w:val="00835D6C"/>
    <w:rsid w:val="00837EE6"/>
    <w:rsid w:val="00840AD1"/>
    <w:rsid w:val="00841480"/>
    <w:rsid w:val="00844F86"/>
    <w:rsid w:val="00845148"/>
    <w:rsid w:val="00847AE9"/>
    <w:rsid w:val="00850408"/>
    <w:rsid w:val="00851370"/>
    <w:rsid w:val="008519CB"/>
    <w:rsid w:val="00852E5B"/>
    <w:rsid w:val="008531FF"/>
    <w:rsid w:val="008546B7"/>
    <w:rsid w:val="00854CC8"/>
    <w:rsid w:val="00855225"/>
    <w:rsid w:val="00855EB4"/>
    <w:rsid w:val="00862895"/>
    <w:rsid w:val="00863749"/>
    <w:rsid w:val="00874277"/>
    <w:rsid w:val="00875935"/>
    <w:rsid w:val="00876D56"/>
    <w:rsid w:val="008810E2"/>
    <w:rsid w:val="00881F3C"/>
    <w:rsid w:val="00881F67"/>
    <w:rsid w:val="00882008"/>
    <w:rsid w:val="008846B3"/>
    <w:rsid w:val="00884A91"/>
    <w:rsid w:val="00886DC3"/>
    <w:rsid w:val="00887A4C"/>
    <w:rsid w:val="00891CE0"/>
    <w:rsid w:val="0089545A"/>
    <w:rsid w:val="00895474"/>
    <w:rsid w:val="008A1CF5"/>
    <w:rsid w:val="008A34E9"/>
    <w:rsid w:val="008A4262"/>
    <w:rsid w:val="008A61EC"/>
    <w:rsid w:val="008A7333"/>
    <w:rsid w:val="008B098D"/>
    <w:rsid w:val="008B2816"/>
    <w:rsid w:val="008B2B25"/>
    <w:rsid w:val="008B47BC"/>
    <w:rsid w:val="008B4DD0"/>
    <w:rsid w:val="008B5764"/>
    <w:rsid w:val="008C2353"/>
    <w:rsid w:val="008C40D8"/>
    <w:rsid w:val="008C5880"/>
    <w:rsid w:val="008C6065"/>
    <w:rsid w:val="008C6098"/>
    <w:rsid w:val="008C649D"/>
    <w:rsid w:val="008D0C4A"/>
    <w:rsid w:val="008D4EFA"/>
    <w:rsid w:val="008E143E"/>
    <w:rsid w:val="008E31C6"/>
    <w:rsid w:val="008E4983"/>
    <w:rsid w:val="008E50F4"/>
    <w:rsid w:val="008E67A0"/>
    <w:rsid w:val="008E6A14"/>
    <w:rsid w:val="008F1A10"/>
    <w:rsid w:val="008F474F"/>
    <w:rsid w:val="008F47AA"/>
    <w:rsid w:val="008F50A0"/>
    <w:rsid w:val="009062FC"/>
    <w:rsid w:val="00912289"/>
    <w:rsid w:val="00915B1D"/>
    <w:rsid w:val="00917414"/>
    <w:rsid w:val="00917A09"/>
    <w:rsid w:val="00917D0A"/>
    <w:rsid w:val="009201D6"/>
    <w:rsid w:val="009228E8"/>
    <w:rsid w:val="00922CC6"/>
    <w:rsid w:val="00923726"/>
    <w:rsid w:val="0092414C"/>
    <w:rsid w:val="0092449D"/>
    <w:rsid w:val="009245F1"/>
    <w:rsid w:val="009267CB"/>
    <w:rsid w:val="00931967"/>
    <w:rsid w:val="0093356D"/>
    <w:rsid w:val="00933CC4"/>
    <w:rsid w:val="00935566"/>
    <w:rsid w:val="00936CDE"/>
    <w:rsid w:val="00936E64"/>
    <w:rsid w:val="009370B2"/>
    <w:rsid w:val="00937A03"/>
    <w:rsid w:val="00940ECE"/>
    <w:rsid w:val="00941113"/>
    <w:rsid w:val="009429B6"/>
    <w:rsid w:val="009439DB"/>
    <w:rsid w:val="009445A3"/>
    <w:rsid w:val="0094513A"/>
    <w:rsid w:val="00945310"/>
    <w:rsid w:val="00945880"/>
    <w:rsid w:val="00946C4F"/>
    <w:rsid w:val="0094754D"/>
    <w:rsid w:val="00951332"/>
    <w:rsid w:val="009513C0"/>
    <w:rsid w:val="00951BF6"/>
    <w:rsid w:val="00952BF5"/>
    <w:rsid w:val="009535B1"/>
    <w:rsid w:val="0095372E"/>
    <w:rsid w:val="00954402"/>
    <w:rsid w:val="0095573D"/>
    <w:rsid w:val="009557F7"/>
    <w:rsid w:val="00955B94"/>
    <w:rsid w:val="00956BC8"/>
    <w:rsid w:val="00962871"/>
    <w:rsid w:val="00962AF9"/>
    <w:rsid w:val="009630EF"/>
    <w:rsid w:val="00963A13"/>
    <w:rsid w:val="00967357"/>
    <w:rsid w:val="0096742F"/>
    <w:rsid w:val="00967D87"/>
    <w:rsid w:val="00970560"/>
    <w:rsid w:val="00972141"/>
    <w:rsid w:val="009739E4"/>
    <w:rsid w:val="00976C60"/>
    <w:rsid w:val="00980EE3"/>
    <w:rsid w:val="00982C90"/>
    <w:rsid w:val="009835B5"/>
    <w:rsid w:val="00986BAB"/>
    <w:rsid w:val="00990A3E"/>
    <w:rsid w:val="0099139F"/>
    <w:rsid w:val="0099361B"/>
    <w:rsid w:val="00993AA6"/>
    <w:rsid w:val="00997DF6"/>
    <w:rsid w:val="009A2A05"/>
    <w:rsid w:val="009A2CE6"/>
    <w:rsid w:val="009A3868"/>
    <w:rsid w:val="009A4A7D"/>
    <w:rsid w:val="009A4E28"/>
    <w:rsid w:val="009A53A4"/>
    <w:rsid w:val="009B1EA1"/>
    <w:rsid w:val="009B566F"/>
    <w:rsid w:val="009B5B8A"/>
    <w:rsid w:val="009B6190"/>
    <w:rsid w:val="009B6722"/>
    <w:rsid w:val="009B67AE"/>
    <w:rsid w:val="009B69F6"/>
    <w:rsid w:val="009C1612"/>
    <w:rsid w:val="009C17AA"/>
    <w:rsid w:val="009C45B6"/>
    <w:rsid w:val="009C48B7"/>
    <w:rsid w:val="009C4B3A"/>
    <w:rsid w:val="009C5BDA"/>
    <w:rsid w:val="009D00D4"/>
    <w:rsid w:val="009D13CA"/>
    <w:rsid w:val="009D14C4"/>
    <w:rsid w:val="009D18DA"/>
    <w:rsid w:val="009D4F18"/>
    <w:rsid w:val="009D5BA7"/>
    <w:rsid w:val="009D6362"/>
    <w:rsid w:val="009D6E70"/>
    <w:rsid w:val="009D754A"/>
    <w:rsid w:val="009D774D"/>
    <w:rsid w:val="009E25AC"/>
    <w:rsid w:val="009E32BF"/>
    <w:rsid w:val="009F01FB"/>
    <w:rsid w:val="009F0CA1"/>
    <w:rsid w:val="009F3A87"/>
    <w:rsid w:val="009F5921"/>
    <w:rsid w:val="00A00E8A"/>
    <w:rsid w:val="00A036BA"/>
    <w:rsid w:val="00A0693F"/>
    <w:rsid w:val="00A13BA3"/>
    <w:rsid w:val="00A15C90"/>
    <w:rsid w:val="00A17232"/>
    <w:rsid w:val="00A23569"/>
    <w:rsid w:val="00A2476F"/>
    <w:rsid w:val="00A2651F"/>
    <w:rsid w:val="00A26525"/>
    <w:rsid w:val="00A269E8"/>
    <w:rsid w:val="00A301FA"/>
    <w:rsid w:val="00A328CC"/>
    <w:rsid w:val="00A34A14"/>
    <w:rsid w:val="00A350DC"/>
    <w:rsid w:val="00A36A25"/>
    <w:rsid w:val="00A4070A"/>
    <w:rsid w:val="00A428E1"/>
    <w:rsid w:val="00A44119"/>
    <w:rsid w:val="00A44124"/>
    <w:rsid w:val="00A44492"/>
    <w:rsid w:val="00A514F3"/>
    <w:rsid w:val="00A52AAE"/>
    <w:rsid w:val="00A56713"/>
    <w:rsid w:val="00A60800"/>
    <w:rsid w:val="00A63F75"/>
    <w:rsid w:val="00A63FF9"/>
    <w:rsid w:val="00A657C9"/>
    <w:rsid w:val="00A673E8"/>
    <w:rsid w:val="00A7188B"/>
    <w:rsid w:val="00A73A03"/>
    <w:rsid w:val="00A75BC5"/>
    <w:rsid w:val="00A76C41"/>
    <w:rsid w:val="00A775B5"/>
    <w:rsid w:val="00A77637"/>
    <w:rsid w:val="00A776A6"/>
    <w:rsid w:val="00A778E3"/>
    <w:rsid w:val="00A77C30"/>
    <w:rsid w:val="00A808CF"/>
    <w:rsid w:val="00A80A2D"/>
    <w:rsid w:val="00A9104B"/>
    <w:rsid w:val="00A9238E"/>
    <w:rsid w:val="00A928CB"/>
    <w:rsid w:val="00A92922"/>
    <w:rsid w:val="00A937A7"/>
    <w:rsid w:val="00A9409A"/>
    <w:rsid w:val="00A94461"/>
    <w:rsid w:val="00A95B59"/>
    <w:rsid w:val="00A95DD5"/>
    <w:rsid w:val="00A96102"/>
    <w:rsid w:val="00AA0457"/>
    <w:rsid w:val="00AA186E"/>
    <w:rsid w:val="00AA263A"/>
    <w:rsid w:val="00AA3BA2"/>
    <w:rsid w:val="00AB0ABA"/>
    <w:rsid w:val="00AB6534"/>
    <w:rsid w:val="00AC0F53"/>
    <w:rsid w:val="00AC1CEC"/>
    <w:rsid w:val="00AC28A8"/>
    <w:rsid w:val="00AC3254"/>
    <w:rsid w:val="00AC4906"/>
    <w:rsid w:val="00AC5337"/>
    <w:rsid w:val="00AC562B"/>
    <w:rsid w:val="00AC5A23"/>
    <w:rsid w:val="00AC5C5C"/>
    <w:rsid w:val="00AC60A3"/>
    <w:rsid w:val="00AC71E9"/>
    <w:rsid w:val="00AC71F2"/>
    <w:rsid w:val="00AC72C6"/>
    <w:rsid w:val="00AD1336"/>
    <w:rsid w:val="00AD194A"/>
    <w:rsid w:val="00AD1B28"/>
    <w:rsid w:val="00AD4262"/>
    <w:rsid w:val="00AD60E3"/>
    <w:rsid w:val="00AD751E"/>
    <w:rsid w:val="00AD7591"/>
    <w:rsid w:val="00AD7CFA"/>
    <w:rsid w:val="00AE09A8"/>
    <w:rsid w:val="00AE0AFF"/>
    <w:rsid w:val="00AE287B"/>
    <w:rsid w:val="00AE44E2"/>
    <w:rsid w:val="00AE73ED"/>
    <w:rsid w:val="00AF088C"/>
    <w:rsid w:val="00AF627C"/>
    <w:rsid w:val="00B016F6"/>
    <w:rsid w:val="00B0565D"/>
    <w:rsid w:val="00B06FB6"/>
    <w:rsid w:val="00B07015"/>
    <w:rsid w:val="00B10F2C"/>
    <w:rsid w:val="00B11B03"/>
    <w:rsid w:val="00B11BAE"/>
    <w:rsid w:val="00B12829"/>
    <w:rsid w:val="00B12A3F"/>
    <w:rsid w:val="00B14040"/>
    <w:rsid w:val="00B14061"/>
    <w:rsid w:val="00B163B5"/>
    <w:rsid w:val="00B16982"/>
    <w:rsid w:val="00B16F0A"/>
    <w:rsid w:val="00B210B0"/>
    <w:rsid w:val="00B21D81"/>
    <w:rsid w:val="00B21F2E"/>
    <w:rsid w:val="00B22561"/>
    <w:rsid w:val="00B31D62"/>
    <w:rsid w:val="00B31F5C"/>
    <w:rsid w:val="00B365D6"/>
    <w:rsid w:val="00B37B31"/>
    <w:rsid w:val="00B45FBD"/>
    <w:rsid w:val="00B46068"/>
    <w:rsid w:val="00B46295"/>
    <w:rsid w:val="00B47AEC"/>
    <w:rsid w:val="00B5015B"/>
    <w:rsid w:val="00B506D9"/>
    <w:rsid w:val="00B51E22"/>
    <w:rsid w:val="00B53C59"/>
    <w:rsid w:val="00B54A02"/>
    <w:rsid w:val="00B5540C"/>
    <w:rsid w:val="00B5692E"/>
    <w:rsid w:val="00B56E2B"/>
    <w:rsid w:val="00B57AEA"/>
    <w:rsid w:val="00B57DC8"/>
    <w:rsid w:val="00B635DA"/>
    <w:rsid w:val="00B64309"/>
    <w:rsid w:val="00B65591"/>
    <w:rsid w:val="00B66633"/>
    <w:rsid w:val="00B67D75"/>
    <w:rsid w:val="00B77B12"/>
    <w:rsid w:val="00B77F8F"/>
    <w:rsid w:val="00B829B2"/>
    <w:rsid w:val="00B83C06"/>
    <w:rsid w:val="00B84568"/>
    <w:rsid w:val="00B85B2F"/>
    <w:rsid w:val="00B86561"/>
    <w:rsid w:val="00B875C8"/>
    <w:rsid w:val="00B87AB9"/>
    <w:rsid w:val="00B9303C"/>
    <w:rsid w:val="00B9684C"/>
    <w:rsid w:val="00BA2995"/>
    <w:rsid w:val="00BA2FE6"/>
    <w:rsid w:val="00BA342C"/>
    <w:rsid w:val="00BA3C16"/>
    <w:rsid w:val="00BA414B"/>
    <w:rsid w:val="00BB08EE"/>
    <w:rsid w:val="00BB0AE0"/>
    <w:rsid w:val="00BB1E57"/>
    <w:rsid w:val="00BB3D6E"/>
    <w:rsid w:val="00BB3E3E"/>
    <w:rsid w:val="00BB46BD"/>
    <w:rsid w:val="00BB6B79"/>
    <w:rsid w:val="00BB7938"/>
    <w:rsid w:val="00BC01F5"/>
    <w:rsid w:val="00BC2187"/>
    <w:rsid w:val="00BC26FB"/>
    <w:rsid w:val="00BC5059"/>
    <w:rsid w:val="00BC5F27"/>
    <w:rsid w:val="00BD183C"/>
    <w:rsid w:val="00BD27D3"/>
    <w:rsid w:val="00BD40BA"/>
    <w:rsid w:val="00BD49D7"/>
    <w:rsid w:val="00BD575A"/>
    <w:rsid w:val="00BE2EF9"/>
    <w:rsid w:val="00BE74FB"/>
    <w:rsid w:val="00BE76B3"/>
    <w:rsid w:val="00BE76BB"/>
    <w:rsid w:val="00BF50B7"/>
    <w:rsid w:val="00BF50C3"/>
    <w:rsid w:val="00C01880"/>
    <w:rsid w:val="00C03BE0"/>
    <w:rsid w:val="00C04770"/>
    <w:rsid w:val="00C05262"/>
    <w:rsid w:val="00C06CD0"/>
    <w:rsid w:val="00C12BF8"/>
    <w:rsid w:val="00C16266"/>
    <w:rsid w:val="00C17397"/>
    <w:rsid w:val="00C22FAE"/>
    <w:rsid w:val="00C24367"/>
    <w:rsid w:val="00C25015"/>
    <w:rsid w:val="00C26116"/>
    <w:rsid w:val="00C26584"/>
    <w:rsid w:val="00C26931"/>
    <w:rsid w:val="00C30D8E"/>
    <w:rsid w:val="00C3712D"/>
    <w:rsid w:val="00C4363B"/>
    <w:rsid w:val="00C463B8"/>
    <w:rsid w:val="00C46CE1"/>
    <w:rsid w:val="00C50986"/>
    <w:rsid w:val="00C538C0"/>
    <w:rsid w:val="00C5535B"/>
    <w:rsid w:val="00C55F73"/>
    <w:rsid w:val="00C57828"/>
    <w:rsid w:val="00C57AEA"/>
    <w:rsid w:val="00C60D49"/>
    <w:rsid w:val="00C64893"/>
    <w:rsid w:val="00C71863"/>
    <w:rsid w:val="00C72A17"/>
    <w:rsid w:val="00C72AB9"/>
    <w:rsid w:val="00C735E7"/>
    <w:rsid w:val="00C74A3F"/>
    <w:rsid w:val="00C8038B"/>
    <w:rsid w:val="00C80BF3"/>
    <w:rsid w:val="00C83351"/>
    <w:rsid w:val="00C84EB7"/>
    <w:rsid w:val="00C85A8B"/>
    <w:rsid w:val="00C86DA0"/>
    <w:rsid w:val="00C90A1F"/>
    <w:rsid w:val="00C90F6F"/>
    <w:rsid w:val="00C91448"/>
    <w:rsid w:val="00C95AE2"/>
    <w:rsid w:val="00C96BE6"/>
    <w:rsid w:val="00CA2BA2"/>
    <w:rsid w:val="00CA6C91"/>
    <w:rsid w:val="00CA7355"/>
    <w:rsid w:val="00CA7677"/>
    <w:rsid w:val="00CB04E9"/>
    <w:rsid w:val="00CB2021"/>
    <w:rsid w:val="00CB7920"/>
    <w:rsid w:val="00CC153D"/>
    <w:rsid w:val="00CC20E7"/>
    <w:rsid w:val="00CD00EC"/>
    <w:rsid w:val="00CD6D5B"/>
    <w:rsid w:val="00CD6E8A"/>
    <w:rsid w:val="00CE3004"/>
    <w:rsid w:val="00CE4A90"/>
    <w:rsid w:val="00CE5BA3"/>
    <w:rsid w:val="00CF0B8A"/>
    <w:rsid w:val="00CF0DA1"/>
    <w:rsid w:val="00CF124B"/>
    <w:rsid w:val="00CF2B75"/>
    <w:rsid w:val="00CF5F03"/>
    <w:rsid w:val="00CF6B80"/>
    <w:rsid w:val="00D005E0"/>
    <w:rsid w:val="00D007BF"/>
    <w:rsid w:val="00D01366"/>
    <w:rsid w:val="00D0638C"/>
    <w:rsid w:val="00D06404"/>
    <w:rsid w:val="00D108AB"/>
    <w:rsid w:val="00D1271E"/>
    <w:rsid w:val="00D13836"/>
    <w:rsid w:val="00D15AE4"/>
    <w:rsid w:val="00D17D7B"/>
    <w:rsid w:val="00D22042"/>
    <w:rsid w:val="00D225FF"/>
    <w:rsid w:val="00D22756"/>
    <w:rsid w:val="00D22B8D"/>
    <w:rsid w:val="00D23462"/>
    <w:rsid w:val="00D23E06"/>
    <w:rsid w:val="00D24853"/>
    <w:rsid w:val="00D2769A"/>
    <w:rsid w:val="00D30ED8"/>
    <w:rsid w:val="00D34570"/>
    <w:rsid w:val="00D374C6"/>
    <w:rsid w:val="00D37E37"/>
    <w:rsid w:val="00D41F73"/>
    <w:rsid w:val="00D45909"/>
    <w:rsid w:val="00D50ACA"/>
    <w:rsid w:val="00D546A9"/>
    <w:rsid w:val="00D55831"/>
    <w:rsid w:val="00D60D8D"/>
    <w:rsid w:val="00D62B00"/>
    <w:rsid w:val="00D63A05"/>
    <w:rsid w:val="00D67236"/>
    <w:rsid w:val="00D71030"/>
    <w:rsid w:val="00D72950"/>
    <w:rsid w:val="00D731CA"/>
    <w:rsid w:val="00D73F98"/>
    <w:rsid w:val="00D75D92"/>
    <w:rsid w:val="00D765AF"/>
    <w:rsid w:val="00D77B31"/>
    <w:rsid w:val="00D8061E"/>
    <w:rsid w:val="00D81CBD"/>
    <w:rsid w:val="00D82AA6"/>
    <w:rsid w:val="00D85011"/>
    <w:rsid w:val="00D867BD"/>
    <w:rsid w:val="00D86833"/>
    <w:rsid w:val="00D9408C"/>
    <w:rsid w:val="00D946E3"/>
    <w:rsid w:val="00D97869"/>
    <w:rsid w:val="00D97A07"/>
    <w:rsid w:val="00DA5E91"/>
    <w:rsid w:val="00DB03F6"/>
    <w:rsid w:val="00DB0635"/>
    <w:rsid w:val="00DB3083"/>
    <w:rsid w:val="00DB79C0"/>
    <w:rsid w:val="00DC481C"/>
    <w:rsid w:val="00DC4CD8"/>
    <w:rsid w:val="00DC747B"/>
    <w:rsid w:val="00DC7480"/>
    <w:rsid w:val="00DD1483"/>
    <w:rsid w:val="00DD15CF"/>
    <w:rsid w:val="00DD56C1"/>
    <w:rsid w:val="00DD7FC3"/>
    <w:rsid w:val="00DE06E3"/>
    <w:rsid w:val="00DE3859"/>
    <w:rsid w:val="00DE43C4"/>
    <w:rsid w:val="00DE6CF5"/>
    <w:rsid w:val="00DF6634"/>
    <w:rsid w:val="00DF6E5A"/>
    <w:rsid w:val="00E02E4B"/>
    <w:rsid w:val="00E05741"/>
    <w:rsid w:val="00E0595D"/>
    <w:rsid w:val="00E10637"/>
    <w:rsid w:val="00E131C8"/>
    <w:rsid w:val="00E15C33"/>
    <w:rsid w:val="00E1643C"/>
    <w:rsid w:val="00E178F9"/>
    <w:rsid w:val="00E2048E"/>
    <w:rsid w:val="00E205C8"/>
    <w:rsid w:val="00E21418"/>
    <w:rsid w:val="00E22C90"/>
    <w:rsid w:val="00E23500"/>
    <w:rsid w:val="00E23F06"/>
    <w:rsid w:val="00E241C6"/>
    <w:rsid w:val="00E278D3"/>
    <w:rsid w:val="00E307B7"/>
    <w:rsid w:val="00E424C1"/>
    <w:rsid w:val="00E437EA"/>
    <w:rsid w:val="00E45744"/>
    <w:rsid w:val="00E45D96"/>
    <w:rsid w:val="00E46226"/>
    <w:rsid w:val="00E4634B"/>
    <w:rsid w:val="00E46E29"/>
    <w:rsid w:val="00E5009B"/>
    <w:rsid w:val="00E518A4"/>
    <w:rsid w:val="00E518DF"/>
    <w:rsid w:val="00E52598"/>
    <w:rsid w:val="00E52DF5"/>
    <w:rsid w:val="00E53815"/>
    <w:rsid w:val="00E54184"/>
    <w:rsid w:val="00E546A4"/>
    <w:rsid w:val="00E5659C"/>
    <w:rsid w:val="00E57B37"/>
    <w:rsid w:val="00E600D0"/>
    <w:rsid w:val="00E62133"/>
    <w:rsid w:val="00E63C75"/>
    <w:rsid w:val="00E7350F"/>
    <w:rsid w:val="00E746F4"/>
    <w:rsid w:val="00E74A10"/>
    <w:rsid w:val="00E75BEE"/>
    <w:rsid w:val="00E770EF"/>
    <w:rsid w:val="00E77A66"/>
    <w:rsid w:val="00E77C7C"/>
    <w:rsid w:val="00E77D1C"/>
    <w:rsid w:val="00E821F1"/>
    <w:rsid w:val="00E82266"/>
    <w:rsid w:val="00E82CF0"/>
    <w:rsid w:val="00E82E98"/>
    <w:rsid w:val="00E83B4C"/>
    <w:rsid w:val="00E83EF1"/>
    <w:rsid w:val="00E84DBB"/>
    <w:rsid w:val="00E86364"/>
    <w:rsid w:val="00E8650F"/>
    <w:rsid w:val="00E86D2D"/>
    <w:rsid w:val="00E87FA7"/>
    <w:rsid w:val="00E87FC3"/>
    <w:rsid w:val="00E90C19"/>
    <w:rsid w:val="00E91611"/>
    <w:rsid w:val="00E9302B"/>
    <w:rsid w:val="00E93765"/>
    <w:rsid w:val="00E93F0E"/>
    <w:rsid w:val="00E94C27"/>
    <w:rsid w:val="00E95782"/>
    <w:rsid w:val="00E95D99"/>
    <w:rsid w:val="00E96BCA"/>
    <w:rsid w:val="00EA37FA"/>
    <w:rsid w:val="00EA5240"/>
    <w:rsid w:val="00EA53E9"/>
    <w:rsid w:val="00EA71BB"/>
    <w:rsid w:val="00EA7D61"/>
    <w:rsid w:val="00EB54C9"/>
    <w:rsid w:val="00EB6506"/>
    <w:rsid w:val="00EB7B55"/>
    <w:rsid w:val="00EC28F6"/>
    <w:rsid w:val="00EC364C"/>
    <w:rsid w:val="00EC6645"/>
    <w:rsid w:val="00EC72A7"/>
    <w:rsid w:val="00EC766C"/>
    <w:rsid w:val="00EC788B"/>
    <w:rsid w:val="00ED1A27"/>
    <w:rsid w:val="00ED5E0E"/>
    <w:rsid w:val="00ED6EAA"/>
    <w:rsid w:val="00ED7368"/>
    <w:rsid w:val="00EE141C"/>
    <w:rsid w:val="00EE2DAA"/>
    <w:rsid w:val="00EE31B8"/>
    <w:rsid w:val="00EE5699"/>
    <w:rsid w:val="00EF09DC"/>
    <w:rsid w:val="00EF0B22"/>
    <w:rsid w:val="00EF1E95"/>
    <w:rsid w:val="00EF3E2F"/>
    <w:rsid w:val="00EF4C12"/>
    <w:rsid w:val="00EF5B3E"/>
    <w:rsid w:val="00EF5F57"/>
    <w:rsid w:val="00EF6D14"/>
    <w:rsid w:val="00EF7B24"/>
    <w:rsid w:val="00F1557A"/>
    <w:rsid w:val="00F177E8"/>
    <w:rsid w:val="00F200EB"/>
    <w:rsid w:val="00F2123C"/>
    <w:rsid w:val="00F22682"/>
    <w:rsid w:val="00F23960"/>
    <w:rsid w:val="00F24959"/>
    <w:rsid w:val="00F2702A"/>
    <w:rsid w:val="00F27AB9"/>
    <w:rsid w:val="00F33908"/>
    <w:rsid w:val="00F343CF"/>
    <w:rsid w:val="00F36F17"/>
    <w:rsid w:val="00F37559"/>
    <w:rsid w:val="00F3787B"/>
    <w:rsid w:val="00F405BD"/>
    <w:rsid w:val="00F41719"/>
    <w:rsid w:val="00F426F1"/>
    <w:rsid w:val="00F4324D"/>
    <w:rsid w:val="00F432AF"/>
    <w:rsid w:val="00F43416"/>
    <w:rsid w:val="00F4350F"/>
    <w:rsid w:val="00F506FF"/>
    <w:rsid w:val="00F511C1"/>
    <w:rsid w:val="00F51B11"/>
    <w:rsid w:val="00F6018B"/>
    <w:rsid w:val="00F60B6F"/>
    <w:rsid w:val="00F619D4"/>
    <w:rsid w:val="00F628FC"/>
    <w:rsid w:val="00F64CC1"/>
    <w:rsid w:val="00F64D9C"/>
    <w:rsid w:val="00F64E29"/>
    <w:rsid w:val="00F674AE"/>
    <w:rsid w:val="00F67989"/>
    <w:rsid w:val="00F70061"/>
    <w:rsid w:val="00F70AAA"/>
    <w:rsid w:val="00F71A35"/>
    <w:rsid w:val="00F71D57"/>
    <w:rsid w:val="00F73D07"/>
    <w:rsid w:val="00F76066"/>
    <w:rsid w:val="00F80EA0"/>
    <w:rsid w:val="00F835AF"/>
    <w:rsid w:val="00F840F4"/>
    <w:rsid w:val="00F8521F"/>
    <w:rsid w:val="00F957AC"/>
    <w:rsid w:val="00F967FA"/>
    <w:rsid w:val="00FA078B"/>
    <w:rsid w:val="00FA2F1B"/>
    <w:rsid w:val="00FA369C"/>
    <w:rsid w:val="00FA4672"/>
    <w:rsid w:val="00FA4923"/>
    <w:rsid w:val="00FA5080"/>
    <w:rsid w:val="00FA64B1"/>
    <w:rsid w:val="00FA7BE0"/>
    <w:rsid w:val="00FB0368"/>
    <w:rsid w:val="00FB3530"/>
    <w:rsid w:val="00FB4A24"/>
    <w:rsid w:val="00FB5EDD"/>
    <w:rsid w:val="00FB7A3E"/>
    <w:rsid w:val="00FC0CD7"/>
    <w:rsid w:val="00FC1EC2"/>
    <w:rsid w:val="00FC29CF"/>
    <w:rsid w:val="00FC371F"/>
    <w:rsid w:val="00FC4130"/>
    <w:rsid w:val="00FC6484"/>
    <w:rsid w:val="00FD19D1"/>
    <w:rsid w:val="00FD4153"/>
    <w:rsid w:val="00FD6A33"/>
    <w:rsid w:val="00FE22AA"/>
    <w:rsid w:val="00FE33DA"/>
    <w:rsid w:val="00FE3E30"/>
    <w:rsid w:val="00FE4CBB"/>
    <w:rsid w:val="00FE6953"/>
    <w:rsid w:val="00FE7835"/>
    <w:rsid w:val="00FF1C35"/>
    <w:rsid w:val="00FF20CE"/>
    <w:rsid w:val="00FF31DC"/>
    <w:rsid w:val="00FF40F7"/>
    <w:rsid w:val="00FF658C"/>
    <w:rsid w:val="00FF6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EE977"/>
  <w15:docId w15:val="{1080F719-6C74-4A55-9307-D4B176B0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A09"/>
    <w:pPr>
      <w:widowControl w:val="0"/>
      <w:jc w:val="both"/>
    </w:pPr>
  </w:style>
  <w:style w:type="paragraph" w:styleId="Heading1">
    <w:name w:val="heading 1"/>
    <w:basedOn w:val="Normal"/>
    <w:link w:val="Heading1Char"/>
    <w:uiPriority w:val="9"/>
    <w:qFormat/>
    <w:rsid w:val="00C4363B"/>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FDC"/>
    <w:rPr>
      <w:color w:val="0000FF"/>
      <w:u w:val="single"/>
    </w:rPr>
  </w:style>
  <w:style w:type="character" w:customStyle="1" w:styleId="apple-converted-space">
    <w:name w:val="apple-converted-space"/>
    <w:basedOn w:val="DefaultParagraphFont"/>
    <w:rsid w:val="003E3FDC"/>
  </w:style>
  <w:style w:type="character" w:customStyle="1" w:styleId="apple-style-span">
    <w:name w:val="apple-style-span"/>
    <w:basedOn w:val="DefaultParagraphFont"/>
    <w:rsid w:val="001B0C09"/>
  </w:style>
  <w:style w:type="paragraph" w:styleId="ListParagraph">
    <w:name w:val="List Paragraph"/>
    <w:basedOn w:val="Normal"/>
    <w:uiPriority w:val="34"/>
    <w:qFormat/>
    <w:rsid w:val="00807849"/>
    <w:pPr>
      <w:ind w:firstLineChars="200" w:firstLine="420"/>
    </w:pPr>
  </w:style>
  <w:style w:type="paragraph" w:styleId="Header">
    <w:name w:val="header"/>
    <w:basedOn w:val="Normal"/>
    <w:link w:val="HeaderChar"/>
    <w:uiPriority w:val="99"/>
    <w:semiHidden/>
    <w:unhideWhenUsed/>
    <w:rsid w:val="009D754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D754A"/>
    <w:rPr>
      <w:sz w:val="18"/>
      <w:szCs w:val="18"/>
    </w:rPr>
  </w:style>
  <w:style w:type="paragraph" w:styleId="Footer">
    <w:name w:val="footer"/>
    <w:basedOn w:val="Normal"/>
    <w:link w:val="FooterChar"/>
    <w:uiPriority w:val="99"/>
    <w:semiHidden/>
    <w:unhideWhenUsed/>
    <w:rsid w:val="009D754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D754A"/>
    <w:rPr>
      <w:sz w:val="18"/>
      <w:szCs w:val="18"/>
    </w:rPr>
  </w:style>
  <w:style w:type="paragraph" w:styleId="BalloonText">
    <w:name w:val="Balloon Text"/>
    <w:basedOn w:val="Normal"/>
    <w:link w:val="BalloonTextChar"/>
    <w:uiPriority w:val="99"/>
    <w:semiHidden/>
    <w:unhideWhenUsed/>
    <w:rsid w:val="009B67AE"/>
    <w:rPr>
      <w:sz w:val="18"/>
      <w:szCs w:val="18"/>
    </w:rPr>
  </w:style>
  <w:style w:type="character" w:customStyle="1" w:styleId="BalloonTextChar">
    <w:name w:val="Balloon Text Char"/>
    <w:basedOn w:val="DefaultParagraphFont"/>
    <w:link w:val="BalloonText"/>
    <w:uiPriority w:val="99"/>
    <w:semiHidden/>
    <w:rsid w:val="009B67AE"/>
    <w:rPr>
      <w:sz w:val="18"/>
      <w:szCs w:val="18"/>
    </w:rPr>
  </w:style>
  <w:style w:type="paragraph" w:customStyle="1" w:styleId="Default">
    <w:name w:val="Default"/>
    <w:rsid w:val="00A673E8"/>
    <w:pPr>
      <w:widowControl w:val="0"/>
      <w:autoSpaceDE w:val="0"/>
      <w:autoSpaceDN w:val="0"/>
      <w:adjustRightInd w:val="0"/>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C4363B"/>
    <w:rPr>
      <w:rFonts w:ascii="Times New Roman" w:eastAsia="Times New Roman" w:hAnsi="Times New Roman" w:cs="Times New Roman"/>
      <w:b/>
      <w:bCs/>
      <w:kern w:val="36"/>
      <w:sz w:val="48"/>
      <w:szCs w:val="48"/>
      <w:lang w:eastAsia="en-US"/>
    </w:rPr>
  </w:style>
  <w:style w:type="character" w:styleId="Emphasis">
    <w:name w:val="Emphasis"/>
    <w:basedOn w:val="DefaultParagraphFont"/>
    <w:uiPriority w:val="20"/>
    <w:qFormat/>
    <w:rsid w:val="00C436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882333">
      <w:bodyDiv w:val="1"/>
      <w:marLeft w:val="0"/>
      <w:marRight w:val="0"/>
      <w:marTop w:val="0"/>
      <w:marBottom w:val="0"/>
      <w:divBdr>
        <w:top w:val="none" w:sz="0" w:space="0" w:color="auto"/>
        <w:left w:val="none" w:sz="0" w:space="0" w:color="auto"/>
        <w:bottom w:val="none" w:sz="0" w:space="0" w:color="auto"/>
        <w:right w:val="none" w:sz="0" w:space="0" w:color="auto"/>
      </w:divBdr>
      <w:divsChild>
        <w:div w:id="75976424">
          <w:marLeft w:val="0"/>
          <w:marRight w:val="0"/>
          <w:marTop w:val="0"/>
          <w:marBottom w:val="0"/>
          <w:divBdr>
            <w:top w:val="none" w:sz="0" w:space="0" w:color="auto"/>
            <w:left w:val="none" w:sz="0" w:space="0" w:color="auto"/>
            <w:bottom w:val="none" w:sz="0" w:space="0" w:color="auto"/>
            <w:right w:val="none" w:sz="0" w:space="0" w:color="auto"/>
          </w:divBdr>
        </w:div>
      </w:divsChild>
    </w:div>
    <w:div w:id="918368080">
      <w:bodyDiv w:val="1"/>
      <w:marLeft w:val="0"/>
      <w:marRight w:val="0"/>
      <w:marTop w:val="0"/>
      <w:marBottom w:val="0"/>
      <w:divBdr>
        <w:top w:val="none" w:sz="0" w:space="0" w:color="auto"/>
        <w:left w:val="none" w:sz="0" w:space="0" w:color="auto"/>
        <w:bottom w:val="none" w:sz="0" w:space="0" w:color="auto"/>
        <w:right w:val="none" w:sz="0" w:space="0" w:color="auto"/>
      </w:divBdr>
    </w:div>
    <w:div w:id="1094746008">
      <w:bodyDiv w:val="1"/>
      <w:marLeft w:val="0"/>
      <w:marRight w:val="0"/>
      <w:marTop w:val="0"/>
      <w:marBottom w:val="0"/>
      <w:divBdr>
        <w:top w:val="none" w:sz="0" w:space="0" w:color="auto"/>
        <w:left w:val="none" w:sz="0" w:space="0" w:color="auto"/>
        <w:bottom w:val="none" w:sz="0" w:space="0" w:color="auto"/>
        <w:right w:val="none" w:sz="0" w:space="0" w:color="auto"/>
      </w:divBdr>
      <w:divsChild>
        <w:div w:id="2016376168">
          <w:marLeft w:val="0"/>
          <w:marRight w:val="0"/>
          <w:marTop w:val="0"/>
          <w:marBottom w:val="0"/>
          <w:divBdr>
            <w:top w:val="none" w:sz="0" w:space="0" w:color="auto"/>
            <w:left w:val="none" w:sz="0" w:space="0" w:color="auto"/>
            <w:bottom w:val="none" w:sz="0" w:space="0" w:color="auto"/>
            <w:right w:val="none" w:sz="0" w:space="0" w:color="auto"/>
          </w:divBdr>
        </w:div>
      </w:divsChild>
    </w:div>
    <w:div w:id="1681738978">
      <w:bodyDiv w:val="1"/>
      <w:marLeft w:val="0"/>
      <w:marRight w:val="0"/>
      <w:marTop w:val="0"/>
      <w:marBottom w:val="0"/>
      <w:divBdr>
        <w:top w:val="none" w:sz="0" w:space="0" w:color="auto"/>
        <w:left w:val="none" w:sz="0" w:space="0" w:color="auto"/>
        <w:bottom w:val="none" w:sz="0" w:space="0" w:color="auto"/>
        <w:right w:val="none" w:sz="0" w:space="0" w:color="auto"/>
      </w:divBdr>
    </w:div>
    <w:div w:id="20357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2530139B.dotm</Template>
  <TotalTime>46</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gsc</dc:creator>
  <cp:lastModifiedBy>Guo, Shicheng</cp:lastModifiedBy>
  <cp:revision>3</cp:revision>
  <dcterms:created xsi:type="dcterms:W3CDTF">2018-08-02T22:48:00Z</dcterms:created>
  <dcterms:modified xsi:type="dcterms:W3CDTF">2018-08-02T23:33:00Z</dcterms:modified>
</cp:coreProperties>
</file>